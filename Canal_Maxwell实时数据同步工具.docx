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jc w:val="center"/>
        <w:rPr>
          <w:rFonts w:eastAsia="微软雅黑"/>
        </w:rPr>
      </w:pPr>
    </w:p>
    <w:p>
      <w:pPr>
        <w:tabs>
          <w:tab w:val="left" w:pos="6654"/>
        </w:tabs>
        <w:jc w:val="lef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eastAsia" w:eastAsia="微软雅黑"/>
          <w:b/>
          <w:sz w:val="56"/>
        </w:rPr>
      </w:pPr>
    </w:p>
    <w:p>
      <w:pPr>
        <w:jc w:val="center"/>
        <w:rPr>
          <w:rFonts w:hint="eastAsia" w:eastAsia="微软雅黑"/>
          <w:b/>
          <w:sz w:val="56"/>
          <w:lang w:val="en-US" w:eastAsia="zh-CN"/>
        </w:rPr>
      </w:pPr>
      <w:r>
        <w:rPr>
          <w:rFonts w:hint="eastAsia" w:eastAsia="微软雅黑"/>
          <w:b/>
          <w:sz w:val="56"/>
          <w:lang w:val="en-US" w:eastAsia="zh-CN"/>
        </w:rPr>
        <w:t>Canal&amp;Maxwell</w:t>
      </w:r>
    </w:p>
    <w:p>
      <w:pPr>
        <w:jc w:val="center"/>
        <w:rPr>
          <w:rFonts w:hint="default" w:eastAsia="微软雅黑"/>
          <w:lang w:val="en-US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docGrid w:type="lines" w:linePitch="312" w:charSpace="0"/>
        </w:sectPr>
      </w:pPr>
      <w:r>
        <w:rPr>
          <w:rFonts w:hint="eastAsia" w:eastAsia="微软雅黑"/>
          <w:b/>
          <w:sz w:val="56"/>
          <w:lang w:val="en-US" w:eastAsia="zh-CN"/>
        </w:rPr>
        <w:t>实时数据同步工具</w:t>
      </w: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Canal介绍</w:t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什么是Canal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 [kə'næl]，译意为水道/管道/沟渠，主要用途是基于 MySQL 数据库增量日志解析，提供增量数据订阅和消费。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早期阿里巴巴因为杭州和美国双机房部署，存在跨机房同步的业务需求，实现方式主要是基于业务 trigger 获取增量变更。从 2010 年开始，业务逐步尝试数据库日志解析获取增量变更进行同步，由此衍生出了大量的数据库增量订阅和消费业务。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当前的 canal 支持源端 MySQL 版本包括 5.1.x , 5.5.x , 5.6.x , 5.7.x , 8.0.x。</w:t>
      </w:r>
    </w:p>
    <w:p>
      <w:r>
        <w:drawing>
          <wp:inline distT="0" distB="0" distL="114300" distR="114300">
            <wp:extent cx="5268595" cy="2876550"/>
            <wp:effectExtent l="0" t="0" r="825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Canal目前没有独立的官网，可以在GitHub上下载和查看Canal文档，地址如下：https://github.com/alibaba/canal/wiki</w:t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Canal工作原理</w:t>
      </w:r>
    </w:p>
    <w:p>
      <w:r>
        <w:drawing>
          <wp:inline distT="0" distB="0" distL="114300" distR="114300">
            <wp:extent cx="4838065" cy="3107055"/>
            <wp:effectExtent l="0" t="0" r="635" b="171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MySQL主备复制原理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master 将数据变更写入二进制日志( binary log, 其中记录叫做二进制日志事件binary log events，可以通过 show binlog events 进行查看)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slave 将 master 的 binary log events 拷贝到它的中继日志(relay log)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注意：中继日志是从服务器I/O线程将主服务器的二进制日志读取过来，记录到从服务器本地文件，然后从服务器SQL线程会读取relay-log日志的内容并应用到从服务器，从而使从服务器和主服务器的数据保持一致。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slave 重放 relay log 中事件，将数据变更反映它自己的数据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canal 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 模拟 MySQL slave 的交互协议，伪装自己为 MySQL slave ，向 MySQL master 发送dump 协议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master 收到 dump 请求，开始推送 binary log 给 slave (即 canal 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 解析 binary log 对象(原始为 byte 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注意：mysql-binlog是MySQL数据库的二进制日志，记录了所有的DDL和DML(除了数据查询语句)语句信息。一般来说开启二进制日志大概会有1%的性能损耗。</w:t>
      </w: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Canal1.1.4安装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安装前准备-开启MySQL binlog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对于自建 MySQL , 需要先开启 Binlog 写入功能，配置 binlog-format 为 ROW 模式，开启Mysql binlog日志步骤如下：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登录mysql查看MySQL是否开启binlog日志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[root@node2 ~]# mysql -u root -p123456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show variables like 'log_%';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737360"/>
                  <wp:effectExtent l="0" t="0" r="3810" b="15240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开启mysql binlog日志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在/etc/my.cnf文件中[mysqld]下写入以下内容：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[mysqld]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 随机指定一个不能和其他集群中机器重名的字符串，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配置 MySQL replaction 需要定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义，不要和 canal 的 slaveId 重复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server-id=123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#配置binlog日志目录，配置后会自动开启binlog日志，并写入该目录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log-bin=/var/lib/mysql/mysql-bin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 选择 ROW 模式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binlog-format=ROW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MySQL binlog-format有三种模式：Row、Statement 和 Mixed 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default" w:eastAsia="微软雅黑"/>
          <w:b/>
          <w:bCs/>
          <w:lang w:val="en-US" w:eastAsia="zh-CN"/>
        </w:rPr>
        <w:t>Row:不记录sql语句上下文相关信息，仅保存哪条记录被修改。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优点： binlog中可以不记录执行的sql语句的上下文相关的信息，仅需要记录那一条记录被修改成什么了。所以row level的日志内容会非常清楚的记录下每一行数据修改的细节。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缺点:所有的执行的语句当记录到日志中的时候，都将以每行记录的修改来记录，这样可能会产生大量的日志内容,比如一条update语句，修改多条记录，则binlog中每一条修改都会有记录，这样造成binlog日志量会很大，特别是当执行alter table之类的语句的时候，由于表结构修改，每条记录都发生改变，那么该表每一条记录都会记录到日志中。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b/>
          <w:bCs/>
          <w:lang w:val="en-US" w:eastAsia="zh-CN"/>
        </w:rPr>
        <w:t>Statement(默认)：每一条会修改数据的sql都会记录在binlog中</w:t>
      </w:r>
      <w:r>
        <w:rPr>
          <w:rFonts w:hint="default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这种模式下，</w:t>
      </w:r>
      <w:r>
        <w:rPr>
          <w:rFonts w:hint="default" w:eastAsia="微软雅黑"/>
          <w:lang w:val="en-US" w:eastAsia="zh-CN"/>
        </w:rPr>
        <w:t>slave在复制的时候sql进程会解析成和原来master端执行过的相同的sql来再次执行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优点：不需要记录每一行的变化，减少了binlog日志量，节约了IO，提高性能。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缺点：由于只记录语句，所以，在statement level下 已经发现了有不少情况会造成MySQL的复制出现问题，主要是修改数据的时候使用了某些定的函数或者功能的时候会出现。  例如：update 语句中含有uuid() ,now() 这种函数时，Statement模式就会有问题（update t1 set xx = now() where xx = xx）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default" w:eastAsia="微软雅黑"/>
          <w:b/>
          <w:bCs/>
          <w:lang w:val="en-US" w:eastAsia="zh-CN"/>
        </w:rPr>
        <w:t xml:space="preserve">Mixed: </w:t>
      </w:r>
      <w:r>
        <w:rPr>
          <w:rFonts w:hint="eastAsia" w:eastAsia="微软雅黑"/>
          <w:b/>
          <w:bCs/>
          <w:lang w:val="en-US" w:eastAsia="zh-CN"/>
        </w:rPr>
        <w:t>混合模式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在Mixed模式下，MySQL会根据执行的每一条具体的sql语句来区分对待记录的日志格式，也就是在Statement和Row之间选择一种。如果sql语句确实就是update或者delete等修改数据的语句，那么还是会记录所有行的变更。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default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重启mysql 服务，重新查看binlog日志情况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[root@node2 ~]# service mysqld restart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[root@node2 ~]# mysql -u root -p123456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show variables like 'log_%';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627505"/>
                  <wp:effectExtent l="0" t="0" r="3810" b="1079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下载安装Canal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下载Canal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Cannal下载地址如下：</w:t>
      </w: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"https://github.com/alibaba/canal/releases"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Fonts w:hint="eastAsia" w:eastAsia="微软雅黑"/>
          <w:lang w:val="en-US" w:eastAsia="zh-CN"/>
        </w:rPr>
        <w:t>https://github.com/alibaba/canal/releases</w:t>
      </w:r>
      <w:r>
        <w:rPr>
          <w:rFonts w:hint="eastAsia" w:eastAsia="微软雅黑"/>
          <w:lang w:val="en-US" w:eastAsia="zh-CN"/>
        </w:rPr>
        <w:fldChar w:fldCharType="end"/>
      </w:r>
      <w:r>
        <w:rPr>
          <w:rFonts w:hint="eastAsia" w:eastAsia="微软雅黑"/>
          <w:lang w:val="en-US" w:eastAsia="zh-CN"/>
        </w:rPr>
        <w:t>,这里选择Canal 1.1.4版本下载。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上传解压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将下载好的Canal安装包上传到node3节点上，解压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#首先创建目录 “/software/canal”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mkdir -p /software/canal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#将Canal安装包解压到创建的canal目录中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tar -zxvf /software/canal.deployer-1.1.4.tar.gz  -C /software/canal/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使用Canal同步MySQL数据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使用Canal同步MySQL的数据可以直接使用Canal客户端API方式消费Canal同步的数据，详细api参照：</w:t>
      </w: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"https://github.com/alibaba/canal/wiki/ClientAPI"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Fonts w:hint="eastAsia" w:eastAsia="微软雅黑"/>
          <w:lang w:val="en-US" w:eastAsia="zh-CN"/>
        </w:rPr>
        <w:t>https://github.com/alibaba/canal/wiki/ClientAPI</w:t>
      </w:r>
      <w:r>
        <w:rPr>
          <w:rFonts w:hint="eastAsia" w:eastAsia="微软雅黑"/>
          <w:lang w:val="en-US" w:eastAsia="zh-CN"/>
        </w:rPr>
        <w:fldChar w:fldCharType="end"/>
      </w:r>
      <w:r>
        <w:rPr>
          <w:rFonts w:hint="eastAsia" w:eastAsia="微软雅黑"/>
          <w:lang w:val="en-US" w:eastAsia="zh-CN"/>
        </w:rPr>
        <w:t xml:space="preserve"> ，也可以直接通过Canal将数据写入Kafka。下面我们使用Canal同步MySQL数据到Kafka为例，学习下Canal如何同步MySQL数据。</w:t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Canal架构原理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Canal Server结构</w:t>
      </w:r>
    </w:p>
    <w:p>
      <w:r>
        <w:drawing>
          <wp:inline distT="0" distB="0" distL="114300" distR="114300">
            <wp:extent cx="5273040" cy="2002790"/>
            <wp:effectExtent l="0" t="0" r="3810" b="1651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代表一个 canal 运行实例，对应于一个 jvm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 对应于一个数据队列 （1个 canal server 对应 1..n 个 instance 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 下的子模块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eventParser: 数据源接入，模拟 slave 协议和 master 进行交互，协议解析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eventSink: Parser 和 Store 链接器，进行数据过滤，加工，分发的工作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eventStore: 数据存储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metaManager: 增量订阅 &amp; 消费信息管理器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Canal同步MySQL数据原理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EventParser在向mysql发送dump命令之前会先从Log Position中获取上次解析成功的位置(如果是第一次启动，则获取初始指定位置或者当前数据段binlog位点)。mysql接受到dump命令后，由EventParser从mysql上pull binlog数据进行解析并传递给EventSink(传递给EventSink模块进行数据存储，是一个阻塞操作，直到存储成功)，传送成功之后更新Log Position。流程图如下：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</w:pPr>
      <w:r>
        <w:drawing>
          <wp:inline distT="0" distB="0" distL="114300" distR="114300">
            <wp:extent cx="5269230" cy="2752725"/>
            <wp:effectExtent l="0" t="0" r="7620" b="9525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EventSink起到一个类似channel的功能，可以对数据进行过滤、分发/路由(1:n)、归并(n:1)和加工。EventSink是连接EventParser和EventStore的桥梁。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EventStore实现模式是内存模式，内存结构为环形队列，由三个指针(Put、Get和Ack)标识数据存储和读取的位置。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MetaManager是增量订阅&amp;消费信息管理器，增量订阅和消费之间的协议包括get/ack/rollback，分别为：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Message getWithoutAck(int batchSize)，允许指定batchSize，一次可以获取多条，每次返回的对象为Message，包含的内容为：batch id[唯一标识]和entries[具体的数据对象]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void rollback(long batchId)，</w:t>
      </w:r>
      <w:r>
        <w:rPr>
          <w:rFonts w:hint="eastAsia" w:eastAsia="微软雅黑"/>
          <w:lang w:val="en-US" w:eastAsia="zh-CN"/>
        </w:rPr>
        <w:t>顾名思义</w:t>
      </w:r>
      <w:r>
        <w:rPr>
          <w:rFonts w:hint="default" w:eastAsia="微软雅黑"/>
          <w:lang w:val="en-US" w:eastAsia="zh-CN"/>
        </w:rPr>
        <w:t>，回滚上次的get请求，重新获取数据。基于get获取的batchId进行提交，避免误操作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void ack(long batchId)，</w:t>
      </w:r>
      <w:r>
        <w:rPr>
          <w:rFonts w:hint="eastAsia" w:eastAsia="微软雅黑"/>
          <w:lang w:val="en-US" w:eastAsia="zh-CN"/>
        </w:rPr>
        <w:t>顾名思义</w:t>
      </w:r>
      <w:r>
        <w:rPr>
          <w:rFonts w:hint="default" w:eastAsia="微软雅黑"/>
          <w:lang w:val="en-US" w:eastAsia="zh-CN"/>
        </w:rPr>
        <w:t>，确认已经消费成功，通知server删除数据。基于get获取的batchId进行提交，避免误操作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关于同步MySQL数据配置信息</w:t>
      </w:r>
    </w:p>
    <w:p>
      <w:r>
        <w:drawing>
          <wp:inline distT="0" distB="0" distL="114300" distR="114300">
            <wp:extent cx="5271770" cy="3549650"/>
            <wp:effectExtent l="0" t="0" r="5080" b="1270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首先Canal可以是一个集群，这里以Canal单机为例解释Canal同步MySQL数据配置文件配置原理。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首先需要在Canal中配置CanalServer 对应的canal.properties，这个文件中主要配置Canal对应的同步数据实例(Canal Instance)位置信息及数据导出的模式，例如：我们需要将某个mysql中的数据同步到Kafka中，那么就可以创建一个“数据同步实例”，导出到Kafka就是一种模式。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其次，需要配置Canal Instance 实例中的instance.properties文件，指定同步到MySQL数据源及管道信息。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配置步骤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配置“canal.properties”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进入“/software/canal/conf”目录下，编辑“canal.properties”文件：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#canal将数据写入Kafka，可配：tcp, kafka, RocketMQ，tcp就是使用canal代码接收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canal.serverMode = kafka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#配置canal写入Kafka地址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canal.mq.servers = node1:9092,node2:9092,node3:9092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关于canal.properties更多参数参照：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instrText xml:space="preserve"> HYPERLINK "https://github.com/alibaba/canal/wiki/AdminGuide" </w:instrTex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separate"/>
      </w:r>
      <w:r>
        <w:rPr>
          <w:rStyle w:val="43"/>
          <w:rFonts w:hint="eastAsia" w:ascii="微软雅黑" w:hAnsi="微软雅黑" w:eastAsia="微软雅黑" w:cs="微软雅黑"/>
          <w:b/>
          <w:bCs/>
          <w:lang w:val="en-US" w:eastAsia="zh-CN"/>
        </w:rPr>
        <w:t>https://github.com/alibaba/canal/wiki/AdminGuide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fldChar w:fldCharType="end"/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配置mysql slave的权限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</w:t>
      </w:r>
      <w:r>
        <w:rPr>
          <w:rFonts w:hint="default" w:eastAsia="微软雅黑"/>
          <w:lang w:val="en-US" w:eastAsia="zh-CN"/>
        </w:rPr>
        <w:t xml:space="preserve">anal的原理是模拟自己为mysql slave，所以这里一定需要做为mysql slave的相关权限 </w:t>
      </w:r>
      <w:r>
        <w:rPr>
          <w:rFonts w:hint="eastAsia" w:eastAsia="微软雅黑"/>
          <w:lang w:val="en-US" w:eastAsia="zh-CN"/>
        </w:rPr>
        <w:t>，授权Canal连接MySQL具有作为MySQL slave的权限：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CREATE USER canal IDENTIFIED BY 'canal';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GRANT SELECT, REPLICATION SLAVE, REPLICATION CLIENT ON *.* TO 'canal'@'%';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FLUSH PRIVILEGES;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show grants for 'canal' ;</w:t>
            </w:r>
          </w:p>
        </w:tc>
      </w:tr>
    </w:tbl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配置“instance.properties”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进入“/software/canal/conf/example/”下，编辑“instance.properties”文件：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#canal伪装为一个mysql的salve，配置其id，不要和真正mysql server-id冲突，这里也可以不配置，会自动生成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canal.instance.mysql.slaveId=123456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#配置mysql master 节点及端口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canal.instance.master.address=node2:3306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#配置连接mysql的用户名和密码，就是前面复制权限的用户名和密码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canal.instance.dbUsername=canal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canal.instance.dbPassword=canal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#配置Canal将数据导入到Kafka topic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canal.mq.topic=canal_topic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配置参照：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"https://github.com/alibaba/canal/wiki/Canal-Kafka-RocketMQ-QuickStart"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Fonts w:hint="eastAsia" w:eastAsia="微软雅黑"/>
          <w:lang w:val="en-US" w:eastAsia="zh-CN"/>
        </w:rPr>
        <w:t>https://github.com/alibaba/canal/wiki/Canal-Kafka-RocketMQ-QuickStart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关于“instance.properties”更多参数介绍如下：</w:t>
      </w: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"https://github.com/alibaba/canal/wiki/AdminGuide#instanceproperties%E4%BB%8B%E7%BB%8D"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43"/>
          <w:rFonts w:hint="eastAsia" w:eastAsia="微软雅黑"/>
          <w:lang w:val="en-US" w:eastAsia="zh-CN"/>
        </w:rPr>
        <w:t>https://github.com/alibaba/canal/wiki/AdminGuide#instanceproperties%E4%BB%8B%E7%BB%8D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启动Canal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进入“/software/canal/bin”,执行“startup.sh”脚本启动Canal。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#启动Canal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cd /software/canal/bin/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[root@node3 bin]# ./startup.sh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bin]# jps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68675 CanalLauncher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#启动成功</w:t>
            </w:r>
          </w:p>
        </w:tc>
      </w:tr>
    </w:tbl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启动zookeeper和Kafka，并监控Kafka中“canal_topic”的数据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注意：“canal_topic”不需要提前创建，默认创建就是1个分区。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[root@node2 bin]# ./kafka-console-consumer.sh  --bootstrap-server node1:9092,node2:9092,node3:9092 --topic canal_topic</w:t>
            </w:r>
          </w:p>
        </w:tc>
      </w:tr>
    </w:tbl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在MySQL中建表，插入语句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create database testdb;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use testdb;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create table person(id int ,name varchar(255),age int);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insert into person values (1,"zs",18),(2,"ls",19),(3,"ww",20);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#对应的在Kafka中有对应的数据日志写入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564515"/>
                  <wp:effectExtent l="0" t="0" r="8890" b="6985"/>
                  <wp:docPr id="2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以上写入Kafka中json格式如下：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8275" cy="2514600"/>
            <wp:effectExtent l="0" t="0" r="9525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8135" cy="4824095"/>
            <wp:effectExtent l="0" t="0" r="18415" b="146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关于以上json字段解析如下：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data：最新的数据，为JSON数组，如果是插入则表示最新插入的数据，如果是更新，则表示更新后的最新数据，如果是删除，则表示被删除的数据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database：数据库名称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es：事件时间，13位的时间戳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id：事件操作的序列号，1,2,3...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isDdl：是否是DDL操作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mysqlType：字段类型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old：旧数据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pkNames：主键名称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sql：SQL语句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sqlType：是经过canal转换处理的，比如unsigned int会被转化为Long，unsigned long会被转换为BigDecimal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table：表名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ts：日志时间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type：操作类型，比如DELETE，UPDATE，INSERT</w:t>
      </w:r>
      <w:r>
        <w:rPr>
          <w:rFonts w:hint="eastAsia" w:eastAsia="微软雅黑"/>
          <w:lang w:val="en-US" w:eastAsia="zh-CN"/>
        </w:rPr>
        <w:t>。</w:t>
      </w: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Canal HA原理及安装</w:t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Canal HA原理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Canal一般用于实时同步数据场景，那么对于实时场景HA显得尤为重要，Canal支持HA搭建，canal的HA分为两部分，canal server和canal client分别有对应的HA实现。大数据中使用Canal同步数据一般同步到Kafka中，这里Kafka相当于是Canal Client，Kafka集群自带HA属性，所以这里我们 只关注Canal Server HA。Canal Server HA主要是</w:t>
      </w:r>
      <w:r>
        <w:rPr>
          <w:rFonts w:hint="default" w:eastAsia="微软雅黑"/>
          <w:lang w:val="en-US" w:eastAsia="zh-CN"/>
        </w:rPr>
        <w:t>为了减少对mysql dump的请求，不同server上的instance(不同server上的相同instance)要求同一时间只能有一个处于running，其他的处于standby状态(standby是instance的状态)</w:t>
      </w:r>
      <w:r>
        <w:rPr>
          <w:rFonts w:hint="eastAsia" w:eastAsia="微软雅黑"/>
          <w:lang w:val="en-US" w:eastAsia="zh-CN"/>
        </w:rPr>
        <w:t>，Canal Server HA原理如下：</w:t>
      </w:r>
    </w:p>
    <w:p>
      <w:r>
        <w:drawing>
          <wp:inline distT="0" distB="0" distL="114300" distR="114300">
            <wp:extent cx="5273040" cy="3182620"/>
            <wp:effectExtent l="0" t="0" r="3810" b="17780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 HA 保证步骤如下：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canal server要启动某个canal instance时都先向zookeeper_进行一次尝试启动判断</w:t>
      </w:r>
      <w:r>
        <w:rPr>
          <w:rFonts w:hint="eastAsia" w:eastAsia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创建zookeeper节点成功后，对应的canal server就启动对应的canal instance，没有创建成功的canal instance就会处于standby状态。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一旦zookeeper发现canal server A创建的instance节点消失后，立即通知其他的canal server再次进行步骤1的操作，重新选出一个canal server启动instance。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canal client每次进行connect时，会首先向zookeeper询问当前是谁启动了canal instance，然后和其建立链接，一旦链接不可用，会重新尝试connect。</w:t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Canal HA 搭建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机器准备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运行Canal的机器：node3,node4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zookeeper地址:node3:2181,node4:2181,node5:2181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mysql地址：node2:3306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在node3，node4上单独部署配置Canal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将Canal安装包上传到node3，node4，并解压到“/software/canal”目录下，修改“/software/canal/conf”下的canal.properties文件，加上zookeeper配置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  <w:t>#指定zookeeper集群地址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  <w:t>canal.zkServers = node3:2181,node4:2181,node5:2181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  <w:t>#配置spring的xml配置文件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szCs w:val="22"/>
                <w:vertAlign w:val="baseline"/>
                <w:lang w:val="en-US" w:eastAsia="zh-CN"/>
              </w:rPr>
              <w:t>canal.instance.global.spring.xml = classpath:spring/default-instance.xml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#canal将数据写入Kafka，可配：tcp, kafka, RocketMQ，tcp就是使用canal代码接收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canal.serverMode = kafka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#配置canal写入Kafka地址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canal.mq.servers = node1:9092,node2:9092,node3:9092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进入“/software/canal/conf/example”目录，修改“instance.properties”文件：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另外一台机器改成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123457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，保证slaveId不重复即可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canal.instance.mysql.slaveId=123456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#配置mysql master 节点及端口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canal.instance.master.address=node2:3306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#配置连接mysql的用户名和密码，就是前面复制权限的用户名和密码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canal.instance.dbUsername=canal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canal.instance.dbPassword=canal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#配置Canal将数据导入到Kafka topic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canal.mq.topic=canal_topic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注意：两台机器上的instance目录的名字需要保证完全一致，HA模式是依赖于instance name进行管理，同时必须都选择default-instance.xml配置，此配置中才有关于zookeeper的设置信息。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启动两台机器的Canal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#在node3上启动Canal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~]# cd /software/canal/bin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bin]# ./startup.sh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#在node4上启动Canal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[root@node4 ~]# cd /software/canal/bin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[root@node4 bin]# ./startup.sh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启动完成后，可以查看zookeeper中对应的路径信息：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5285"/>
            <wp:effectExtent l="0" t="0" r="5080" b="571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Canal HA 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默认搭建好的Canal HA 后可以通过查看Zookeeper中的“/otter/canal/destinations/examples/running”来查看Active的Canal节点：</w:t>
      </w:r>
    </w:p>
    <w:p>
      <w:r>
        <w:drawing>
          <wp:inline distT="0" distB="0" distL="114300" distR="114300">
            <wp:extent cx="5265420" cy="278130"/>
            <wp:effectExtent l="0" t="0" r="11430" b="7620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测试Canal HA 如下：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向Mysql中“testdb.person”表中写入数据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mysql&gt; insert into person values (4,"s1",21),(5,"s2",22),(6,"s3",23);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可以观察到Kafka canal_topic中有监控到的数据如下：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":[{"id":"4","name":"s1","age":"21"},{"id":"5","name":"s2","age":"22"},{"id":"6","name":"s3","age":"23"}],"database":"testdb","es":1618849974000,"id":2,"isDdl":false,"mysqlType":{"id":"int","name":"varchar(255)","age":"int"},"old":null,"pkNames":null,"sql":"","sqlType":{"id":4,"name":12,"age":4},"table":"person","ts":1618849975203,"type":"INSERT"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关闭active Canal Server节点，继续向Mysql表中写入数据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关闭node3 Canal Server: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cd /software/canal/bin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bin]# ./stop.sh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查看zookeeper “/otter/canal/destinations/examples/running</w:t>
      </w:r>
      <w:r>
        <w:rPr>
          <w:rFonts w:hint="default" w:eastAsia="微软雅黑"/>
          <w:lang w:val="en-US" w:eastAsia="zh-CN"/>
        </w:rPr>
        <w:t>”</w:t>
      </w:r>
      <w:r>
        <w:rPr>
          <w:rFonts w:hint="eastAsia" w:eastAsia="微软雅黑"/>
          <w:lang w:val="en-US" w:eastAsia="zh-CN"/>
        </w:rPr>
        <w:t>路径Active的Canal节点: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72415"/>
            <wp:effectExtent l="0" t="0" r="6985" b="1333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继续向MySQL中“testdb.person”表中写入数据：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insert into person values (7,"x1",24),(8,"x2",25),(9,"x3",26);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可以观察写入到Kafka  “canal_topic”中数据如下：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":[{"id":"7","name":"x1","age":"24"},{"id":"8","name":"x2","age":"25"},{"id":"9","name":"x3","age":"26"}],"database":"testdb","es":1618850233000,"id":2,"isDdl":false,"mysqlType":{"id":"int","name":"varchar(255)","age":"int"},"old":null,"pkNames":null,"sql":"","sqlType":{"id":4,"name":12,"age":4},"table":"person","ts":1618850234136,"type":"INSERT"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经过以上测试，Canal HA 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注意：经过测试Canal HA 在使用zookeeper存储binlog position时，当有一个Canal Server重新启动并切换成Active节点时，每次都会重复读取最后一条数据。使用非HA 本地存储binlog position时，没有此问题。</w:t>
      </w:r>
    </w:p>
    <w:p>
      <w:pPr>
        <w:pStyle w:val="3"/>
        <w:ind w:left="828" w:hanging="828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Maxwell介绍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Maxwell是</w:t>
      </w:r>
      <w:r>
        <w:rPr>
          <w:rFonts w:hint="eastAsia" w:eastAsia="微软雅黑"/>
          <w:lang w:val="en-US" w:eastAsia="zh-CN"/>
        </w:rPr>
        <w:t>由美国Zendesk开源，使用Java编写的MySQL实时抓取工具，可以</w:t>
      </w:r>
      <w:r>
        <w:rPr>
          <w:rFonts w:hint="default" w:eastAsia="微软雅黑"/>
          <w:lang w:val="en-US" w:eastAsia="zh-CN"/>
        </w:rPr>
        <w:t>实时读取MySQL二进制日志binlog，并生成 JSON 格式的消息，作为生产者发送给 Kafka，Kinesis、RabbitMQ、Redis、Google Cloud Pub/Sub、文件或其它平台的应用程序。</w:t>
      </w:r>
      <w:r>
        <w:rPr>
          <w:rFonts w:hint="eastAsia" w:eastAsia="微软雅黑"/>
          <w:lang w:val="en-US" w:eastAsia="zh-CN"/>
        </w:rPr>
        <w:t>它设计的初衷是实时采集Mysql数据到Kafka。支持全表load数据，支持自动断点还原，支持按照列将数据发送到Kafka不同分区。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Maxwell官网：http://maxwells-daemon.io/</w:t>
      </w:r>
    </w:p>
    <w:p>
      <w:pPr>
        <w:pStyle w:val="3"/>
        <w:ind w:left="828" w:hanging="828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Maxwell工作原理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Maxwell工作原理与Canal工作原理一样，都是把自己伪装成MySQL 的slave从库，同步binlog数据，来达到同步MySQL数据，与Canal相比，更加轻量。同样使用Maxwell也需要开启MySQL binlog日志。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838065" cy="3107055"/>
            <wp:effectExtent l="0" t="0" r="635" b="1714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使用Maxwell 同步MySQL数据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首先下载Maxwell,Maxwell下载地址：https://github.com/zendesk/maxwell/releases/tag/v1.28.2,现在版本1.30.0版本之上需要jdk11以上，建议下载1.30.0版本以下版本。下载完成后按照如下步骤进行配置，同步MySQL数据到Kafka，前提是MySQL需要开启Binlog日志，可以参考Canal章节设置。Maxwell不支持高可用搭建，但是支持断点还原，可以在执行失败时重新启动继续上次位置读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将下载好的安装包上传到node3并解压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cd /software/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[root@node3 software]# tar -zxvf ./maxwell-1.33.0.tar.gz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在MySQL中创建Maxwell的用户及赋权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Maxwell同步mysql数据到Kafka中需要将读取的binlog位置文件及位置信息等数据存入MySQL，所以这里创建maxwell数据库，及给maxwell用户赋权访问其他所有数据库。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CREATE database maxwell;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CREATE USER 'maxwell'@'%' IDENTIFIED BY 'maxwell';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GRANT ALL ON maxwell.* TO 'maxwell'@'%';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GRANT SELECT, REPLICATION CLIENT, REPLICATION SLAVE ON *.* TO 'maxwell'@'%';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flush privileges;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修改配置“config.properties”文件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进入“/software/maxwell-1.33.0”，修改“config.properties.example”为“config.properties”并配置：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producer=kafka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kafka.bootstrap.servers=node1:9092,node2:9092,node3:9092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kafka_topic=maxwell_topic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#设置根据表将binlog写入Kafka不同分区，还可指定：[database, table, primary_key, transaction_id, thread_id, column]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producer_partition_by=table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#mysql 节点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host=node2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#连接mysql用户名和密码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user=maxwell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password=maxwell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注意：以上参数也可以在后期启动maxwell时指定参数方式来设置。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启动zookeeper及Kafka,并监控Kafka maxwell_topic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[root@node2 bin]# cd /software/kafka_2.11-0.11/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[root@node2 bin]# ./kafka-console-consumer.sh  --bootstrap-server node1:9092,node2:9092,node3:9092 --topic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maxwell_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topic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启动Maxwell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cd /software/maxwell-1.28.2/bin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bin]# maxwell --config ../config.properties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注意以上启动也可以编写脚本：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#startMaxwell.sh 脚本内容：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/software/maxwell-1.28.2/bin/maxwell --config /software/maxwell-1.28.2/config.properties &gt; ./log.txt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2&gt;&amp;1 &amp;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修改执行权限：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chmod +x ./start_maxwell.sh 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向MySQL中增删改查写入数据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create database mysqldb;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use mysqldb;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create table info(id int,name varchar(255),age int);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insert into info values (10,"xx",20)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update info set age =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0 where id =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mysql&gt; delete from info where id = 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#对应Kafka中的消息如下：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{"database":"mysqldb","table":"info","type":"insert","ts":1619000098,"xid":3890,"commit":true,"data":{"id":100,"name":"aaa","age":10}}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{"database":"mysqldb","table":"info","type":"update","ts":1619000152,"xid":4142,"commit":true,"data":{"id":100,"name":"aaa","age":20},"old":{"age":10}}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{"database":"mysqldb","table":"info","type":"delete","ts":1619000183,"xid":4228,"commit":true,"data":{"id":100,"name":"aaa","age":20}}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测试Maxwell断点续传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停止Maxwell,向MySQL中插入新的数据，重启Maxwell观察是否从上次消费到的binlog位置继续消费。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#使用kill -9 xxx 命令在node3停止Maxwell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#向MySQL继续插入数据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insert into info values (200,"bbb",20);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mysql&gt; update info set age = 30 where id = 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#重新在node3启动Maxwell，可以观察到Kafka中继续上次binlog位置写入数据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{"database":"mysqldb","table":"info","type":"insert","ts":1619000378,"xid":4565,"commit":true,"data"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:{"id":200,"name":"bbb","age":20}}{"database":"mysqldb","table":"info","type":"update","ts":1619000391,"xid":4566,"commit":true,"data"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:{"id":200,"name":"bbb","age":30},"old":{"age":20}}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使用Maxwell Bootstrap全量同步MySQL数据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Maxwell </w:t>
      </w:r>
      <w:bookmarkStart w:id="0" w:name="OLE_LINK9"/>
      <w:r>
        <w:rPr>
          <w:rFonts w:hint="eastAsia" w:eastAsia="微软雅黑"/>
          <w:lang w:val="en-US" w:eastAsia="zh-CN"/>
        </w:rPr>
        <w:t>Bootstrap</w:t>
      </w:r>
      <w:bookmarkEnd w:id="0"/>
      <w:r>
        <w:rPr>
          <w:rFonts w:hint="eastAsia" w:eastAsia="微软雅黑"/>
          <w:lang w:val="en-US" w:eastAsia="zh-CN"/>
        </w:rPr>
        <w:t>可以将MySQL中已经存在的数据批量同步到Kafka中，操作步骤如下：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修改“/software/maxwell-1.28.2/config.properties”配置文件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停止maxwell进程，在当前config.properties配置文件最后一行添加配置“client_id”,此配置项是指定当前maxwell启动后连接mysql的实例id,名字自取，在全量同步数据时需要使用到。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#指定maxwell 当前连接mysql的实例id,名字自取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client_id=maxwell_first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在mysql中创建库“mysqldb2”,并插入数据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mysql&gt; create database mysqldb2;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mysql&gt; use mysqldb2;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mysql&gt; create table t1 (id int ,name varchar(255),age int );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mysql&gt; insert into t1 values (1,"zs",18),(2,"ls",19),(3,"ww",20);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eastAsia="微软雅黑"/>
          <w:b/>
          <w:bCs/>
          <w:lang w:val="en-US" w:eastAsia="zh-CN"/>
        </w:rPr>
      </w:pPr>
      <w:r>
        <w:rPr>
          <w:rFonts w:hint="eastAsia" w:eastAsia="微软雅黑"/>
          <w:b/>
          <w:bCs/>
          <w:lang w:val="en-US" w:eastAsia="zh-CN"/>
        </w:rPr>
        <w:t>重新启动Maxwell,然后启动maxwell-bootstrap全量导数据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maxwell-bootstrap脚本可以指定MySQL数据库及表参数，同步MySQL指定库下对应表的全量数据，同时可以指定where条件。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~]# cd /software/maxwell-1.28.2/bin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#重启maxwell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bin]# maxwell --config ../config.properties</w:t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#同步mysqldb2 .t1表的全量数据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[root@node3 bin]# ./maxwell-bootstrap --database mysqldb2 --table t1 --host node2 --user maxwell --password maxwell  --client_id maxwell_first --where "id&lt;=2"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注意：maxwell-bootstrap命令执行后，可以在对应的topic中查看到数据，这里对应的topic是maxwell进程对应config.properties文件中配置的topic。同时maxwell-bootstrap命令指定的client_id 需要与maxwell进行对应的config.properties配置文件中配置的一样。--where是指定条件，只会全量导入满足条件的数据，有了where条件可以使maxwell-bootstrap进程配合maxwell实时同步进程将一张表数据无缝同步到Kafka中。</w:t>
      </w:r>
    </w:p>
    <w:p>
      <w:pPr>
        <w:pStyle w:val="3"/>
        <w:ind w:left="828" w:hanging="828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Maxwell和Canal对比</w:t>
      </w:r>
    </w:p>
    <w:tbl>
      <w:tblPr>
        <w:tblStyle w:val="3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4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Canal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Maxwell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公司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阿里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zendesk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高可用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支持HA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不支持，支持断点续传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数据格式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格式自由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Bootstrap（</w:t>
            </w:r>
            <w:r>
              <w:rPr>
                <w:rFonts w:hint="default"/>
                <w:b/>
                <w:bCs/>
                <w:lang w:val="en-US" w:eastAsia="zh-CN"/>
              </w:rPr>
              <w:t>刷全量数据</w:t>
            </w:r>
            <w:r>
              <w:rPr>
                <w:rFonts w:hint="eastAsia"/>
                <w:b/>
                <w:bCs/>
                <w:lang w:val="en-US" w:eastAsia="zh-CN"/>
              </w:rPr>
              <w:t>）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数据落地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支持客户端，支持定制/kafka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Kafka,Redis等。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Canal是阿里公司使用Java开发，Maxwell是zendesk公司使用Java开发。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Canal支持高可用HA，支持断点续传。Maxwell不支持HA,但是支持断点续传，要想支持HA需要自己实现。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Canal由于有Client消费数据，针对binlog数据可以使用Client自定义数据格式，Maxwell支持Json数据写出到Kafka或Redis。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Canal只能获取MySQL最新数据，Maxwell支持Bootstrap，可以支持获取MySQL中历史数据。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hanging="420" w:firstLineChars="0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Canal采用Server+client模式，Maxwell没有采用这种模式，直接将数据发送到Kafka或者Redis等。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总体来看，Maxwell相对于Canal更加轻量级。</w:t>
      </w:r>
    </w:p>
    <w:p>
      <w:pPr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ind w:left="0" w:leftChars="0"/>
      <w:jc w:val="both"/>
      <w:rPr>
        <w:rFonts w:hint="default"/>
        <w:lang w:val="en-US" w:eastAsia="zh-CN"/>
      </w:rPr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2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ind w:left="0" w:leftChars="0"/>
      <w:jc w:val="both"/>
    </w:pPr>
    <w:r>
      <w:rPr>
        <w:u w:val="none"/>
      </w:rPr>
      <w:drawing>
        <wp:inline distT="0" distB="0" distL="114300" distR="114300">
          <wp:extent cx="847090" cy="333375"/>
          <wp:effectExtent l="0" t="0" r="10160" b="9525"/>
          <wp:docPr id="1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090" cy="3333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none"/>
      </w:rPr>
      <w:t>http://www.mashibing.com/</w:t>
    </w:r>
  </w:p>
  <w:p>
    <w:pPr>
      <w:pStyle w:val="22"/>
      <w:pBdr>
        <w:bottom w:val="none" w:color="auto" w:sz="0" w:space="0"/>
      </w:pBdr>
      <w:tabs>
        <w:tab w:val="left" w:pos="1502"/>
      </w:tabs>
      <w:jc w:val="left"/>
      <w:rPr>
        <w:rFonts w:hint="eastAsia" w:eastAsia="宋体"/>
        <w:i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F4B78"/>
    <w:multiLevelType w:val="singleLevel"/>
    <w:tmpl w:val="842F4B7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BDC30F7"/>
    <w:multiLevelType w:val="singleLevel"/>
    <w:tmpl w:val="8BDC30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E46F7EC"/>
    <w:multiLevelType w:val="singleLevel"/>
    <w:tmpl w:val="8E46F7E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65F460D"/>
    <w:multiLevelType w:val="singleLevel"/>
    <w:tmpl w:val="965F46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AB4C1D02"/>
    <w:multiLevelType w:val="singleLevel"/>
    <w:tmpl w:val="AB4C1D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7D7B9A9"/>
    <w:multiLevelType w:val="singleLevel"/>
    <w:tmpl w:val="B7D7B9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01F3684"/>
    <w:multiLevelType w:val="singleLevel"/>
    <w:tmpl w:val="F01F3684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FF21142F"/>
    <w:multiLevelType w:val="singleLevel"/>
    <w:tmpl w:val="FF21142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00D56D45"/>
    <w:multiLevelType w:val="singleLevel"/>
    <w:tmpl w:val="00D56D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1C29020"/>
    <w:multiLevelType w:val="singleLevel"/>
    <w:tmpl w:val="01C2902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B3698C4"/>
    <w:multiLevelType w:val="singleLevel"/>
    <w:tmpl w:val="1B3698C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2A89B76E"/>
    <w:multiLevelType w:val="singleLevel"/>
    <w:tmpl w:val="2A89B76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>
    <w:nsid w:val="3BC4891D"/>
    <w:multiLevelType w:val="singleLevel"/>
    <w:tmpl w:val="3BC489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40998BEF"/>
    <w:multiLevelType w:val="singleLevel"/>
    <w:tmpl w:val="40998B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E166475"/>
    <w:multiLevelType w:val="multilevel"/>
    <w:tmpl w:val="4E166475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21" w:hanging="1021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54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5C491350"/>
    <w:multiLevelType w:val="singleLevel"/>
    <w:tmpl w:val="5C49135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FF5BF3A"/>
    <w:multiLevelType w:val="singleLevel"/>
    <w:tmpl w:val="5FF5BF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47A028A"/>
    <w:multiLevelType w:val="singleLevel"/>
    <w:tmpl w:val="647A028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E0D6688"/>
    <w:multiLevelType w:val="singleLevel"/>
    <w:tmpl w:val="6E0D66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11"/>
  </w:num>
  <w:num w:numId="13">
    <w:abstractNumId w:val="17"/>
  </w:num>
  <w:num w:numId="14">
    <w:abstractNumId w:val="2"/>
  </w:num>
  <w:num w:numId="15">
    <w:abstractNumId w:val="3"/>
  </w:num>
  <w:num w:numId="16">
    <w:abstractNumId w:val="18"/>
  </w:num>
  <w:num w:numId="17">
    <w:abstractNumId w:val="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hideSpellingErrors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7BB9"/>
    <w:rsid w:val="0000004D"/>
    <w:rsid w:val="00000795"/>
    <w:rsid w:val="00000A49"/>
    <w:rsid w:val="00000AC5"/>
    <w:rsid w:val="00000B2C"/>
    <w:rsid w:val="000010A8"/>
    <w:rsid w:val="00001601"/>
    <w:rsid w:val="00001C15"/>
    <w:rsid w:val="00002461"/>
    <w:rsid w:val="0000254D"/>
    <w:rsid w:val="00002A0A"/>
    <w:rsid w:val="00002AC6"/>
    <w:rsid w:val="00002CFC"/>
    <w:rsid w:val="00002F13"/>
    <w:rsid w:val="0000309D"/>
    <w:rsid w:val="00003781"/>
    <w:rsid w:val="000037AC"/>
    <w:rsid w:val="00004318"/>
    <w:rsid w:val="00004320"/>
    <w:rsid w:val="0000436E"/>
    <w:rsid w:val="00004517"/>
    <w:rsid w:val="0000454B"/>
    <w:rsid w:val="00005687"/>
    <w:rsid w:val="00006B07"/>
    <w:rsid w:val="00006D62"/>
    <w:rsid w:val="000071A5"/>
    <w:rsid w:val="000073DE"/>
    <w:rsid w:val="0001038D"/>
    <w:rsid w:val="00011EBE"/>
    <w:rsid w:val="0001252C"/>
    <w:rsid w:val="00012689"/>
    <w:rsid w:val="00012D9D"/>
    <w:rsid w:val="0001384E"/>
    <w:rsid w:val="00013D80"/>
    <w:rsid w:val="000144B1"/>
    <w:rsid w:val="000155A8"/>
    <w:rsid w:val="00015A8E"/>
    <w:rsid w:val="00015C88"/>
    <w:rsid w:val="00021005"/>
    <w:rsid w:val="0002166E"/>
    <w:rsid w:val="00021E0D"/>
    <w:rsid w:val="000226E6"/>
    <w:rsid w:val="00022A3B"/>
    <w:rsid w:val="00022B36"/>
    <w:rsid w:val="00022EB9"/>
    <w:rsid w:val="00023173"/>
    <w:rsid w:val="00023702"/>
    <w:rsid w:val="000238FD"/>
    <w:rsid w:val="00023CCB"/>
    <w:rsid w:val="00024AB9"/>
    <w:rsid w:val="00024BB3"/>
    <w:rsid w:val="00024C5A"/>
    <w:rsid w:val="000252B4"/>
    <w:rsid w:val="00025F7C"/>
    <w:rsid w:val="00026300"/>
    <w:rsid w:val="000265CF"/>
    <w:rsid w:val="000265D0"/>
    <w:rsid w:val="000266F2"/>
    <w:rsid w:val="0002796E"/>
    <w:rsid w:val="00030B00"/>
    <w:rsid w:val="000310D1"/>
    <w:rsid w:val="00032CD0"/>
    <w:rsid w:val="00032CF3"/>
    <w:rsid w:val="00032E29"/>
    <w:rsid w:val="0003402A"/>
    <w:rsid w:val="00034B8E"/>
    <w:rsid w:val="00034DA0"/>
    <w:rsid w:val="00034FF0"/>
    <w:rsid w:val="00035377"/>
    <w:rsid w:val="00035BE9"/>
    <w:rsid w:val="00035FB5"/>
    <w:rsid w:val="000361E7"/>
    <w:rsid w:val="00036E53"/>
    <w:rsid w:val="0003715E"/>
    <w:rsid w:val="0003765B"/>
    <w:rsid w:val="00037752"/>
    <w:rsid w:val="00040064"/>
    <w:rsid w:val="00040E78"/>
    <w:rsid w:val="00041006"/>
    <w:rsid w:val="000414C0"/>
    <w:rsid w:val="00041A59"/>
    <w:rsid w:val="0004281F"/>
    <w:rsid w:val="0004301C"/>
    <w:rsid w:val="000439E6"/>
    <w:rsid w:val="000440E9"/>
    <w:rsid w:val="000442A9"/>
    <w:rsid w:val="00044556"/>
    <w:rsid w:val="00044AB6"/>
    <w:rsid w:val="00045165"/>
    <w:rsid w:val="00045770"/>
    <w:rsid w:val="000459DB"/>
    <w:rsid w:val="000465F5"/>
    <w:rsid w:val="00046842"/>
    <w:rsid w:val="00050C19"/>
    <w:rsid w:val="00050D2D"/>
    <w:rsid w:val="00050E1D"/>
    <w:rsid w:val="00050FB2"/>
    <w:rsid w:val="0005100D"/>
    <w:rsid w:val="00051204"/>
    <w:rsid w:val="00051F43"/>
    <w:rsid w:val="00052B21"/>
    <w:rsid w:val="00053331"/>
    <w:rsid w:val="000535C7"/>
    <w:rsid w:val="0005393F"/>
    <w:rsid w:val="00054041"/>
    <w:rsid w:val="00054C76"/>
    <w:rsid w:val="00055189"/>
    <w:rsid w:val="000552FE"/>
    <w:rsid w:val="00056452"/>
    <w:rsid w:val="000568ED"/>
    <w:rsid w:val="000575DF"/>
    <w:rsid w:val="00057DC3"/>
    <w:rsid w:val="000605E1"/>
    <w:rsid w:val="000606CC"/>
    <w:rsid w:val="000606D2"/>
    <w:rsid w:val="000608D6"/>
    <w:rsid w:val="0006090A"/>
    <w:rsid w:val="00061B08"/>
    <w:rsid w:val="00062374"/>
    <w:rsid w:val="00062B27"/>
    <w:rsid w:val="00062BEA"/>
    <w:rsid w:val="00062D17"/>
    <w:rsid w:val="00063330"/>
    <w:rsid w:val="00063790"/>
    <w:rsid w:val="00063D2D"/>
    <w:rsid w:val="00064C87"/>
    <w:rsid w:val="00064F0C"/>
    <w:rsid w:val="00064F62"/>
    <w:rsid w:val="000656F5"/>
    <w:rsid w:val="00065D51"/>
    <w:rsid w:val="00066B7E"/>
    <w:rsid w:val="00066C2B"/>
    <w:rsid w:val="00067510"/>
    <w:rsid w:val="0006792B"/>
    <w:rsid w:val="00067E17"/>
    <w:rsid w:val="00070575"/>
    <w:rsid w:val="00070911"/>
    <w:rsid w:val="00071AA5"/>
    <w:rsid w:val="00071B1A"/>
    <w:rsid w:val="00072EA5"/>
    <w:rsid w:val="0007312C"/>
    <w:rsid w:val="000731CD"/>
    <w:rsid w:val="00073399"/>
    <w:rsid w:val="000734E7"/>
    <w:rsid w:val="00073823"/>
    <w:rsid w:val="00075223"/>
    <w:rsid w:val="00075743"/>
    <w:rsid w:val="000758F9"/>
    <w:rsid w:val="00076017"/>
    <w:rsid w:val="000766CA"/>
    <w:rsid w:val="00077767"/>
    <w:rsid w:val="00077868"/>
    <w:rsid w:val="00077AE7"/>
    <w:rsid w:val="00077BA4"/>
    <w:rsid w:val="00077E3D"/>
    <w:rsid w:val="000800DA"/>
    <w:rsid w:val="00080852"/>
    <w:rsid w:val="00080F54"/>
    <w:rsid w:val="00081141"/>
    <w:rsid w:val="000812E8"/>
    <w:rsid w:val="000815BB"/>
    <w:rsid w:val="00081B9A"/>
    <w:rsid w:val="00081CDB"/>
    <w:rsid w:val="0008230D"/>
    <w:rsid w:val="0008249C"/>
    <w:rsid w:val="0008265E"/>
    <w:rsid w:val="00082C24"/>
    <w:rsid w:val="00083830"/>
    <w:rsid w:val="00083A3C"/>
    <w:rsid w:val="00083E0E"/>
    <w:rsid w:val="00084036"/>
    <w:rsid w:val="00084276"/>
    <w:rsid w:val="00084F62"/>
    <w:rsid w:val="00084FDC"/>
    <w:rsid w:val="00085129"/>
    <w:rsid w:val="000856D1"/>
    <w:rsid w:val="000856FA"/>
    <w:rsid w:val="00085E35"/>
    <w:rsid w:val="000862AA"/>
    <w:rsid w:val="00086605"/>
    <w:rsid w:val="000868D7"/>
    <w:rsid w:val="00086A47"/>
    <w:rsid w:val="00086C90"/>
    <w:rsid w:val="000878BB"/>
    <w:rsid w:val="000902CA"/>
    <w:rsid w:val="00090457"/>
    <w:rsid w:val="00090613"/>
    <w:rsid w:val="00090911"/>
    <w:rsid w:val="000910BA"/>
    <w:rsid w:val="000912C9"/>
    <w:rsid w:val="00092D4D"/>
    <w:rsid w:val="00093071"/>
    <w:rsid w:val="00094397"/>
    <w:rsid w:val="000946CE"/>
    <w:rsid w:val="00094B60"/>
    <w:rsid w:val="00094B8F"/>
    <w:rsid w:val="00094DB9"/>
    <w:rsid w:val="00094EDC"/>
    <w:rsid w:val="00095458"/>
    <w:rsid w:val="000955B3"/>
    <w:rsid w:val="00095CFD"/>
    <w:rsid w:val="00095D48"/>
    <w:rsid w:val="00095EAF"/>
    <w:rsid w:val="00096F50"/>
    <w:rsid w:val="00097B24"/>
    <w:rsid w:val="000A0384"/>
    <w:rsid w:val="000A08E0"/>
    <w:rsid w:val="000A0BE9"/>
    <w:rsid w:val="000A1A6F"/>
    <w:rsid w:val="000A23C7"/>
    <w:rsid w:val="000A292D"/>
    <w:rsid w:val="000A2C3C"/>
    <w:rsid w:val="000A3391"/>
    <w:rsid w:val="000A349C"/>
    <w:rsid w:val="000A351C"/>
    <w:rsid w:val="000A3917"/>
    <w:rsid w:val="000A39A5"/>
    <w:rsid w:val="000A41AE"/>
    <w:rsid w:val="000A4F53"/>
    <w:rsid w:val="000A5260"/>
    <w:rsid w:val="000A5BFA"/>
    <w:rsid w:val="000A67E8"/>
    <w:rsid w:val="000A70F1"/>
    <w:rsid w:val="000A74BE"/>
    <w:rsid w:val="000A75D5"/>
    <w:rsid w:val="000B0151"/>
    <w:rsid w:val="000B04E4"/>
    <w:rsid w:val="000B114D"/>
    <w:rsid w:val="000B1424"/>
    <w:rsid w:val="000B1B95"/>
    <w:rsid w:val="000B1F8D"/>
    <w:rsid w:val="000B2199"/>
    <w:rsid w:val="000B2524"/>
    <w:rsid w:val="000B2818"/>
    <w:rsid w:val="000B325C"/>
    <w:rsid w:val="000B34A9"/>
    <w:rsid w:val="000B36F3"/>
    <w:rsid w:val="000B3D7B"/>
    <w:rsid w:val="000B48D9"/>
    <w:rsid w:val="000B4B19"/>
    <w:rsid w:val="000B4B58"/>
    <w:rsid w:val="000B4C34"/>
    <w:rsid w:val="000B4D14"/>
    <w:rsid w:val="000B5C79"/>
    <w:rsid w:val="000B61B1"/>
    <w:rsid w:val="000B6A1E"/>
    <w:rsid w:val="000B7300"/>
    <w:rsid w:val="000C06CA"/>
    <w:rsid w:val="000C1FE6"/>
    <w:rsid w:val="000C28D1"/>
    <w:rsid w:val="000C32D2"/>
    <w:rsid w:val="000C34D9"/>
    <w:rsid w:val="000C4D53"/>
    <w:rsid w:val="000C521A"/>
    <w:rsid w:val="000C5B0E"/>
    <w:rsid w:val="000C5E5D"/>
    <w:rsid w:val="000C62C3"/>
    <w:rsid w:val="000C6A42"/>
    <w:rsid w:val="000C779F"/>
    <w:rsid w:val="000C77CD"/>
    <w:rsid w:val="000D03E8"/>
    <w:rsid w:val="000D111B"/>
    <w:rsid w:val="000D1472"/>
    <w:rsid w:val="000D1BF8"/>
    <w:rsid w:val="000D1C22"/>
    <w:rsid w:val="000D2D17"/>
    <w:rsid w:val="000D3303"/>
    <w:rsid w:val="000D38AA"/>
    <w:rsid w:val="000D3E1D"/>
    <w:rsid w:val="000D3E92"/>
    <w:rsid w:val="000D403D"/>
    <w:rsid w:val="000D4A9D"/>
    <w:rsid w:val="000D61BC"/>
    <w:rsid w:val="000D71F2"/>
    <w:rsid w:val="000D738A"/>
    <w:rsid w:val="000D74CC"/>
    <w:rsid w:val="000D7DCB"/>
    <w:rsid w:val="000D7EEE"/>
    <w:rsid w:val="000D7FDE"/>
    <w:rsid w:val="000E0D68"/>
    <w:rsid w:val="000E0F09"/>
    <w:rsid w:val="000E169F"/>
    <w:rsid w:val="000E1FEA"/>
    <w:rsid w:val="000E2E10"/>
    <w:rsid w:val="000E2FAB"/>
    <w:rsid w:val="000E327C"/>
    <w:rsid w:val="000E3A4B"/>
    <w:rsid w:val="000E3A51"/>
    <w:rsid w:val="000E4071"/>
    <w:rsid w:val="000E4775"/>
    <w:rsid w:val="000E5216"/>
    <w:rsid w:val="000E5326"/>
    <w:rsid w:val="000E5B6E"/>
    <w:rsid w:val="000E62BF"/>
    <w:rsid w:val="000E6E97"/>
    <w:rsid w:val="000E711D"/>
    <w:rsid w:val="000E7487"/>
    <w:rsid w:val="000E7B2F"/>
    <w:rsid w:val="000E7BEA"/>
    <w:rsid w:val="000E7F71"/>
    <w:rsid w:val="000F0997"/>
    <w:rsid w:val="000F20BF"/>
    <w:rsid w:val="000F2A52"/>
    <w:rsid w:val="000F3233"/>
    <w:rsid w:val="000F3670"/>
    <w:rsid w:val="000F3C70"/>
    <w:rsid w:val="000F42A7"/>
    <w:rsid w:val="000F4634"/>
    <w:rsid w:val="000F47C3"/>
    <w:rsid w:val="000F4A6E"/>
    <w:rsid w:val="000F4C51"/>
    <w:rsid w:val="000F64B4"/>
    <w:rsid w:val="000F6590"/>
    <w:rsid w:val="000F6D78"/>
    <w:rsid w:val="000F7C76"/>
    <w:rsid w:val="00100388"/>
    <w:rsid w:val="00100562"/>
    <w:rsid w:val="001009BE"/>
    <w:rsid w:val="00101DF6"/>
    <w:rsid w:val="001040B8"/>
    <w:rsid w:val="00104FAD"/>
    <w:rsid w:val="0010515F"/>
    <w:rsid w:val="00105410"/>
    <w:rsid w:val="001055A7"/>
    <w:rsid w:val="001055C3"/>
    <w:rsid w:val="0010654E"/>
    <w:rsid w:val="00106CC9"/>
    <w:rsid w:val="0010762D"/>
    <w:rsid w:val="00107D02"/>
    <w:rsid w:val="00107F82"/>
    <w:rsid w:val="00110988"/>
    <w:rsid w:val="0011246E"/>
    <w:rsid w:val="00112CCC"/>
    <w:rsid w:val="00114021"/>
    <w:rsid w:val="00114C1A"/>
    <w:rsid w:val="00114C3D"/>
    <w:rsid w:val="00115A06"/>
    <w:rsid w:val="00115B5D"/>
    <w:rsid w:val="00115F0F"/>
    <w:rsid w:val="00116C78"/>
    <w:rsid w:val="00117629"/>
    <w:rsid w:val="0012175D"/>
    <w:rsid w:val="00121814"/>
    <w:rsid w:val="00121AB6"/>
    <w:rsid w:val="00121D59"/>
    <w:rsid w:val="0012269B"/>
    <w:rsid w:val="001227B0"/>
    <w:rsid w:val="00122C6C"/>
    <w:rsid w:val="00122D61"/>
    <w:rsid w:val="00122F41"/>
    <w:rsid w:val="00123093"/>
    <w:rsid w:val="001230E6"/>
    <w:rsid w:val="0012371B"/>
    <w:rsid w:val="001246FF"/>
    <w:rsid w:val="00124CC9"/>
    <w:rsid w:val="00124E88"/>
    <w:rsid w:val="001252C7"/>
    <w:rsid w:val="00125A4F"/>
    <w:rsid w:val="00126EC3"/>
    <w:rsid w:val="0012765A"/>
    <w:rsid w:val="00127673"/>
    <w:rsid w:val="0013006A"/>
    <w:rsid w:val="00130B6A"/>
    <w:rsid w:val="00130D3B"/>
    <w:rsid w:val="001318AB"/>
    <w:rsid w:val="00133CE0"/>
    <w:rsid w:val="0013507B"/>
    <w:rsid w:val="001356B1"/>
    <w:rsid w:val="001356B4"/>
    <w:rsid w:val="00136991"/>
    <w:rsid w:val="00136A36"/>
    <w:rsid w:val="00136BFB"/>
    <w:rsid w:val="00136DB9"/>
    <w:rsid w:val="00137B44"/>
    <w:rsid w:val="00140A66"/>
    <w:rsid w:val="00140A7A"/>
    <w:rsid w:val="00140B9E"/>
    <w:rsid w:val="001411A4"/>
    <w:rsid w:val="0014128D"/>
    <w:rsid w:val="001412CC"/>
    <w:rsid w:val="00141518"/>
    <w:rsid w:val="001415E5"/>
    <w:rsid w:val="001420E6"/>
    <w:rsid w:val="001422EB"/>
    <w:rsid w:val="001434A0"/>
    <w:rsid w:val="0014354E"/>
    <w:rsid w:val="0014357C"/>
    <w:rsid w:val="0014399C"/>
    <w:rsid w:val="0014413B"/>
    <w:rsid w:val="00144150"/>
    <w:rsid w:val="00144E7D"/>
    <w:rsid w:val="00144F4A"/>
    <w:rsid w:val="001450BF"/>
    <w:rsid w:val="00145796"/>
    <w:rsid w:val="00146482"/>
    <w:rsid w:val="001468BA"/>
    <w:rsid w:val="00146BCC"/>
    <w:rsid w:val="001476B8"/>
    <w:rsid w:val="00151C53"/>
    <w:rsid w:val="001530A1"/>
    <w:rsid w:val="0015386C"/>
    <w:rsid w:val="00153BA8"/>
    <w:rsid w:val="00154011"/>
    <w:rsid w:val="0015410C"/>
    <w:rsid w:val="001549A3"/>
    <w:rsid w:val="00155266"/>
    <w:rsid w:val="00155DE1"/>
    <w:rsid w:val="0015636A"/>
    <w:rsid w:val="001565BA"/>
    <w:rsid w:val="00156B31"/>
    <w:rsid w:val="00156B58"/>
    <w:rsid w:val="00156C48"/>
    <w:rsid w:val="0015762F"/>
    <w:rsid w:val="00157FCF"/>
    <w:rsid w:val="0016006B"/>
    <w:rsid w:val="001601B2"/>
    <w:rsid w:val="001604B9"/>
    <w:rsid w:val="00160A20"/>
    <w:rsid w:val="00160AC0"/>
    <w:rsid w:val="0016211A"/>
    <w:rsid w:val="00162D00"/>
    <w:rsid w:val="00162D99"/>
    <w:rsid w:val="001633E4"/>
    <w:rsid w:val="00163869"/>
    <w:rsid w:val="00164336"/>
    <w:rsid w:val="00164576"/>
    <w:rsid w:val="001645FC"/>
    <w:rsid w:val="00164687"/>
    <w:rsid w:val="00164F89"/>
    <w:rsid w:val="001650FB"/>
    <w:rsid w:val="00165A43"/>
    <w:rsid w:val="00165BD5"/>
    <w:rsid w:val="00165E1F"/>
    <w:rsid w:val="00166573"/>
    <w:rsid w:val="0016694A"/>
    <w:rsid w:val="00166DFF"/>
    <w:rsid w:val="0016716D"/>
    <w:rsid w:val="0016719E"/>
    <w:rsid w:val="00167840"/>
    <w:rsid w:val="0016791C"/>
    <w:rsid w:val="0017038C"/>
    <w:rsid w:val="001705EE"/>
    <w:rsid w:val="00170B55"/>
    <w:rsid w:val="00170BB6"/>
    <w:rsid w:val="001712C8"/>
    <w:rsid w:val="00171779"/>
    <w:rsid w:val="00172909"/>
    <w:rsid w:val="00173D7D"/>
    <w:rsid w:val="001744CB"/>
    <w:rsid w:val="00174E0C"/>
    <w:rsid w:val="00175BBC"/>
    <w:rsid w:val="00175D5A"/>
    <w:rsid w:val="001765FA"/>
    <w:rsid w:val="00176EE6"/>
    <w:rsid w:val="00177189"/>
    <w:rsid w:val="0017783E"/>
    <w:rsid w:val="001778F2"/>
    <w:rsid w:val="00177A11"/>
    <w:rsid w:val="00177C34"/>
    <w:rsid w:val="0018008E"/>
    <w:rsid w:val="00180475"/>
    <w:rsid w:val="00180A12"/>
    <w:rsid w:val="00180D30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5A1"/>
    <w:rsid w:val="00186790"/>
    <w:rsid w:val="00186C64"/>
    <w:rsid w:val="00186D5E"/>
    <w:rsid w:val="00186F9C"/>
    <w:rsid w:val="00187070"/>
    <w:rsid w:val="00187968"/>
    <w:rsid w:val="00190175"/>
    <w:rsid w:val="00190E8F"/>
    <w:rsid w:val="0019156D"/>
    <w:rsid w:val="00192ACB"/>
    <w:rsid w:val="00192AF0"/>
    <w:rsid w:val="00193310"/>
    <w:rsid w:val="00193909"/>
    <w:rsid w:val="00193E87"/>
    <w:rsid w:val="00193F2D"/>
    <w:rsid w:val="001940EB"/>
    <w:rsid w:val="001946C2"/>
    <w:rsid w:val="00194B70"/>
    <w:rsid w:val="00194EA9"/>
    <w:rsid w:val="0019562A"/>
    <w:rsid w:val="00195B61"/>
    <w:rsid w:val="00195E20"/>
    <w:rsid w:val="0019728D"/>
    <w:rsid w:val="00197A74"/>
    <w:rsid w:val="00197CAA"/>
    <w:rsid w:val="001A03D5"/>
    <w:rsid w:val="001A08EB"/>
    <w:rsid w:val="001A0C63"/>
    <w:rsid w:val="001A0E9B"/>
    <w:rsid w:val="001A1C55"/>
    <w:rsid w:val="001A288F"/>
    <w:rsid w:val="001A2CAB"/>
    <w:rsid w:val="001A34CA"/>
    <w:rsid w:val="001A39F7"/>
    <w:rsid w:val="001A3CB0"/>
    <w:rsid w:val="001A3F80"/>
    <w:rsid w:val="001A49C8"/>
    <w:rsid w:val="001A4F2E"/>
    <w:rsid w:val="001A5055"/>
    <w:rsid w:val="001A5D50"/>
    <w:rsid w:val="001A65DC"/>
    <w:rsid w:val="001A6A3C"/>
    <w:rsid w:val="001A6CF9"/>
    <w:rsid w:val="001A7812"/>
    <w:rsid w:val="001B03D6"/>
    <w:rsid w:val="001B0A9E"/>
    <w:rsid w:val="001B15FD"/>
    <w:rsid w:val="001B1A99"/>
    <w:rsid w:val="001B2617"/>
    <w:rsid w:val="001B29AE"/>
    <w:rsid w:val="001B2A02"/>
    <w:rsid w:val="001B2AE4"/>
    <w:rsid w:val="001B2B92"/>
    <w:rsid w:val="001B310E"/>
    <w:rsid w:val="001B363B"/>
    <w:rsid w:val="001B3A48"/>
    <w:rsid w:val="001B3F42"/>
    <w:rsid w:val="001B4B26"/>
    <w:rsid w:val="001B4DC6"/>
    <w:rsid w:val="001B4E0D"/>
    <w:rsid w:val="001B5169"/>
    <w:rsid w:val="001B52BF"/>
    <w:rsid w:val="001B55EB"/>
    <w:rsid w:val="001B64F7"/>
    <w:rsid w:val="001B670C"/>
    <w:rsid w:val="001B69B7"/>
    <w:rsid w:val="001B6BAE"/>
    <w:rsid w:val="001B774C"/>
    <w:rsid w:val="001B7D28"/>
    <w:rsid w:val="001C02BA"/>
    <w:rsid w:val="001C0370"/>
    <w:rsid w:val="001C0886"/>
    <w:rsid w:val="001C0F1B"/>
    <w:rsid w:val="001C1425"/>
    <w:rsid w:val="001C1774"/>
    <w:rsid w:val="001C383B"/>
    <w:rsid w:val="001C3CED"/>
    <w:rsid w:val="001C420E"/>
    <w:rsid w:val="001C528E"/>
    <w:rsid w:val="001C560B"/>
    <w:rsid w:val="001C56C3"/>
    <w:rsid w:val="001C590A"/>
    <w:rsid w:val="001C5FBF"/>
    <w:rsid w:val="001C62EB"/>
    <w:rsid w:val="001C6E37"/>
    <w:rsid w:val="001C702A"/>
    <w:rsid w:val="001C7644"/>
    <w:rsid w:val="001D05DE"/>
    <w:rsid w:val="001D1087"/>
    <w:rsid w:val="001D10BD"/>
    <w:rsid w:val="001D15D9"/>
    <w:rsid w:val="001D17AE"/>
    <w:rsid w:val="001D19C0"/>
    <w:rsid w:val="001D1FB1"/>
    <w:rsid w:val="001D2068"/>
    <w:rsid w:val="001D320A"/>
    <w:rsid w:val="001D3674"/>
    <w:rsid w:val="001D40BC"/>
    <w:rsid w:val="001D4596"/>
    <w:rsid w:val="001D482C"/>
    <w:rsid w:val="001D4C4A"/>
    <w:rsid w:val="001D4CF0"/>
    <w:rsid w:val="001D514B"/>
    <w:rsid w:val="001D5364"/>
    <w:rsid w:val="001D567A"/>
    <w:rsid w:val="001D5844"/>
    <w:rsid w:val="001D5ECE"/>
    <w:rsid w:val="001D6273"/>
    <w:rsid w:val="001D64FE"/>
    <w:rsid w:val="001D761F"/>
    <w:rsid w:val="001D7ED7"/>
    <w:rsid w:val="001E0B9F"/>
    <w:rsid w:val="001E1FC4"/>
    <w:rsid w:val="001E26F3"/>
    <w:rsid w:val="001E2EDD"/>
    <w:rsid w:val="001E3030"/>
    <w:rsid w:val="001E3106"/>
    <w:rsid w:val="001E3D92"/>
    <w:rsid w:val="001E3E42"/>
    <w:rsid w:val="001E4CFC"/>
    <w:rsid w:val="001E4DD7"/>
    <w:rsid w:val="001E510A"/>
    <w:rsid w:val="001E57EE"/>
    <w:rsid w:val="001E5CF1"/>
    <w:rsid w:val="001E5EAA"/>
    <w:rsid w:val="001E6087"/>
    <w:rsid w:val="001E63DA"/>
    <w:rsid w:val="001E6808"/>
    <w:rsid w:val="001E6996"/>
    <w:rsid w:val="001E6B3B"/>
    <w:rsid w:val="001E7B59"/>
    <w:rsid w:val="001F0057"/>
    <w:rsid w:val="001F01D2"/>
    <w:rsid w:val="001F0349"/>
    <w:rsid w:val="001F0522"/>
    <w:rsid w:val="001F099A"/>
    <w:rsid w:val="001F11D1"/>
    <w:rsid w:val="001F1636"/>
    <w:rsid w:val="001F1C56"/>
    <w:rsid w:val="001F21C5"/>
    <w:rsid w:val="001F226E"/>
    <w:rsid w:val="001F2622"/>
    <w:rsid w:val="001F26C7"/>
    <w:rsid w:val="001F2724"/>
    <w:rsid w:val="001F3C64"/>
    <w:rsid w:val="001F3F4D"/>
    <w:rsid w:val="001F4730"/>
    <w:rsid w:val="001F4BD4"/>
    <w:rsid w:val="001F5346"/>
    <w:rsid w:val="001F5430"/>
    <w:rsid w:val="001F5762"/>
    <w:rsid w:val="001F5AD6"/>
    <w:rsid w:val="001F6621"/>
    <w:rsid w:val="001F6D2B"/>
    <w:rsid w:val="001F70CE"/>
    <w:rsid w:val="001F734E"/>
    <w:rsid w:val="001F74D9"/>
    <w:rsid w:val="00200619"/>
    <w:rsid w:val="00200B3F"/>
    <w:rsid w:val="00200B5B"/>
    <w:rsid w:val="00200CAD"/>
    <w:rsid w:val="00201365"/>
    <w:rsid w:val="0020181F"/>
    <w:rsid w:val="00202FF1"/>
    <w:rsid w:val="0020360B"/>
    <w:rsid w:val="0020374A"/>
    <w:rsid w:val="00203D44"/>
    <w:rsid w:val="00203EA3"/>
    <w:rsid w:val="00204017"/>
    <w:rsid w:val="002040ED"/>
    <w:rsid w:val="00204685"/>
    <w:rsid w:val="002047C6"/>
    <w:rsid w:val="00204A60"/>
    <w:rsid w:val="00204C02"/>
    <w:rsid w:val="0020512D"/>
    <w:rsid w:val="0020518A"/>
    <w:rsid w:val="00205E3C"/>
    <w:rsid w:val="002065F7"/>
    <w:rsid w:val="00206A4D"/>
    <w:rsid w:val="00206ACD"/>
    <w:rsid w:val="00206DB1"/>
    <w:rsid w:val="00207419"/>
    <w:rsid w:val="00207538"/>
    <w:rsid w:val="00210363"/>
    <w:rsid w:val="00210452"/>
    <w:rsid w:val="0021086F"/>
    <w:rsid w:val="002112D8"/>
    <w:rsid w:val="00211731"/>
    <w:rsid w:val="00211C6C"/>
    <w:rsid w:val="002120C3"/>
    <w:rsid w:val="002126E7"/>
    <w:rsid w:val="00212E9E"/>
    <w:rsid w:val="0021317C"/>
    <w:rsid w:val="002133FA"/>
    <w:rsid w:val="0021355F"/>
    <w:rsid w:val="00213F01"/>
    <w:rsid w:val="00213FC3"/>
    <w:rsid w:val="00214395"/>
    <w:rsid w:val="002143DC"/>
    <w:rsid w:val="002143FD"/>
    <w:rsid w:val="00214CB1"/>
    <w:rsid w:val="00214D4C"/>
    <w:rsid w:val="002167B4"/>
    <w:rsid w:val="00216CDB"/>
    <w:rsid w:val="002173DA"/>
    <w:rsid w:val="0022074B"/>
    <w:rsid w:val="00220A79"/>
    <w:rsid w:val="00221AC5"/>
    <w:rsid w:val="00221D98"/>
    <w:rsid w:val="002220BD"/>
    <w:rsid w:val="002250B5"/>
    <w:rsid w:val="0022591D"/>
    <w:rsid w:val="00226596"/>
    <w:rsid w:val="00226BA1"/>
    <w:rsid w:val="00226D1B"/>
    <w:rsid w:val="0022731B"/>
    <w:rsid w:val="0022786D"/>
    <w:rsid w:val="00227C5E"/>
    <w:rsid w:val="002301D8"/>
    <w:rsid w:val="00230B61"/>
    <w:rsid w:val="00230C1D"/>
    <w:rsid w:val="0023141D"/>
    <w:rsid w:val="00231D05"/>
    <w:rsid w:val="002322F1"/>
    <w:rsid w:val="00232899"/>
    <w:rsid w:val="00232FBC"/>
    <w:rsid w:val="002333EF"/>
    <w:rsid w:val="002335CA"/>
    <w:rsid w:val="00233B6F"/>
    <w:rsid w:val="00233E42"/>
    <w:rsid w:val="00234485"/>
    <w:rsid w:val="002344E5"/>
    <w:rsid w:val="00234893"/>
    <w:rsid w:val="00234F3E"/>
    <w:rsid w:val="00236AC4"/>
    <w:rsid w:val="00236D2E"/>
    <w:rsid w:val="0023707C"/>
    <w:rsid w:val="002372F6"/>
    <w:rsid w:val="00237512"/>
    <w:rsid w:val="0023766D"/>
    <w:rsid w:val="0023770E"/>
    <w:rsid w:val="00237725"/>
    <w:rsid w:val="00237950"/>
    <w:rsid w:val="00237994"/>
    <w:rsid w:val="002400F6"/>
    <w:rsid w:val="00240BEC"/>
    <w:rsid w:val="00240C33"/>
    <w:rsid w:val="00240E71"/>
    <w:rsid w:val="00241056"/>
    <w:rsid w:val="00241562"/>
    <w:rsid w:val="00241680"/>
    <w:rsid w:val="0024179E"/>
    <w:rsid w:val="00241901"/>
    <w:rsid w:val="00242327"/>
    <w:rsid w:val="00242FBD"/>
    <w:rsid w:val="00243025"/>
    <w:rsid w:val="00243616"/>
    <w:rsid w:val="002436C7"/>
    <w:rsid w:val="0024372D"/>
    <w:rsid w:val="002444C0"/>
    <w:rsid w:val="00244828"/>
    <w:rsid w:val="00245147"/>
    <w:rsid w:val="002465D6"/>
    <w:rsid w:val="00246ADB"/>
    <w:rsid w:val="00246CBC"/>
    <w:rsid w:val="00246FDE"/>
    <w:rsid w:val="00247001"/>
    <w:rsid w:val="00247896"/>
    <w:rsid w:val="00247C7C"/>
    <w:rsid w:val="00250410"/>
    <w:rsid w:val="002507D3"/>
    <w:rsid w:val="002507E0"/>
    <w:rsid w:val="00250B24"/>
    <w:rsid w:val="00250C56"/>
    <w:rsid w:val="00250DD0"/>
    <w:rsid w:val="00250FA7"/>
    <w:rsid w:val="0025102A"/>
    <w:rsid w:val="00251A1A"/>
    <w:rsid w:val="00251E31"/>
    <w:rsid w:val="00252618"/>
    <w:rsid w:val="00252667"/>
    <w:rsid w:val="002534F1"/>
    <w:rsid w:val="0025361E"/>
    <w:rsid w:val="0025379E"/>
    <w:rsid w:val="002542F2"/>
    <w:rsid w:val="00254C02"/>
    <w:rsid w:val="00254E19"/>
    <w:rsid w:val="00255148"/>
    <w:rsid w:val="00255480"/>
    <w:rsid w:val="00255E9F"/>
    <w:rsid w:val="0025639F"/>
    <w:rsid w:val="002564AC"/>
    <w:rsid w:val="00257AED"/>
    <w:rsid w:val="002602F1"/>
    <w:rsid w:val="002604C1"/>
    <w:rsid w:val="00260C5B"/>
    <w:rsid w:val="00261420"/>
    <w:rsid w:val="002622DF"/>
    <w:rsid w:val="00262D93"/>
    <w:rsid w:val="00262F32"/>
    <w:rsid w:val="0026349B"/>
    <w:rsid w:val="00263B8E"/>
    <w:rsid w:val="00263DC2"/>
    <w:rsid w:val="0026416F"/>
    <w:rsid w:val="00264937"/>
    <w:rsid w:val="00265475"/>
    <w:rsid w:val="002655FB"/>
    <w:rsid w:val="00265BC3"/>
    <w:rsid w:val="00265EAE"/>
    <w:rsid w:val="002665D1"/>
    <w:rsid w:val="002667F0"/>
    <w:rsid w:val="002674CE"/>
    <w:rsid w:val="0027072F"/>
    <w:rsid w:val="0027192D"/>
    <w:rsid w:val="00271CCC"/>
    <w:rsid w:val="00272139"/>
    <w:rsid w:val="002724DC"/>
    <w:rsid w:val="0027263A"/>
    <w:rsid w:val="00272E8A"/>
    <w:rsid w:val="00273722"/>
    <w:rsid w:val="00273A0B"/>
    <w:rsid w:val="00273FDC"/>
    <w:rsid w:val="00274379"/>
    <w:rsid w:val="00274DAC"/>
    <w:rsid w:val="002750C4"/>
    <w:rsid w:val="002755D4"/>
    <w:rsid w:val="00275D99"/>
    <w:rsid w:val="002763C0"/>
    <w:rsid w:val="00277B35"/>
    <w:rsid w:val="00277F30"/>
    <w:rsid w:val="00280083"/>
    <w:rsid w:val="002801A1"/>
    <w:rsid w:val="00280343"/>
    <w:rsid w:val="00281121"/>
    <w:rsid w:val="0028122E"/>
    <w:rsid w:val="002817FE"/>
    <w:rsid w:val="00283BB8"/>
    <w:rsid w:val="00283F6B"/>
    <w:rsid w:val="00283FDE"/>
    <w:rsid w:val="00284285"/>
    <w:rsid w:val="00284D7C"/>
    <w:rsid w:val="00284F52"/>
    <w:rsid w:val="00285277"/>
    <w:rsid w:val="00285437"/>
    <w:rsid w:val="002856F9"/>
    <w:rsid w:val="00285ABC"/>
    <w:rsid w:val="00285C41"/>
    <w:rsid w:val="00286517"/>
    <w:rsid w:val="0028664D"/>
    <w:rsid w:val="00286B07"/>
    <w:rsid w:val="00290178"/>
    <w:rsid w:val="00290E2A"/>
    <w:rsid w:val="00290E72"/>
    <w:rsid w:val="002922AF"/>
    <w:rsid w:val="00292AA4"/>
    <w:rsid w:val="00292B41"/>
    <w:rsid w:val="00292F20"/>
    <w:rsid w:val="002933AB"/>
    <w:rsid w:val="0029381B"/>
    <w:rsid w:val="00293902"/>
    <w:rsid w:val="00293D47"/>
    <w:rsid w:val="00294294"/>
    <w:rsid w:val="00294799"/>
    <w:rsid w:val="00294F77"/>
    <w:rsid w:val="00295040"/>
    <w:rsid w:val="00295788"/>
    <w:rsid w:val="00295A59"/>
    <w:rsid w:val="00295A81"/>
    <w:rsid w:val="0029639D"/>
    <w:rsid w:val="0029663C"/>
    <w:rsid w:val="00296830"/>
    <w:rsid w:val="00297085"/>
    <w:rsid w:val="002971A6"/>
    <w:rsid w:val="00297414"/>
    <w:rsid w:val="002977D6"/>
    <w:rsid w:val="00297984"/>
    <w:rsid w:val="00297C0E"/>
    <w:rsid w:val="00297C49"/>
    <w:rsid w:val="00297C6A"/>
    <w:rsid w:val="002A0394"/>
    <w:rsid w:val="002A0D58"/>
    <w:rsid w:val="002A0E58"/>
    <w:rsid w:val="002A1986"/>
    <w:rsid w:val="002A2A1B"/>
    <w:rsid w:val="002A30A9"/>
    <w:rsid w:val="002A4271"/>
    <w:rsid w:val="002A485A"/>
    <w:rsid w:val="002A50B4"/>
    <w:rsid w:val="002A50EC"/>
    <w:rsid w:val="002A55D8"/>
    <w:rsid w:val="002A60F8"/>
    <w:rsid w:val="002A6BC9"/>
    <w:rsid w:val="002A6CE5"/>
    <w:rsid w:val="002A7525"/>
    <w:rsid w:val="002B0824"/>
    <w:rsid w:val="002B0DF9"/>
    <w:rsid w:val="002B0F3A"/>
    <w:rsid w:val="002B12CC"/>
    <w:rsid w:val="002B2161"/>
    <w:rsid w:val="002B2301"/>
    <w:rsid w:val="002B2ACB"/>
    <w:rsid w:val="002B2BF5"/>
    <w:rsid w:val="002B3189"/>
    <w:rsid w:val="002B36C3"/>
    <w:rsid w:val="002B3EFE"/>
    <w:rsid w:val="002B4348"/>
    <w:rsid w:val="002B4442"/>
    <w:rsid w:val="002B48DA"/>
    <w:rsid w:val="002B555F"/>
    <w:rsid w:val="002B6080"/>
    <w:rsid w:val="002B6289"/>
    <w:rsid w:val="002B7D94"/>
    <w:rsid w:val="002C041D"/>
    <w:rsid w:val="002C0549"/>
    <w:rsid w:val="002C0874"/>
    <w:rsid w:val="002C0DAD"/>
    <w:rsid w:val="002C10CA"/>
    <w:rsid w:val="002C198D"/>
    <w:rsid w:val="002C1AD2"/>
    <w:rsid w:val="002C1C18"/>
    <w:rsid w:val="002C20E7"/>
    <w:rsid w:val="002C2794"/>
    <w:rsid w:val="002C368D"/>
    <w:rsid w:val="002C3897"/>
    <w:rsid w:val="002C38C2"/>
    <w:rsid w:val="002C3E52"/>
    <w:rsid w:val="002C4381"/>
    <w:rsid w:val="002C4994"/>
    <w:rsid w:val="002C50B9"/>
    <w:rsid w:val="002C5163"/>
    <w:rsid w:val="002C6C06"/>
    <w:rsid w:val="002C70C3"/>
    <w:rsid w:val="002C71F4"/>
    <w:rsid w:val="002C7A1F"/>
    <w:rsid w:val="002C7B6A"/>
    <w:rsid w:val="002D237B"/>
    <w:rsid w:val="002D2EA4"/>
    <w:rsid w:val="002D3438"/>
    <w:rsid w:val="002D38AB"/>
    <w:rsid w:val="002D38DB"/>
    <w:rsid w:val="002D3A7C"/>
    <w:rsid w:val="002D3B60"/>
    <w:rsid w:val="002D4720"/>
    <w:rsid w:val="002D4C14"/>
    <w:rsid w:val="002D4C29"/>
    <w:rsid w:val="002D5404"/>
    <w:rsid w:val="002D5E31"/>
    <w:rsid w:val="002D693C"/>
    <w:rsid w:val="002D7755"/>
    <w:rsid w:val="002D7AA2"/>
    <w:rsid w:val="002E0863"/>
    <w:rsid w:val="002E09E0"/>
    <w:rsid w:val="002E0E27"/>
    <w:rsid w:val="002E123C"/>
    <w:rsid w:val="002E1BCA"/>
    <w:rsid w:val="002E1BE4"/>
    <w:rsid w:val="002E1D92"/>
    <w:rsid w:val="002E2129"/>
    <w:rsid w:val="002E2844"/>
    <w:rsid w:val="002E28A2"/>
    <w:rsid w:val="002E3566"/>
    <w:rsid w:val="002E3E16"/>
    <w:rsid w:val="002E43C4"/>
    <w:rsid w:val="002E4641"/>
    <w:rsid w:val="002E4CC2"/>
    <w:rsid w:val="002E4CF1"/>
    <w:rsid w:val="002E599A"/>
    <w:rsid w:val="002E63D0"/>
    <w:rsid w:val="002E6791"/>
    <w:rsid w:val="002E67AB"/>
    <w:rsid w:val="002E6823"/>
    <w:rsid w:val="002E6833"/>
    <w:rsid w:val="002E6D5B"/>
    <w:rsid w:val="002E75F8"/>
    <w:rsid w:val="002F01A9"/>
    <w:rsid w:val="002F028D"/>
    <w:rsid w:val="002F0375"/>
    <w:rsid w:val="002F061F"/>
    <w:rsid w:val="002F1C3A"/>
    <w:rsid w:val="002F2061"/>
    <w:rsid w:val="002F25D9"/>
    <w:rsid w:val="002F278F"/>
    <w:rsid w:val="002F30A9"/>
    <w:rsid w:val="002F39FC"/>
    <w:rsid w:val="002F3AE4"/>
    <w:rsid w:val="002F43AA"/>
    <w:rsid w:val="002F5239"/>
    <w:rsid w:val="002F5264"/>
    <w:rsid w:val="002F58AB"/>
    <w:rsid w:val="002F634D"/>
    <w:rsid w:val="002F69C6"/>
    <w:rsid w:val="002F7BDB"/>
    <w:rsid w:val="0030015B"/>
    <w:rsid w:val="003004A9"/>
    <w:rsid w:val="00300D28"/>
    <w:rsid w:val="00301C12"/>
    <w:rsid w:val="00301D8C"/>
    <w:rsid w:val="00302B3D"/>
    <w:rsid w:val="00303392"/>
    <w:rsid w:val="0030362A"/>
    <w:rsid w:val="003037C4"/>
    <w:rsid w:val="003039C3"/>
    <w:rsid w:val="00303F81"/>
    <w:rsid w:val="0030454E"/>
    <w:rsid w:val="00304BEA"/>
    <w:rsid w:val="00305808"/>
    <w:rsid w:val="00305BF6"/>
    <w:rsid w:val="00305F76"/>
    <w:rsid w:val="00306251"/>
    <w:rsid w:val="00306254"/>
    <w:rsid w:val="0030697A"/>
    <w:rsid w:val="00307861"/>
    <w:rsid w:val="00307BB9"/>
    <w:rsid w:val="00307E21"/>
    <w:rsid w:val="00307F81"/>
    <w:rsid w:val="003104A1"/>
    <w:rsid w:val="003118D4"/>
    <w:rsid w:val="00311AC0"/>
    <w:rsid w:val="00312082"/>
    <w:rsid w:val="0031261B"/>
    <w:rsid w:val="00312B46"/>
    <w:rsid w:val="00312E5E"/>
    <w:rsid w:val="00313089"/>
    <w:rsid w:val="0031320E"/>
    <w:rsid w:val="003132D9"/>
    <w:rsid w:val="0031342A"/>
    <w:rsid w:val="0031367E"/>
    <w:rsid w:val="00313787"/>
    <w:rsid w:val="003137F4"/>
    <w:rsid w:val="00313AE4"/>
    <w:rsid w:val="00313C51"/>
    <w:rsid w:val="00314101"/>
    <w:rsid w:val="00314376"/>
    <w:rsid w:val="00315215"/>
    <w:rsid w:val="00315542"/>
    <w:rsid w:val="003159B4"/>
    <w:rsid w:val="0031677A"/>
    <w:rsid w:val="003167A6"/>
    <w:rsid w:val="00316814"/>
    <w:rsid w:val="00316AE8"/>
    <w:rsid w:val="00316FB3"/>
    <w:rsid w:val="0031745F"/>
    <w:rsid w:val="0031792E"/>
    <w:rsid w:val="0032008B"/>
    <w:rsid w:val="00320940"/>
    <w:rsid w:val="0032094A"/>
    <w:rsid w:val="00320970"/>
    <w:rsid w:val="00320C04"/>
    <w:rsid w:val="00321988"/>
    <w:rsid w:val="00321AEA"/>
    <w:rsid w:val="003226FF"/>
    <w:rsid w:val="00322C26"/>
    <w:rsid w:val="003234C6"/>
    <w:rsid w:val="003238FD"/>
    <w:rsid w:val="00323C29"/>
    <w:rsid w:val="003244BC"/>
    <w:rsid w:val="00324E76"/>
    <w:rsid w:val="00324F48"/>
    <w:rsid w:val="003251AE"/>
    <w:rsid w:val="003254DF"/>
    <w:rsid w:val="0032556E"/>
    <w:rsid w:val="003268D8"/>
    <w:rsid w:val="00326FEA"/>
    <w:rsid w:val="003271BF"/>
    <w:rsid w:val="00327A5C"/>
    <w:rsid w:val="003303E8"/>
    <w:rsid w:val="00330AB9"/>
    <w:rsid w:val="003315EA"/>
    <w:rsid w:val="003326B8"/>
    <w:rsid w:val="00332748"/>
    <w:rsid w:val="0033275F"/>
    <w:rsid w:val="00332A26"/>
    <w:rsid w:val="00332A37"/>
    <w:rsid w:val="00332E38"/>
    <w:rsid w:val="00333479"/>
    <w:rsid w:val="00333638"/>
    <w:rsid w:val="003339E4"/>
    <w:rsid w:val="00333C7C"/>
    <w:rsid w:val="0033489E"/>
    <w:rsid w:val="00335A79"/>
    <w:rsid w:val="00335B69"/>
    <w:rsid w:val="00335F2F"/>
    <w:rsid w:val="003363E6"/>
    <w:rsid w:val="0033646D"/>
    <w:rsid w:val="00336D4C"/>
    <w:rsid w:val="00336FD9"/>
    <w:rsid w:val="003378A4"/>
    <w:rsid w:val="0034020E"/>
    <w:rsid w:val="00340E74"/>
    <w:rsid w:val="003412B8"/>
    <w:rsid w:val="003413AC"/>
    <w:rsid w:val="003416F2"/>
    <w:rsid w:val="00341B64"/>
    <w:rsid w:val="003423FF"/>
    <w:rsid w:val="00342C00"/>
    <w:rsid w:val="00343388"/>
    <w:rsid w:val="003434ED"/>
    <w:rsid w:val="00343A89"/>
    <w:rsid w:val="00343AD2"/>
    <w:rsid w:val="003442D3"/>
    <w:rsid w:val="003446B7"/>
    <w:rsid w:val="0034488B"/>
    <w:rsid w:val="00344D17"/>
    <w:rsid w:val="00346100"/>
    <w:rsid w:val="003473CF"/>
    <w:rsid w:val="00350216"/>
    <w:rsid w:val="00350338"/>
    <w:rsid w:val="00350748"/>
    <w:rsid w:val="003514EB"/>
    <w:rsid w:val="00351670"/>
    <w:rsid w:val="003516E7"/>
    <w:rsid w:val="00351A25"/>
    <w:rsid w:val="00351CAE"/>
    <w:rsid w:val="003522E9"/>
    <w:rsid w:val="003530B8"/>
    <w:rsid w:val="00353885"/>
    <w:rsid w:val="00353A8A"/>
    <w:rsid w:val="00353EF6"/>
    <w:rsid w:val="00354D5B"/>
    <w:rsid w:val="00354F16"/>
    <w:rsid w:val="00356849"/>
    <w:rsid w:val="00356D59"/>
    <w:rsid w:val="00356E43"/>
    <w:rsid w:val="00356E70"/>
    <w:rsid w:val="0035791D"/>
    <w:rsid w:val="00357A37"/>
    <w:rsid w:val="00360D1B"/>
    <w:rsid w:val="00361737"/>
    <w:rsid w:val="003625FC"/>
    <w:rsid w:val="003626B6"/>
    <w:rsid w:val="00363216"/>
    <w:rsid w:val="00363EFB"/>
    <w:rsid w:val="003646BD"/>
    <w:rsid w:val="003647BB"/>
    <w:rsid w:val="00364A4F"/>
    <w:rsid w:val="0036574A"/>
    <w:rsid w:val="00366728"/>
    <w:rsid w:val="00366792"/>
    <w:rsid w:val="00366AA0"/>
    <w:rsid w:val="003670E5"/>
    <w:rsid w:val="003671F0"/>
    <w:rsid w:val="00367AE2"/>
    <w:rsid w:val="00367AEA"/>
    <w:rsid w:val="00367E38"/>
    <w:rsid w:val="00370791"/>
    <w:rsid w:val="00370B92"/>
    <w:rsid w:val="00370BE6"/>
    <w:rsid w:val="00372D32"/>
    <w:rsid w:val="00373452"/>
    <w:rsid w:val="00373465"/>
    <w:rsid w:val="00373578"/>
    <w:rsid w:val="00373A3B"/>
    <w:rsid w:val="00373A53"/>
    <w:rsid w:val="00373D9F"/>
    <w:rsid w:val="00373F70"/>
    <w:rsid w:val="00376336"/>
    <w:rsid w:val="00376504"/>
    <w:rsid w:val="00376D5D"/>
    <w:rsid w:val="0037747A"/>
    <w:rsid w:val="00377BB3"/>
    <w:rsid w:val="00380406"/>
    <w:rsid w:val="00380651"/>
    <w:rsid w:val="00380BDD"/>
    <w:rsid w:val="00380C6A"/>
    <w:rsid w:val="00381038"/>
    <w:rsid w:val="003824D1"/>
    <w:rsid w:val="003829C2"/>
    <w:rsid w:val="00382A3B"/>
    <w:rsid w:val="00382AD8"/>
    <w:rsid w:val="0038319C"/>
    <w:rsid w:val="00383541"/>
    <w:rsid w:val="0038382A"/>
    <w:rsid w:val="00383974"/>
    <w:rsid w:val="00383BDA"/>
    <w:rsid w:val="00383F5F"/>
    <w:rsid w:val="00383F74"/>
    <w:rsid w:val="0038469F"/>
    <w:rsid w:val="00384EAA"/>
    <w:rsid w:val="003855BB"/>
    <w:rsid w:val="0038629B"/>
    <w:rsid w:val="0038658F"/>
    <w:rsid w:val="00386F5A"/>
    <w:rsid w:val="00387032"/>
    <w:rsid w:val="00387C09"/>
    <w:rsid w:val="00390323"/>
    <w:rsid w:val="0039060E"/>
    <w:rsid w:val="003909B1"/>
    <w:rsid w:val="003913F5"/>
    <w:rsid w:val="00391FCF"/>
    <w:rsid w:val="00392416"/>
    <w:rsid w:val="00392474"/>
    <w:rsid w:val="003928C1"/>
    <w:rsid w:val="003928FE"/>
    <w:rsid w:val="00393B72"/>
    <w:rsid w:val="00393F63"/>
    <w:rsid w:val="0039485F"/>
    <w:rsid w:val="00394BD7"/>
    <w:rsid w:val="00394C3B"/>
    <w:rsid w:val="00395634"/>
    <w:rsid w:val="00395DFC"/>
    <w:rsid w:val="00395EB4"/>
    <w:rsid w:val="0039620E"/>
    <w:rsid w:val="003966AD"/>
    <w:rsid w:val="00396DA2"/>
    <w:rsid w:val="00396E81"/>
    <w:rsid w:val="00396EC2"/>
    <w:rsid w:val="0039717F"/>
    <w:rsid w:val="003A05AC"/>
    <w:rsid w:val="003A0EA8"/>
    <w:rsid w:val="003A1DBC"/>
    <w:rsid w:val="003A1EFD"/>
    <w:rsid w:val="003A20CF"/>
    <w:rsid w:val="003A2CE7"/>
    <w:rsid w:val="003A2F0C"/>
    <w:rsid w:val="003A330C"/>
    <w:rsid w:val="003A33AA"/>
    <w:rsid w:val="003A4F76"/>
    <w:rsid w:val="003A584E"/>
    <w:rsid w:val="003A6BC4"/>
    <w:rsid w:val="003A73BF"/>
    <w:rsid w:val="003A7ABD"/>
    <w:rsid w:val="003A7D56"/>
    <w:rsid w:val="003B0A16"/>
    <w:rsid w:val="003B0C3A"/>
    <w:rsid w:val="003B0E38"/>
    <w:rsid w:val="003B136D"/>
    <w:rsid w:val="003B1A64"/>
    <w:rsid w:val="003B1BA3"/>
    <w:rsid w:val="003B2087"/>
    <w:rsid w:val="003B262D"/>
    <w:rsid w:val="003B5F3B"/>
    <w:rsid w:val="003B6BC0"/>
    <w:rsid w:val="003B7432"/>
    <w:rsid w:val="003B7659"/>
    <w:rsid w:val="003B7A23"/>
    <w:rsid w:val="003C03EA"/>
    <w:rsid w:val="003C081E"/>
    <w:rsid w:val="003C0995"/>
    <w:rsid w:val="003C146D"/>
    <w:rsid w:val="003C1CDE"/>
    <w:rsid w:val="003C1DA0"/>
    <w:rsid w:val="003C21AF"/>
    <w:rsid w:val="003C2288"/>
    <w:rsid w:val="003C2D66"/>
    <w:rsid w:val="003C3316"/>
    <w:rsid w:val="003C346F"/>
    <w:rsid w:val="003C3B70"/>
    <w:rsid w:val="003C428F"/>
    <w:rsid w:val="003C4948"/>
    <w:rsid w:val="003C5A58"/>
    <w:rsid w:val="003C6293"/>
    <w:rsid w:val="003C6417"/>
    <w:rsid w:val="003C71ED"/>
    <w:rsid w:val="003C7281"/>
    <w:rsid w:val="003C7ECF"/>
    <w:rsid w:val="003C7EE9"/>
    <w:rsid w:val="003D03EA"/>
    <w:rsid w:val="003D1D95"/>
    <w:rsid w:val="003D2428"/>
    <w:rsid w:val="003D30D6"/>
    <w:rsid w:val="003D5128"/>
    <w:rsid w:val="003D5A41"/>
    <w:rsid w:val="003D62C4"/>
    <w:rsid w:val="003D6318"/>
    <w:rsid w:val="003D65AA"/>
    <w:rsid w:val="003D665A"/>
    <w:rsid w:val="003D68DA"/>
    <w:rsid w:val="003D6B99"/>
    <w:rsid w:val="003E02D4"/>
    <w:rsid w:val="003E07A1"/>
    <w:rsid w:val="003E102C"/>
    <w:rsid w:val="003E1C21"/>
    <w:rsid w:val="003E20EA"/>
    <w:rsid w:val="003E2140"/>
    <w:rsid w:val="003E26E1"/>
    <w:rsid w:val="003E26FA"/>
    <w:rsid w:val="003E2908"/>
    <w:rsid w:val="003E2923"/>
    <w:rsid w:val="003E3363"/>
    <w:rsid w:val="003E3C67"/>
    <w:rsid w:val="003E3D01"/>
    <w:rsid w:val="003E42E4"/>
    <w:rsid w:val="003E44BF"/>
    <w:rsid w:val="003E48D0"/>
    <w:rsid w:val="003E4945"/>
    <w:rsid w:val="003E5DC7"/>
    <w:rsid w:val="003E5F8E"/>
    <w:rsid w:val="003E6A5C"/>
    <w:rsid w:val="003E6ECD"/>
    <w:rsid w:val="003E6F1A"/>
    <w:rsid w:val="003E7BDB"/>
    <w:rsid w:val="003E7E5C"/>
    <w:rsid w:val="003E7E67"/>
    <w:rsid w:val="003F09EB"/>
    <w:rsid w:val="003F1B61"/>
    <w:rsid w:val="003F1EE2"/>
    <w:rsid w:val="003F2426"/>
    <w:rsid w:val="003F24C6"/>
    <w:rsid w:val="003F2571"/>
    <w:rsid w:val="003F2739"/>
    <w:rsid w:val="003F28A1"/>
    <w:rsid w:val="003F3232"/>
    <w:rsid w:val="003F354B"/>
    <w:rsid w:val="003F37E3"/>
    <w:rsid w:val="003F3D81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858"/>
    <w:rsid w:val="00400E35"/>
    <w:rsid w:val="004010E7"/>
    <w:rsid w:val="0040131C"/>
    <w:rsid w:val="00401A0E"/>
    <w:rsid w:val="0040291F"/>
    <w:rsid w:val="00403D79"/>
    <w:rsid w:val="00403E66"/>
    <w:rsid w:val="00403FC1"/>
    <w:rsid w:val="0040437B"/>
    <w:rsid w:val="00404431"/>
    <w:rsid w:val="00404949"/>
    <w:rsid w:val="00405C39"/>
    <w:rsid w:val="00405F6C"/>
    <w:rsid w:val="004061F4"/>
    <w:rsid w:val="0040739B"/>
    <w:rsid w:val="0041091D"/>
    <w:rsid w:val="00410AE8"/>
    <w:rsid w:val="004122C4"/>
    <w:rsid w:val="00412698"/>
    <w:rsid w:val="00412CDF"/>
    <w:rsid w:val="00412DBF"/>
    <w:rsid w:val="00413608"/>
    <w:rsid w:val="00413F78"/>
    <w:rsid w:val="00414091"/>
    <w:rsid w:val="00414160"/>
    <w:rsid w:val="00414AF3"/>
    <w:rsid w:val="00414CB0"/>
    <w:rsid w:val="00415037"/>
    <w:rsid w:val="004158E4"/>
    <w:rsid w:val="00415DE4"/>
    <w:rsid w:val="00416F71"/>
    <w:rsid w:val="00416F9A"/>
    <w:rsid w:val="00417444"/>
    <w:rsid w:val="00417EA5"/>
    <w:rsid w:val="004200E0"/>
    <w:rsid w:val="00420132"/>
    <w:rsid w:val="004205B7"/>
    <w:rsid w:val="00421B27"/>
    <w:rsid w:val="00421C7B"/>
    <w:rsid w:val="00421E4A"/>
    <w:rsid w:val="0042311A"/>
    <w:rsid w:val="004234BB"/>
    <w:rsid w:val="004234EB"/>
    <w:rsid w:val="0042358C"/>
    <w:rsid w:val="00423710"/>
    <w:rsid w:val="00423A21"/>
    <w:rsid w:val="00423B8C"/>
    <w:rsid w:val="00425DE1"/>
    <w:rsid w:val="00426A62"/>
    <w:rsid w:val="00426AF6"/>
    <w:rsid w:val="00426E0E"/>
    <w:rsid w:val="00427483"/>
    <w:rsid w:val="00430255"/>
    <w:rsid w:val="0043073E"/>
    <w:rsid w:val="00430C7D"/>
    <w:rsid w:val="00431052"/>
    <w:rsid w:val="00431313"/>
    <w:rsid w:val="0043147E"/>
    <w:rsid w:val="004325BF"/>
    <w:rsid w:val="00432F11"/>
    <w:rsid w:val="00433445"/>
    <w:rsid w:val="00433674"/>
    <w:rsid w:val="00433F87"/>
    <w:rsid w:val="004345A9"/>
    <w:rsid w:val="004345E1"/>
    <w:rsid w:val="0043489C"/>
    <w:rsid w:val="00434D53"/>
    <w:rsid w:val="00434E80"/>
    <w:rsid w:val="004351A2"/>
    <w:rsid w:val="00435677"/>
    <w:rsid w:val="004369A7"/>
    <w:rsid w:val="00436AE0"/>
    <w:rsid w:val="00436F79"/>
    <w:rsid w:val="004377EA"/>
    <w:rsid w:val="00441D46"/>
    <w:rsid w:val="00444194"/>
    <w:rsid w:val="0044452A"/>
    <w:rsid w:val="00444825"/>
    <w:rsid w:val="00445622"/>
    <w:rsid w:val="00445B44"/>
    <w:rsid w:val="0044613A"/>
    <w:rsid w:val="004465AD"/>
    <w:rsid w:val="00446ABB"/>
    <w:rsid w:val="00446F9A"/>
    <w:rsid w:val="00447296"/>
    <w:rsid w:val="00447376"/>
    <w:rsid w:val="004477BB"/>
    <w:rsid w:val="0044787F"/>
    <w:rsid w:val="00447C7F"/>
    <w:rsid w:val="004507AF"/>
    <w:rsid w:val="004507BD"/>
    <w:rsid w:val="00450B65"/>
    <w:rsid w:val="004510F0"/>
    <w:rsid w:val="0045168E"/>
    <w:rsid w:val="00451FBE"/>
    <w:rsid w:val="00452122"/>
    <w:rsid w:val="0045228E"/>
    <w:rsid w:val="00452370"/>
    <w:rsid w:val="00452530"/>
    <w:rsid w:val="00452F15"/>
    <w:rsid w:val="00452FC9"/>
    <w:rsid w:val="00453158"/>
    <w:rsid w:val="0045378B"/>
    <w:rsid w:val="00453A06"/>
    <w:rsid w:val="00454594"/>
    <w:rsid w:val="004546BD"/>
    <w:rsid w:val="00454ADF"/>
    <w:rsid w:val="00454E24"/>
    <w:rsid w:val="004552C6"/>
    <w:rsid w:val="0045570B"/>
    <w:rsid w:val="0045597A"/>
    <w:rsid w:val="004559EA"/>
    <w:rsid w:val="00455D76"/>
    <w:rsid w:val="00456B7B"/>
    <w:rsid w:val="00456D78"/>
    <w:rsid w:val="00457237"/>
    <w:rsid w:val="0045725E"/>
    <w:rsid w:val="00457663"/>
    <w:rsid w:val="004577A9"/>
    <w:rsid w:val="00457AD2"/>
    <w:rsid w:val="00457FFC"/>
    <w:rsid w:val="004606E7"/>
    <w:rsid w:val="00460AC8"/>
    <w:rsid w:val="00460B61"/>
    <w:rsid w:val="0046117A"/>
    <w:rsid w:val="004612E3"/>
    <w:rsid w:val="00461308"/>
    <w:rsid w:val="0046145E"/>
    <w:rsid w:val="004618A8"/>
    <w:rsid w:val="004631DA"/>
    <w:rsid w:val="00463681"/>
    <w:rsid w:val="00463EA1"/>
    <w:rsid w:val="0046435A"/>
    <w:rsid w:val="0046449E"/>
    <w:rsid w:val="00464EEC"/>
    <w:rsid w:val="0046545B"/>
    <w:rsid w:val="0046586D"/>
    <w:rsid w:val="004658BC"/>
    <w:rsid w:val="00465C19"/>
    <w:rsid w:val="00465FBE"/>
    <w:rsid w:val="004664FD"/>
    <w:rsid w:val="00466A7D"/>
    <w:rsid w:val="00466FD8"/>
    <w:rsid w:val="004671BC"/>
    <w:rsid w:val="00467801"/>
    <w:rsid w:val="00467855"/>
    <w:rsid w:val="00467AF4"/>
    <w:rsid w:val="00467CC7"/>
    <w:rsid w:val="00467DA4"/>
    <w:rsid w:val="00467EAA"/>
    <w:rsid w:val="00470ABD"/>
    <w:rsid w:val="00470C51"/>
    <w:rsid w:val="00470CD8"/>
    <w:rsid w:val="00470E08"/>
    <w:rsid w:val="00471068"/>
    <w:rsid w:val="00471544"/>
    <w:rsid w:val="004717AD"/>
    <w:rsid w:val="0047215A"/>
    <w:rsid w:val="0047385E"/>
    <w:rsid w:val="00473B2B"/>
    <w:rsid w:val="00473B7F"/>
    <w:rsid w:val="00473C6E"/>
    <w:rsid w:val="00473FC4"/>
    <w:rsid w:val="00474030"/>
    <w:rsid w:val="004743C4"/>
    <w:rsid w:val="00475101"/>
    <w:rsid w:val="004760D7"/>
    <w:rsid w:val="00476584"/>
    <w:rsid w:val="00476664"/>
    <w:rsid w:val="00476F7B"/>
    <w:rsid w:val="004778A9"/>
    <w:rsid w:val="00477F03"/>
    <w:rsid w:val="00481774"/>
    <w:rsid w:val="00481A65"/>
    <w:rsid w:val="004820F9"/>
    <w:rsid w:val="0048254E"/>
    <w:rsid w:val="00482695"/>
    <w:rsid w:val="00483788"/>
    <w:rsid w:val="004837D5"/>
    <w:rsid w:val="00483AFE"/>
    <w:rsid w:val="00483B60"/>
    <w:rsid w:val="00483D33"/>
    <w:rsid w:val="00484152"/>
    <w:rsid w:val="0048416A"/>
    <w:rsid w:val="004841D8"/>
    <w:rsid w:val="00484A82"/>
    <w:rsid w:val="00484ED4"/>
    <w:rsid w:val="004866AC"/>
    <w:rsid w:val="00486B1F"/>
    <w:rsid w:val="00486C2C"/>
    <w:rsid w:val="00486DD5"/>
    <w:rsid w:val="00487324"/>
    <w:rsid w:val="00487E65"/>
    <w:rsid w:val="00487F1C"/>
    <w:rsid w:val="00490006"/>
    <w:rsid w:val="004903A1"/>
    <w:rsid w:val="004910F4"/>
    <w:rsid w:val="004914BE"/>
    <w:rsid w:val="004920CB"/>
    <w:rsid w:val="0049218B"/>
    <w:rsid w:val="00493341"/>
    <w:rsid w:val="00494663"/>
    <w:rsid w:val="00494914"/>
    <w:rsid w:val="00494A3D"/>
    <w:rsid w:val="00494B85"/>
    <w:rsid w:val="00495412"/>
    <w:rsid w:val="00495637"/>
    <w:rsid w:val="0049572B"/>
    <w:rsid w:val="00495822"/>
    <w:rsid w:val="0049586F"/>
    <w:rsid w:val="00495AF4"/>
    <w:rsid w:val="00496114"/>
    <w:rsid w:val="00497424"/>
    <w:rsid w:val="0049748F"/>
    <w:rsid w:val="004975D7"/>
    <w:rsid w:val="00497806"/>
    <w:rsid w:val="004978C0"/>
    <w:rsid w:val="00497F5B"/>
    <w:rsid w:val="004A0D30"/>
    <w:rsid w:val="004A11B4"/>
    <w:rsid w:val="004A12C7"/>
    <w:rsid w:val="004A1C8C"/>
    <w:rsid w:val="004A2052"/>
    <w:rsid w:val="004A273E"/>
    <w:rsid w:val="004A2F4F"/>
    <w:rsid w:val="004A3180"/>
    <w:rsid w:val="004A3185"/>
    <w:rsid w:val="004A32C5"/>
    <w:rsid w:val="004A3513"/>
    <w:rsid w:val="004A37B6"/>
    <w:rsid w:val="004A43B8"/>
    <w:rsid w:val="004A560A"/>
    <w:rsid w:val="004A56F6"/>
    <w:rsid w:val="004A62B0"/>
    <w:rsid w:val="004A647B"/>
    <w:rsid w:val="004A647F"/>
    <w:rsid w:val="004A6CC4"/>
    <w:rsid w:val="004A77FC"/>
    <w:rsid w:val="004A7EEB"/>
    <w:rsid w:val="004B000A"/>
    <w:rsid w:val="004B0AEC"/>
    <w:rsid w:val="004B0F67"/>
    <w:rsid w:val="004B13CF"/>
    <w:rsid w:val="004B16AF"/>
    <w:rsid w:val="004B1837"/>
    <w:rsid w:val="004B1F57"/>
    <w:rsid w:val="004B2043"/>
    <w:rsid w:val="004B27E6"/>
    <w:rsid w:val="004B3F2C"/>
    <w:rsid w:val="004B41A8"/>
    <w:rsid w:val="004B48F7"/>
    <w:rsid w:val="004B4F27"/>
    <w:rsid w:val="004B5041"/>
    <w:rsid w:val="004B5A15"/>
    <w:rsid w:val="004B5C26"/>
    <w:rsid w:val="004B5D33"/>
    <w:rsid w:val="004B5E00"/>
    <w:rsid w:val="004B6046"/>
    <w:rsid w:val="004B60B7"/>
    <w:rsid w:val="004B6516"/>
    <w:rsid w:val="004B6C7B"/>
    <w:rsid w:val="004B6FF3"/>
    <w:rsid w:val="004B7775"/>
    <w:rsid w:val="004B7811"/>
    <w:rsid w:val="004C0544"/>
    <w:rsid w:val="004C0854"/>
    <w:rsid w:val="004C08E0"/>
    <w:rsid w:val="004C0E60"/>
    <w:rsid w:val="004C10EB"/>
    <w:rsid w:val="004C137C"/>
    <w:rsid w:val="004C260D"/>
    <w:rsid w:val="004C2F8B"/>
    <w:rsid w:val="004C3334"/>
    <w:rsid w:val="004C4401"/>
    <w:rsid w:val="004C46E9"/>
    <w:rsid w:val="004C4705"/>
    <w:rsid w:val="004C50B1"/>
    <w:rsid w:val="004C5CA8"/>
    <w:rsid w:val="004C5DA5"/>
    <w:rsid w:val="004C6C7B"/>
    <w:rsid w:val="004C7565"/>
    <w:rsid w:val="004C7F74"/>
    <w:rsid w:val="004D1283"/>
    <w:rsid w:val="004D1F1C"/>
    <w:rsid w:val="004D204B"/>
    <w:rsid w:val="004D21EB"/>
    <w:rsid w:val="004D29C7"/>
    <w:rsid w:val="004D2CFF"/>
    <w:rsid w:val="004D33BB"/>
    <w:rsid w:val="004D3DF4"/>
    <w:rsid w:val="004D49E5"/>
    <w:rsid w:val="004D517B"/>
    <w:rsid w:val="004D54FF"/>
    <w:rsid w:val="004D5634"/>
    <w:rsid w:val="004D5798"/>
    <w:rsid w:val="004D5C1B"/>
    <w:rsid w:val="004D66C1"/>
    <w:rsid w:val="004D6A4E"/>
    <w:rsid w:val="004D6D80"/>
    <w:rsid w:val="004D7883"/>
    <w:rsid w:val="004D7A86"/>
    <w:rsid w:val="004D7B92"/>
    <w:rsid w:val="004D7E70"/>
    <w:rsid w:val="004E03C5"/>
    <w:rsid w:val="004E05A3"/>
    <w:rsid w:val="004E0AAF"/>
    <w:rsid w:val="004E144C"/>
    <w:rsid w:val="004E1A7A"/>
    <w:rsid w:val="004E2E07"/>
    <w:rsid w:val="004E31A7"/>
    <w:rsid w:val="004E328B"/>
    <w:rsid w:val="004E371E"/>
    <w:rsid w:val="004E37AA"/>
    <w:rsid w:val="004E4896"/>
    <w:rsid w:val="004E5035"/>
    <w:rsid w:val="004E503C"/>
    <w:rsid w:val="004E52E5"/>
    <w:rsid w:val="004E55C8"/>
    <w:rsid w:val="004E5B31"/>
    <w:rsid w:val="004E5BCB"/>
    <w:rsid w:val="004E6738"/>
    <w:rsid w:val="004E702B"/>
    <w:rsid w:val="004E7506"/>
    <w:rsid w:val="004E77D7"/>
    <w:rsid w:val="004E7F3C"/>
    <w:rsid w:val="004F00BB"/>
    <w:rsid w:val="004F0465"/>
    <w:rsid w:val="004F068A"/>
    <w:rsid w:val="004F0B06"/>
    <w:rsid w:val="004F0B63"/>
    <w:rsid w:val="004F0CEA"/>
    <w:rsid w:val="004F0EAF"/>
    <w:rsid w:val="004F1E0C"/>
    <w:rsid w:val="004F2AB4"/>
    <w:rsid w:val="004F3BAE"/>
    <w:rsid w:val="004F3FC8"/>
    <w:rsid w:val="004F3FFB"/>
    <w:rsid w:val="004F4C44"/>
    <w:rsid w:val="004F534D"/>
    <w:rsid w:val="004F551E"/>
    <w:rsid w:val="004F6022"/>
    <w:rsid w:val="004F6097"/>
    <w:rsid w:val="004F6358"/>
    <w:rsid w:val="004F70CE"/>
    <w:rsid w:val="004F7ABF"/>
    <w:rsid w:val="004F7DB7"/>
    <w:rsid w:val="004F7E99"/>
    <w:rsid w:val="0050010C"/>
    <w:rsid w:val="005001A7"/>
    <w:rsid w:val="00501224"/>
    <w:rsid w:val="005014E7"/>
    <w:rsid w:val="00501615"/>
    <w:rsid w:val="0050167F"/>
    <w:rsid w:val="00501E0D"/>
    <w:rsid w:val="00501F6A"/>
    <w:rsid w:val="005021AF"/>
    <w:rsid w:val="00502AED"/>
    <w:rsid w:val="00502CF7"/>
    <w:rsid w:val="00502F48"/>
    <w:rsid w:val="00503397"/>
    <w:rsid w:val="0050366F"/>
    <w:rsid w:val="005039E6"/>
    <w:rsid w:val="00503C58"/>
    <w:rsid w:val="00506CA4"/>
    <w:rsid w:val="00506ED0"/>
    <w:rsid w:val="00507145"/>
    <w:rsid w:val="00510204"/>
    <w:rsid w:val="0051034A"/>
    <w:rsid w:val="005104EC"/>
    <w:rsid w:val="00510738"/>
    <w:rsid w:val="00510932"/>
    <w:rsid w:val="00510DC4"/>
    <w:rsid w:val="005120B9"/>
    <w:rsid w:val="00512436"/>
    <w:rsid w:val="00512AAB"/>
    <w:rsid w:val="00512BA6"/>
    <w:rsid w:val="00513352"/>
    <w:rsid w:val="005141CF"/>
    <w:rsid w:val="00514F77"/>
    <w:rsid w:val="00515272"/>
    <w:rsid w:val="00515527"/>
    <w:rsid w:val="005155C5"/>
    <w:rsid w:val="00515746"/>
    <w:rsid w:val="005160FD"/>
    <w:rsid w:val="005162B1"/>
    <w:rsid w:val="00516CBF"/>
    <w:rsid w:val="00517365"/>
    <w:rsid w:val="00517C9C"/>
    <w:rsid w:val="00517E6B"/>
    <w:rsid w:val="005205A9"/>
    <w:rsid w:val="005205F7"/>
    <w:rsid w:val="005209EB"/>
    <w:rsid w:val="00522787"/>
    <w:rsid w:val="005230FF"/>
    <w:rsid w:val="005232A6"/>
    <w:rsid w:val="00523950"/>
    <w:rsid w:val="00524CBD"/>
    <w:rsid w:val="00524CC5"/>
    <w:rsid w:val="00524DD9"/>
    <w:rsid w:val="005258F4"/>
    <w:rsid w:val="00525F68"/>
    <w:rsid w:val="00526A6F"/>
    <w:rsid w:val="00527248"/>
    <w:rsid w:val="00527D4C"/>
    <w:rsid w:val="00530209"/>
    <w:rsid w:val="00530673"/>
    <w:rsid w:val="00530D1B"/>
    <w:rsid w:val="00530FE7"/>
    <w:rsid w:val="005311D9"/>
    <w:rsid w:val="0053175E"/>
    <w:rsid w:val="005317F7"/>
    <w:rsid w:val="00531A92"/>
    <w:rsid w:val="005324D5"/>
    <w:rsid w:val="00532C08"/>
    <w:rsid w:val="00532C5F"/>
    <w:rsid w:val="0053375A"/>
    <w:rsid w:val="0053376E"/>
    <w:rsid w:val="00533F5C"/>
    <w:rsid w:val="00534262"/>
    <w:rsid w:val="00534B0F"/>
    <w:rsid w:val="00535802"/>
    <w:rsid w:val="00535C37"/>
    <w:rsid w:val="00535D9C"/>
    <w:rsid w:val="00535EA5"/>
    <w:rsid w:val="00536265"/>
    <w:rsid w:val="005363AA"/>
    <w:rsid w:val="005367F8"/>
    <w:rsid w:val="00537BA7"/>
    <w:rsid w:val="00537D1B"/>
    <w:rsid w:val="00540006"/>
    <w:rsid w:val="00540C80"/>
    <w:rsid w:val="005419AD"/>
    <w:rsid w:val="00541B3B"/>
    <w:rsid w:val="00542689"/>
    <w:rsid w:val="00542C43"/>
    <w:rsid w:val="00542D21"/>
    <w:rsid w:val="00544C5D"/>
    <w:rsid w:val="00544ED3"/>
    <w:rsid w:val="005459CE"/>
    <w:rsid w:val="005461DB"/>
    <w:rsid w:val="0054667B"/>
    <w:rsid w:val="005470B4"/>
    <w:rsid w:val="00547F48"/>
    <w:rsid w:val="00550391"/>
    <w:rsid w:val="0055052D"/>
    <w:rsid w:val="00551D44"/>
    <w:rsid w:val="00551FD8"/>
    <w:rsid w:val="00552806"/>
    <w:rsid w:val="00552898"/>
    <w:rsid w:val="005528B1"/>
    <w:rsid w:val="00552F74"/>
    <w:rsid w:val="00553F92"/>
    <w:rsid w:val="0055436F"/>
    <w:rsid w:val="005548CC"/>
    <w:rsid w:val="00554C03"/>
    <w:rsid w:val="00555273"/>
    <w:rsid w:val="005557B9"/>
    <w:rsid w:val="00555A23"/>
    <w:rsid w:val="00555A59"/>
    <w:rsid w:val="00555CF8"/>
    <w:rsid w:val="00555D71"/>
    <w:rsid w:val="00555D9E"/>
    <w:rsid w:val="0055646D"/>
    <w:rsid w:val="00556846"/>
    <w:rsid w:val="00556B9E"/>
    <w:rsid w:val="00556DE4"/>
    <w:rsid w:val="00556F6B"/>
    <w:rsid w:val="005570D4"/>
    <w:rsid w:val="00557189"/>
    <w:rsid w:val="00557A19"/>
    <w:rsid w:val="00557E3A"/>
    <w:rsid w:val="005609C2"/>
    <w:rsid w:val="0056117A"/>
    <w:rsid w:val="00561EAF"/>
    <w:rsid w:val="00561F6B"/>
    <w:rsid w:val="0056220E"/>
    <w:rsid w:val="00562CC8"/>
    <w:rsid w:val="00562F17"/>
    <w:rsid w:val="00563292"/>
    <w:rsid w:val="00563B9F"/>
    <w:rsid w:val="0056417B"/>
    <w:rsid w:val="005642AB"/>
    <w:rsid w:val="00564B4A"/>
    <w:rsid w:val="00564DB8"/>
    <w:rsid w:val="00564E0D"/>
    <w:rsid w:val="00565B8D"/>
    <w:rsid w:val="00566CF3"/>
    <w:rsid w:val="005670D4"/>
    <w:rsid w:val="005672B3"/>
    <w:rsid w:val="005674ED"/>
    <w:rsid w:val="00567BF0"/>
    <w:rsid w:val="00567D2E"/>
    <w:rsid w:val="0057023C"/>
    <w:rsid w:val="005705E9"/>
    <w:rsid w:val="005709FF"/>
    <w:rsid w:val="00570B93"/>
    <w:rsid w:val="00571C38"/>
    <w:rsid w:val="00571C9F"/>
    <w:rsid w:val="00571D6E"/>
    <w:rsid w:val="00572272"/>
    <w:rsid w:val="00572741"/>
    <w:rsid w:val="005732DB"/>
    <w:rsid w:val="00573E48"/>
    <w:rsid w:val="005740CA"/>
    <w:rsid w:val="005741F7"/>
    <w:rsid w:val="00574DEC"/>
    <w:rsid w:val="00575548"/>
    <w:rsid w:val="00575CE2"/>
    <w:rsid w:val="00576252"/>
    <w:rsid w:val="0057657D"/>
    <w:rsid w:val="00577F8D"/>
    <w:rsid w:val="00580C9B"/>
    <w:rsid w:val="00581006"/>
    <w:rsid w:val="0058156D"/>
    <w:rsid w:val="00581861"/>
    <w:rsid w:val="00581D01"/>
    <w:rsid w:val="00581FA7"/>
    <w:rsid w:val="005821B9"/>
    <w:rsid w:val="00582C96"/>
    <w:rsid w:val="00582F60"/>
    <w:rsid w:val="00583149"/>
    <w:rsid w:val="005832DC"/>
    <w:rsid w:val="005833DA"/>
    <w:rsid w:val="00583669"/>
    <w:rsid w:val="005838B9"/>
    <w:rsid w:val="0058402A"/>
    <w:rsid w:val="00585C9E"/>
    <w:rsid w:val="00585D84"/>
    <w:rsid w:val="00586568"/>
    <w:rsid w:val="005875C1"/>
    <w:rsid w:val="0058782B"/>
    <w:rsid w:val="00587B9F"/>
    <w:rsid w:val="0059010B"/>
    <w:rsid w:val="005917A6"/>
    <w:rsid w:val="00592235"/>
    <w:rsid w:val="00592400"/>
    <w:rsid w:val="00592557"/>
    <w:rsid w:val="005936C4"/>
    <w:rsid w:val="00593BC5"/>
    <w:rsid w:val="00593FFA"/>
    <w:rsid w:val="0059443C"/>
    <w:rsid w:val="00594DE3"/>
    <w:rsid w:val="005953D0"/>
    <w:rsid w:val="00595462"/>
    <w:rsid w:val="005954CF"/>
    <w:rsid w:val="005956A5"/>
    <w:rsid w:val="00595978"/>
    <w:rsid w:val="00595E21"/>
    <w:rsid w:val="0059684F"/>
    <w:rsid w:val="00596A2A"/>
    <w:rsid w:val="00596D21"/>
    <w:rsid w:val="005973FE"/>
    <w:rsid w:val="005978F5"/>
    <w:rsid w:val="00597BF2"/>
    <w:rsid w:val="00597D03"/>
    <w:rsid w:val="00597E57"/>
    <w:rsid w:val="005A01D6"/>
    <w:rsid w:val="005A0723"/>
    <w:rsid w:val="005A0DFB"/>
    <w:rsid w:val="005A0F5C"/>
    <w:rsid w:val="005A16EB"/>
    <w:rsid w:val="005A1863"/>
    <w:rsid w:val="005A1E54"/>
    <w:rsid w:val="005A2AE2"/>
    <w:rsid w:val="005A2E98"/>
    <w:rsid w:val="005A2FB1"/>
    <w:rsid w:val="005A3445"/>
    <w:rsid w:val="005A3756"/>
    <w:rsid w:val="005A42E2"/>
    <w:rsid w:val="005A44B5"/>
    <w:rsid w:val="005A463D"/>
    <w:rsid w:val="005A466D"/>
    <w:rsid w:val="005A4982"/>
    <w:rsid w:val="005A5681"/>
    <w:rsid w:val="005A5872"/>
    <w:rsid w:val="005A5F5D"/>
    <w:rsid w:val="005A6407"/>
    <w:rsid w:val="005A6A8E"/>
    <w:rsid w:val="005A6CE5"/>
    <w:rsid w:val="005A76BF"/>
    <w:rsid w:val="005A7E58"/>
    <w:rsid w:val="005B0012"/>
    <w:rsid w:val="005B00FA"/>
    <w:rsid w:val="005B0142"/>
    <w:rsid w:val="005B05F8"/>
    <w:rsid w:val="005B1A9A"/>
    <w:rsid w:val="005B2608"/>
    <w:rsid w:val="005B2A3A"/>
    <w:rsid w:val="005B2BF6"/>
    <w:rsid w:val="005B2D44"/>
    <w:rsid w:val="005B34AA"/>
    <w:rsid w:val="005B3887"/>
    <w:rsid w:val="005B4081"/>
    <w:rsid w:val="005B4534"/>
    <w:rsid w:val="005B4621"/>
    <w:rsid w:val="005B48DD"/>
    <w:rsid w:val="005B4DF0"/>
    <w:rsid w:val="005B55A5"/>
    <w:rsid w:val="005B56EC"/>
    <w:rsid w:val="005B5C76"/>
    <w:rsid w:val="005B6537"/>
    <w:rsid w:val="005B682C"/>
    <w:rsid w:val="005B705F"/>
    <w:rsid w:val="005B746F"/>
    <w:rsid w:val="005B7B14"/>
    <w:rsid w:val="005B7CE8"/>
    <w:rsid w:val="005C0691"/>
    <w:rsid w:val="005C08DA"/>
    <w:rsid w:val="005C0B9B"/>
    <w:rsid w:val="005C109D"/>
    <w:rsid w:val="005C11FE"/>
    <w:rsid w:val="005C1BCA"/>
    <w:rsid w:val="005C2CFD"/>
    <w:rsid w:val="005C30C0"/>
    <w:rsid w:val="005C345D"/>
    <w:rsid w:val="005C3617"/>
    <w:rsid w:val="005C3CC8"/>
    <w:rsid w:val="005C42FE"/>
    <w:rsid w:val="005C515F"/>
    <w:rsid w:val="005C5369"/>
    <w:rsid w:val="005C53CF"/>
    <w:rsid w:val="005C5DA8"/>
    <w:rsid w:val="005C5F11"/>
    <w:rsid w:val="005C663D"/>
    <w:rsid w:val="005C6B34"/>
    <w:rsid w:val="005C721D"/>
    <w:rsid w:val="005C7855"/>
    <w:rsid w:val="005C7999"/>
    <w:rsid w:val="005D00FF"/>
    <w:rsid w:val="005D029D"/>
    <w:rsid w:val="005D0E56"/>
    <w:rsid w:val="005D2918"/>
    <w:rsid w:val="005D3E95"/>
    <w:rsid w:val="005D54A7"/>
    <w:rsid w:val="005D59A5"/>
    <w:rsid w:val="005D5C38"/>
    <w:rsid w:val="005D6426"/>
    <w:rsid w:val="005D70B4"/>
    <w:rsid w:val="005D7903"/>
    <w:rsid w:val="005E0422"/>
    <w:rsid w:val="005E10F7"/>
    <w:rsid w:val="005E19EA"/>
    <w:rsid w:val="005E20D9"/>
    <w:rsid w:val="005E2287"/>
    <w:rsid w:val="005E22DE"/>
    <w:rsid w:val="005E3EA1"/>
    <w:rsid w:val="005E437F"/>
    <w:rsid w:val="005E45AD"/>
    <w:rsid w:val="005E4679"/>
    <w:rsid w:val="005E4E01"/>
    <w:rsid w:val="005E5539"/>
    <w:rsid w:val="005E57E2"/>
    <w:rsid w:val="005E58B5"/>
    <w:rsid w:val="005E5F3F"/>
    <w:rsid w:val="005E6ABA"/>
    <w:rsid w:val="005E6D34"/>
    <w:rsid w:val="005E7C05"/>
    <w:rsid w:val="005F10B4"/>
    <w:rsid w:val="005F1293"/>
    <w:rsid w:val="005F1A08"/>
    <w:rsid w:val="005F1A12"/>
    <w:rsid w:val="005F1D1D"/>
    <w:rsid w:val="005F2112"/>
    <w:rsid w:val="005F279F"/>
    <w:rsid w:val="005F2D13"/>
    <w:rsid w:val="005F4051"/>
    <w:rsid w:val="005F465E"/>
    <w:rsid w:val="005F4686"/>
    <w:rsid w:val="005F48A1"/>
    <w:rsid w:val="005F5349"/>
    <w:rsid w:val="005F5594"/>
    <w:rsid w:val="005F5DCD"/>
    <w:rsid w:val="005F60BD"/>
    <w:rsid w:val="005F626A"/>
    <w:rsid w:val="005F71EF"/>
    <w:rsid w:val="005F798B"/>
    <w:rsid w:val="005F7A1B"/>
    <w:rsid w:val="00600130"/>
    <w:rsid w:val="00600334"/>
    <w:rsid w:val="006007A8"/>
    <w:rsid w:val="00601890"/>
    <w:rsid w:val="00601B30"/>
    <w:rsid w:val="00601E15"/>
    <w:rsid w:val="006023A0"/>
    <w:rsid w:val="00602A80"/>
    <w:rsid w:val="00602E4B"/>
    <w:rsid w:val="006030C9"/>
    <w:rsid w:val="0060321E"/>
    <w:rsid w:val="00603BAE"/>
    <w:rsid w:val="006053E8"/>
    <w:rsid w:val="0060577E"/>
    <w:rsid w:val="00606083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14D8"/>
    <w:rsid w:val="00612A3A"/>
    <w:rsid w:val="00612AD1"/>
    <w:rsid w:val="00612E64"/>
    <w:rsid w:val="00613E61"/>
    <w:rsid w:val="0061423D"/>
    <w:rsid w:val="0061475A"/>
    <w:rsid w:val="00614F97"/>
    <w:rsid w:val="00615086"/>
    <w:rsid w:val="00615B07"/>
    <w:rsid w:val="00615CA2"/>
    <w:rsid w:val="00615F81"/>
    <w:rsid w:val="0061622C"/>
    <w:rsid w:val="006163E7"/>
    <w:rsid w:val="00617E4E"/>
    <w:rsid w:val="00617F72"/>
    <w:rsid w:val="00620142"/>
    <w:rsid w:val="00621607"/>
    <w:rsid w:val="00621D9C"/>
    <w:rsid w:val="00622067"/>
    <w:rsid w:val="00623391"/>
    <w:rsid w:val="006237BC"/>
    <w:rsid w:val="00623B6F"/>
    <w:rsid w:val="00624484"/>
    <w:rsid w:val="00625469"/>
    <w:rsid w:val="00626116"/>
    <w:rsid w:val="0062623B"/>
    <w:rsid w:val="00626647"/>
    <w:rsid w:val="006269BC"/>
    <w:rsid w:val="00627BD0"/>
    <w:rsid w:val="00630020"/>
    <w:rsid w:val="00630154"/>
    <w:rsid w:val="00630460"/>
    <w:rsid w:val="006310E2"/>
    <w:rsid w:val="006312DE"/>
    <w:rsid w:val="006313CA"/>
    <w:rsid w:val="00631434"/>
    <w:rsid w:val="006324AB"/>
    <w:rsid w:val="0063257C"/>
    <w:rsid w:val="00633090"/>
    <w:rsid w:val="00633111"/>
    <w:rsid w:val="00633395"/>
    <w:rsid w:val="0063393D"/>
    <w:rsid w:val="00633A41"/>
    <w:rsid w:val="00633E48"/>
    <w:rsid w:val="00634361"/>
    <w:rsid w:val="00635131"/>
    <w:rsid w:val="006356CD"/>
    <w:rsid w:val="006363D3"/>
    <w:rsid w:val="00636747"/>
    <w:rsid w:val="00636863"/>
    <w:rsid w:val="00637CE8"/>
    <w:rsid w:val="00637F51"/>
    <w:rsid w:val="00637FD5"/>
    <w:rsid w:val="00640025"/>
    <w:rsid w:val="006401C7"/>
    <w:rsid w:val="00641192"/>
    <w:rsid w:val="00642353"/>
    <w:rsid w:val="006425F7"/>
    <w:rsid w:val="00642A1B"/>
    <w:rsid w:val="0064334A"/>
    <w:rsid w:val="006436C0"/>
    <w:rsid w:val="00643925"/>
    <w:rsid w:val="00643A17"/>
    <w:rsid w:val="00643B4A"/>
    <w:rsid w:val="00644115"/>
    <w:rsid w:val="006445F0"/>
    <w:rsid w:val="00644A66"/>
    <w:rsid w:val="00645257"/>
    <w:rsid w:val="00645A85"/>
    <w:rsid w:val="00645CC9"/>
    <w:rsid w:val="00646B70"/>
    <w:rsid w:val="00646F23"/>
    <w:rsid w:val="00647987"/>
    <w:rsid w:val="00650934"/>
    <w:rsid w:val="006509FA"/>
    <w:rsid w:val="00650A06"/>
    <w:rsid w:val="00650DCB"/>
    <w:rsid w:val="00651748"/>
    <w:rsid w:val="00651B5D"/>
    <w:rsid w:val="00651CE5"/>
    <w:rsid w:val="00652324"/>
    <w:rsid w:val="00652558"/>
    <w:rsid w:val="00652586"/>
    <w:rsid w:val="006529A9"/>
    <w:rsid w:val="00652F06"/>
    <w:rsid w:val="00654A1A"/>
    <w:rsid w:val="006550B4"/>
    <w:rsid w:val="006551FD"/>
    <w:rsid w:val="006553F6"/>
    <w:rsid w:val="006564E9"/>
    <w:rsid w:val="006568D0"/>
    <w:rsid w:val="006569BE"/>
    <w:rsid w:val="00656B25"/>
    <w:rsid w:val="00656C7F"/>
    <w:rsid w:val="006572E8"/>
    <w:rsid w:val="006574A8"/>
    <w:rsid w:val="00657F4E"/>
    <w:rsid w:val="0066000C"/>
    <w:rsid w:val="00660A5A"/>
    <w:rsid w:val="00660D7C"/>
    <w:rsid w:val="00660EC8"/>
    <w:rsid w:val="00661121"/>
    <w:rsid w:val="00661902"/>
    <w:rsid w:val="00661A15"/>
    <w:rsid w:val="006626E7"/>
    <w:rsid w:val="00662868"/>
    <w:rsid w:val="006639C3"/>
    <w:rsid w:val="00664D94"/>
    <w:rsid w:val="0066507C"/>
    <w:rsid w:val="0066518D"/>
    <w:rsid w:val="00665214"/>
    <w:rsid w:val="006652E5"/>
    <w:rsid w:val="00665316"/>
    <w:rsid w:val="0066542E"/>
    <w:rsid w:val="00665927"/>
    <w:rsid w:val="0066620E"/>
    <w:rsid w:val="00666674"/>
    <w:rsid w:val="00666A1E"/>
    <w:rsid w:val="0066739E"/>
    <w:rsid w:val="00667B19"/>
    <w:rsid w:val="00670A48"/>
    <w:rsid w:val="00670AF4"/>
    <w:rsid w:val="00671795"/>
    <w:rsid w:val="006717E2"/>
    <w:rsid w:val="006719D3"/>
    <w:rsid w:val="0067208B"/>
    <w:rsid w:val="006727A8"/>
    <w:rsid w:val="00672E25"/>
    <w:rsid w:val="00673C39"/>
    <w:rsid w:val="00674074"/>
    <w:rsid w:val="006744D5"/>
    <w:rsid w:val="0067461E"/>
    <w:rsid w:val="00674733"/>
    <w:rsid w:val="0067559B"/>
    <w:rsid w:val="00675EF4"/>
    <w:rsid w:val="0067606C"/>
    <w:rsid w:val="006762E0"/>
    <w:rsid w:val="006767A3"/>
    <w:rsid w:val="00677A3D"/>
    <w:rsid w:val="00677FBE"/>
    <w:rsid w:val="00680321"/>
    <w:rsid w:val="00680821"/>
    <w:rsid w:val="00680931"/>
    <w:rsid w:val="00680C83"/>
    <w:rsid w:val="006813A0"/>
    <w:rsid w:val="00681A04"/>
    <w:rsid w:val="00682497"/>
    <w:rsid w:val="00682C37"/>
    <w:rsid w:val="00683CDE"/>
    <w:rsid w:val="00684C9E"/>
    <w:rsid w:val="00684D99"/>
    <w:rsid w:val="0068624B"/>
    <w:rsid w:val="006862E0"/>
    <w:rsid w:val="00686451"/>
    <w:rsid w:val="00686931"/>
    <w:rsid w:val="00686C15"/>
    <w:rsid w:val="00686CC8"/>
    <w:rsid w:val="00686D47"/>
    <w:rsid w:val="00686EFD"/>
    <w:rsid w:val="0068750F"/>
    <w:rsid w:val="00687956"/>
    <w:rsid w:val="00687BCA"/>
    <w:rsid w:val="00687D56"/>
    <w:rsid w:val="0069068C"/>
    <w:rsid w:val="0069077C"/>
    <w:rsid w:val="00690B09"/>
    <w:rsid w:val="00692AD3"/>
    <w:rsid w:val="006937A2"/>
    <w:rsid w:val="006958D6"/>
    <w:rsid w:val="00695DD8"/>
    <w:rsid w:val="0069665A"/>
    <w:rsid w:val="006973EC"/>
    <w:rsid w:val="00697F79"/>
    <w:rsid w:val="006A099A"/>
    <w:rsid w:val="006A099D"/>
    <w:rsid w:val="006A1FA7"/>
    <w:rsid w:val="006A2234"/>
    <w:rsid w:val="006A343D"/>
    <w:rsid w:val="006A357D"/>
    <w:rsid w:val="006A3D43"/>
    <w:rsid w:val="006A489F"/>
    <w:rsid w:val="006A4B68"/>
    <w:rsid w:val="006A4DF0"/>
    <w:rsid w:val="006A5C36"/>
    <w:rsid w:val="006A67C3"/>
    <w:rsid w:val="006A7789"/>
    <w:rsid w:val="006A7C30"/>
    <w:rsid w:val="006A7C40"/>
    <w:rsid w:val="006A7D21"/>
    <w:rsid w:val="006B0194"/>
    <w:rsid w:val="006B04E0"/>
    <w:rsid w:val="006B0596"/>
    <w:rsid w:val="006B0DE9"/>
    <w:rsid w:val="006B0F49"/>
    <w:rsid w:val="006B11DD"/>
    <w:rsid w:val="006B11F3"/>
    <w:rsid w:val="006B2F37"/>
    <w:rsid w:val="006B373E"/>
    <w:rsid w:val="006B389B"/>
    <w:rsid w:val="006B4D31"/>
    <w:rsid w:val="006B5104"/>
    <w:rsid w:val="006B52D3"/>
    <w:rsid w:val="006B5744"/>
    <w:rsid w:val="006B5CB3"/>
    <w:rsid w:val="006B6178"/>
    <w:rsid w:val="006B66DD"/>
    <w:rsid w:val="006B6705"/>
    <w:rsid w:val="006B7877"/>
    <w:rsid w:val="006C0256"/>
    <w:rsid w:val="006C059E"/>
    <w:rsid w:val="006C1348"/>
    <w:rsid w:val="006C1B6E"/>
    <w:rsid w:val="006C1C39"/>
    <w:rsid w:val="006C1E2E"/>
    <w:rsid w:val="006C2F31"/>
    <w:rsid w:val="006C3397"/>
    <w:rsid w:val="006C3DC8"/>
    <w:rsid w:val="006C4209"/>
    <w:rsid w:val="006C42AA"/>
    <w:rsid w:val="006C5441"/>
    <w:rsid w:val="006C566C"/>
    <w:rsid w:val="006C5918"/>
    <w:rsid w:val="006C5B80"/>
    <w:rsid w:val="006C65BA"/>
    <w:rsid w:val="006C72E9"/>
    <w:rsid w:val="006C7EBE"/>
    <w:rsid w:val="006D02B8"/>
    <w:rsid w:val="006D05D6"/>
    <w:rsid w:val="006D0B78"/>
    <w:rsid w:val="006D0C8D"/>
    <w:rsid w:val="006D0E38"/>
    <w:rsid w:val="006D1576"/>
    <w:rsid w:val="006D20DC"/>
    <w:rsid w:val="006D2BAF"/>
    <w:rsid w:val="006D2D66"/>
    <w:rsid w:val="006D3BBC"/>
    <w:rsid w:val="006D4D5E"/>
    <w:rsid w:val="006D4D66"/>
    <w:rsid w:val="006D4D97"/>
    <w:rsid w:val="006D4E6F"/>
    <w:rsid w:val="006D50C9"/>
    <w:rsid w:val="006D51EB"/>
    <w:rsid w:val="006D5586"/>
    <w:rsid w:val="006D5625"/>
    <w:rsid w:val="006D6AD4"/>
    <w:rsid w:val="006D6C52"/>
    <w:rsid w:val="006D7511"/>
    <w:rsid w:val="006D79B8"/>
    <w:rsid w:val="006D7A45"/>
    <w:rsid w:val="006D7D4B"/>
    <w:rsid w:val="006E03BD"/>
    <w:rsid w:val="006E0B59"/>
    <w:rsid w:val="006E1697"/>
    <w:rsid w:val="006E177B"/>
    <w:rsid w:val="006E1A98"/>
    <w:rsid w:val="006E2225"/>
    <w:rsid w:val="006E261E"/>
    <w:rsid w:val="006E2976"/>
    <w:rsid w:val="006E4293"/>
    <w:rsid w:val="006E486E"/>
    <w:rsid w:val="006E4C18"/>
    <w:rsid w:val="006E506A"/>
    <w:rsid w:val="006E52BA"/>
    <w:rsid w:val="006E5923"/>
    <w:rsid w:val="006E5999"/>
    <w:rsid w:val="006E6B60"/>
    <w:rsid w:val="006E6D6F"/>
    <w:rsid w:val="006E6DB5"/>
    <w:rsid w:val="006E6DF3"/>
    <w:rsid w:val="006E7009"/>
    <w:rsid w:val="006E72A8"/>
    <w:rsid w:val="006E731E"/>
    <w:rsid w:val="006E7408"/>
    <w:rsid w:val="006E7951"/>
    <w:rsid w:val="006E7C9A"/>
    <w:rsid w:val="006E7DCE"/>
    <w:rsid w:val="006F04A5"/>
    <w:rsid w:val="006F0AAC"/>
    <w:rsid w:val="006F0AFE"/>
    <w:rsid w:val="006F112C"/>
    <w:rsid w:val="006F13C7"/>
    <w:rsid w:val="006F1C1F"/>
    <w:rsid w:val="006F29D8"/>
    <w:rsid w:val="006F2A60"/>
    <w:rsid w:val="006F2B21"/>
    <w:rsid w:val="006F2F1E"/>
    <w:rsid w:val="006F3783"/>
    <w:rsid w:val="006F3E90"/>
    <w:rsid w:val="006F47D2"/>
    <w:rsid w:val="006F4BFB"/>
    <w:rsid w:val="006F4C70"/>
    <w:rsid w:val="006F4D59"/>
    <w:rsid w:val="006F52B7"/>
    <w:rsid w:val="006F5D1F"/>
    <w:rsid w:val="006F60D3"/>
    <w:rsid w:val="006F6119"/>
    <w:rsid w:val="006F636E"/>
    <w:rsid w:val="006F68C9"/>
    <w:rsid w:val="006F6A7E"/>
    <w:rsid w:val="006F73E2"/>
    <w:rsid w:val="006F7963"/>
    <w:rsid w:val="006F7D22"/>
    <w:rsid w:val="00700286"/>
    <w:rsid w:val="00700C76"/>
    <w:rsid w:val="00701315"/>
    <w:rsid w:val="00701AF6"/>
    <w:rsid w:val="00701B7F"/>
    <w:rsid w:val="007021A9"/>
    <w:rsid w:val="0070276D"/>
    <w:rsid w:val="00702DD1"/>
    <w:rsid w:val="00702FA7"/>
    <w:rsid w:val="00703701"/>
    <w:rsid w:val="00703F13"/>
    <w:rsid w:val="0070413A"/>
    <w:rsid w:val="00704CDB"/>
    <w:rsid w:val="00704F40"/>
    <w:rsid w:val="00705631"/>
    <w:rsid w:val="00705C97"/>
    <w:rsid w:val="00705D9B"/>
    <w:rsid w:val="00705DFC"/>
    <w:rsid w:val="0070610C"/>
    <w:rsid w:val="007063EE"/>
    <w:rsid w:val="00706492"/>
    <w:rsid w:val="00706AC2"/>
    <w:rsid w:val="00706BFC"/>
    <w:rsid w:val="00706F60"/>
    <w:rsid w:val="00706FA0"/>
    <w:rsid w:val="00706FE4"/>
    <w:rsid w:val="00707448"/>
    <w:rsid w:val="0070777C"/>
    <w:rsid w:val="0070789B"/>
    <w:rsid w:val="00707A03"/>
    <w:rsid w:val="00710F2B"/>
    <w:rsid w:val="0071115F"/>
    <w:rsid w:val="007114AB"/>
    <w:rsid w:val="0071202D"/>
    <w:rsid w:val="00713083"/>
    <w:rsid w:val="0071335B"/>
    <w:rsid w:val="00713E85"/>
    <w:rsid w:val="007142B7"/>
    <w:rsid w:val="007149EB"/>
    <w:rsid w:val="00714D8E"/>
    <w:rsid w:val="007154B8"/>
    <w:rsid w:val="00715CD0"/>
    <w:rsid w:val="0071671A"/>
    <w:rsid w:val="0071708B"/>
    <w:rsid w:val="007177F1"/>
    <w:rsid w:val="00717AAC"/>
    <w:rsid w:val="00720DC3"/>
    <w:rsid w:val="00720FAD"/>
    <w:rsid w:val="0072168B"/>
    <w:rsid w:val="0072170A"/>
    <w:rsid w:val="00721EE2"/>
    <w:rsid w:val="00722215"/>
    <w:rsid w:val="00722458"/>
    <w:rsid w:val="00722842"/>
    <w:rsid w:val="00722B6D"/>
    <w:rsid w:val="00722BC7"/>
    <w:rsid w:val="00722D13"/>
    <w:rsid w:val="0072391F"/>
    <w:rsid w:val="00724126"/>
    <w:rsid w:val="0072415A"/>
    <w:rsid w:val="007241AA"/>
    <w:rsid w:val="00724C29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27F08"/>
    <w:rsid w:val="007305C6"/>
    <w:rsid w:val="007306DD"/>
    <w:rsid w:val="00730B1A"/>
    <w:rsid w:val="007322A6"/>
    <w:rsid w:val="00732C4B"/>
    <w:rsid w:val="00732C7D"/>
    <w:rsid w:val="0073453B"/>
    <w:rsid w:val="00734894"/>
    <w:rsid w:val="00734E95"/>
    <w:rsid w:val="007350B9"/>
    <w:rsid w:val="00735518"/>
    <w:rsid w:val="00735648"/>
    <w:rsid w:val="00736213"/>
    <w:rsid w:val="007368FD"/>
    <w:rsid w:val="00736F81"/>
    <w:rsid w:val="00737811"/>
    <w:rsid w:val="00737833"/>
    <w:rsid w:val="00737A13"/>
    <w:rsid w:val="007406E1"/>
    <w:rsid w:val="007420E1"/>
    <w:rsid w:val="00743DEA"/>
    <w:rsid w:val="0074432B"/>
    <w:rsid w:val="0074452B"/>
    <w:rsid w:val="00744909"/>
    <w:rsid w:val="0074558B"/>
    <w:rsid w:val="00746266"/>
    <w:rsid w:val="00746312"/>
    <w:rsid w:val="007466B2"/>
    <w:rsid w:val="00746BA7"/>
    <w:rsid w:val="00747095"/>
    <w:rsid w:val="00747A35"/>
    <w:rsid w:val="00747B89"/>
    <w:rsid w:val="00747EB1"/>
    <w:rsid w:val="0075192B"/>
    <w:rsid w:val="00752190"/>
    <w:rsid w:val="00752395"/>
    <w:rsid w:val="00752B84"/>
    <w:rsid w:val="00752E28"/>
    <w:rsid w:val="00754658"/>
    <w:rsid w:val="00754D1E"/>
    <w:rsid w:val="00754D29"/>
    <w:rsid w:val="007557A7"/>
    <w:rsid w:val="0075597C"/>
    <w:rsid w:val="00755A76"/>
    <w:rsid w:val="007568DB"/>
    <w:rsid w:val="007569FC"/>
    <w:rsid w:val="00756BDD"/>
    <w:rsid w:val="0075723C"/>
    <w:rsid w:val="007608B5"/>
    <w:rsid w:val="00760A02"/>
    <w:rsid w:val="00761583"/>
    <w:rsid w:val="007616C4"/>
    <w:rsid w:val="00762A6E"/>
    <w:rsid w:val="00763311"/>
    <w:rsid w:val="00764429"/>
    <w:rsid w:val="007649BD"/>
    <w:rsid w:val="00764BB2"/>
    <w:rsid w:val="00764BB3"/>
    <w:rsid w:val="00764EFD"/>
    <w:rsid w:val="00765014"/>
    <w:rsid w:val="00765105"/>
    <w:rsid w:val="0076539E"/>
    <w:rsid w:val="00765E6A"/>
    <w:rsid w:val="007668DB"/>
    <w:rsid w:val="007670ED"/>
    <w:rsid w:val="0076798D"/>
    <w:rsid w:val="0077022F"/>
    <w:rsid w:val="007709A4"/>
    <w:rsid w:val="00770C4C"/>
    <w:rsid w:val="00770D51"/>
    <w:rsid w:val="00771012"/>
    <w:rsid w:val="00771753"/>
    <w:rsid w:val="00771774"/>
    <w:rsid w:val="00771F1E"/>
    <w:rsid w:val="00772B34"/>
    <w:rsid w:val="00772B86"/>
    <w:rsid w:val="00772CFA"/>
    <w:rsid w:val="00773234"/>
    <w:rsid w:val="00773555"/>
    <w:rsid w:val="00775177"/>
    <w:rsid w:val="007754A3"/>
    <w:rsid w:val="00775691"/>
    <w:rsid w:val="00775A21"/>
    <w:rsid w:val="00775BA2"/>
    <w:rsid w:val="00775FA5"/>
    <w:rsid w:val="0077606B"/>
    <w:rsid w:val="007766D0"/>
    <w:rsid w:val="007770F4"/>
    <w:rsid w:val="00777E50"/>
    <w:rsid w:val="007806A3"/>
    <w:rsid w:val="00781CB9"/>
    <w:rsid w:val="00782136"/>
    <w:rsid w:val="00782D64"/>
    <w:rsid w:val="00782D98"/>
    <w:rsid w:val="00782ED6"/>
    <w:rsid w:val="00782F5F"/>
    <w:rsid w:val="00783346"/>
    <w:rsid w:val="00783523"/>
    <w:rsid w:val="007837A3"/>
    <w:rsid w:val="007847F9"/>
    <w:rsid w:val="00784918"/>
    <w:rsid w:val="0078498A"/>
    <w:rsid w:val="00786423"/>
    <w:rsid w:val="0078648E"/>
    <w:rsid w:val="00786D59"/>
    <w:rsid w:val="0078711F"/>
    <w:rsid w:val="0078712D"/>
    <w:rsid w:val="007871C8"/>
    <w:rsid w:val="00787B03"/>
    <w:rsid w:val="00787C76"/>
    <w:rsid w:val="00787CC1"/>
    <w:rsid w:val="007903E3"/>
    <w:rsid w:val="00790BC6"/>
    <w:rsid w:val="0079104C"/>
    <w:rsid w:val="007917F2"/>
    <w:rsid w:val="00791B5E"/>
    <w:rsid w:val="00791B66"/>
    <w:rsid w:val="00792019"/>
    <w:rsid w:val="00792208"/>
    <w:rsid w:val="00792D13"/>
    <w:rsid w:val="00792D94"/>
    <w:rsid w:val="00793E42"/>
    <w:rsid w:val="007940CE"/>
    <w:rsid w:val="00794878"/>
    <w:rsid w:val="007949A5"/>
    <w:rsid w:val="00794F61"/>
    <w:rsid w:val="00795A56"/>
    <w:rsid w:val="00797E8E"/>
    <w:rsid w:val="007A00AA"/>
    <w:rsid w:val="007A01AB"/>
    <w:rsid w:val="007A07DD"/>
    <w:rsid w:val="007A0832"/>
    <w:rsid w:val="007A16F7"/>
    <w:rsid w:val="007A1996"/>
    <w:rsid w:val="007A34C7"/>
    <w:rsid w:val="007A376C"/>
    <w:rsid w:val="007A47B3"/>
    <w:rsid w:val="007A4DE6"/>
    <w:rsid w:val="007A4F1C"/>
    <w:rsid w:val="007A570A"/>
    <w:rsid w:val="007A653E"/>
    <w:rsid w:val="007A71D9"/>
    <w:rsid w:val="007A7587"/>
    <w:rsid w:val="007A7C83"/>
    <w:rsid w:val="007A7DE2"/>
    <w:rsid w:val="007A7E38"/>
    <w:rsid w:val="007B0324"/>
    <w:rsid w:val="007B03A5"/>
    <w:rsid w:val="007B06D3"/>
    <w:rsid w:val="007B0976"/>
    <w:rsid w:val="007B0A4F"/>
    <w:rsid w:val="007B0B0F"/>
    <w:rsid w:val="007B129D"/>
    <w:rsid w:val="007B1AFB"/>
    <w:rsid w:val="007B23A7"/>
    <w:rsid w:val="007B27BE"/>
    <w:rsid w:val="007B2910"/>
    <w:rsid w:val="007B2968"/>
    <w:rsid w:val="007B3EAE"/>
    <w:rsid w:val="007B4494"/>
    <w:rsid w:val="007B44D3"/>
    <w:rsid w:val="007B5061"/>
    <w:rsid w:val="007B5441"/>
    <w:rsid w:val="007B5593"/>
    <w:rsid w:val="007B5767"/>
    <w:rsid w:val="007B611C"/>
    <w:rsid w:val="007B6259"/>
    <w:rsid w:val="007B677A"/>
    <w:rsid w:val="007B6C6A"/>
    <w:rsid w:val="007B725B"/>
    <w:rsid w:val="007B73CF"/>
    <w:rsid w:val="007B752A"/>
    <w:rsid w:val="007B7A5D"/>
    <w:rsid w:val="007C00C9"/>
    <w:rsid w:val="007C0AF9"/>
    <w:rsid w:val="007C0EEE"/>
    <w:rsid w:val="007C1ACF"/>
    <w:rsid w:val="007C1D57"/>
    <w:rsid w:val="007C2413"/>
    <w:rsid w:val="007C25A7"/>
    <w:rsid w:val="007C2668"/>
    <w:rsid w:val="007C30F7"/>
    <w:rsid w:val="007C32A2"/>
    <w:rsid w:val="007C3A29"/>
    <w:rsid w:val="007C3EE5"/>
    <w:rsid w:val="007C4F58"/>
    <w:rsid w:val="007C51D7"/>
    <w:rsid w:val="007C548C"/>
    <w:rsid w:val="007C5E4B"/>
    <w:rsid w:val="007C65F5"/>
    <w:rsid w:val="007C6F4D"/>
    <w:rsid w:val="007C7475"/>
    <w:rsid w:val="007C7979"/>
    <w:rsid w:val="007D065D"/>
    <w:rsid w:val="007D0F6F"/>
    <w:rsid w:val="007D1B5E"/>
    <w:rsid w:val="007D1F0F"/>
    <w:rsid w:val="007D2720"/>
    <w:rsid w:val="007D2A7A"/>
    <w:rsid w:val="007D2BA9"/>
    <w:rsid w:val="007D35E9"/>
    <w:rsid w:val="007D369E"/>
    <w:rsid w:val="007D387C"/>
    <w:rsid w:val="007D455E"/>
    <w:rsid w:val="007D520E"/>
    <w:rsid w:val="007D53D2"/>
    <w:rsid w:val="007D546D"/>
    <w:rsid w:val="007D5E4E"/>
    <w:rsid w:val="007D61B9"/>
    <w:rsid w:val="007D6754"/>
    <w:rsid w:val="007D67EB"/>
    <w:rsid w:val="007D71A6"/>
    <w:rsid w:val="007D7561"/>
    <w:rsid w:val="007D7642"/>
    <w:rsid w:val="007E0058"/>
    <w:rsid w:val="007E08B2"/>
    <w:rsid w:val="007E093F"/>
    <w:rsid w:val="007E0F16"/>
    <w:rsid w:val="007E0FCC"/>
    <w:rsid w:val="007E17D5"/>
    <w:rsid w:val="007E188F"/>
    <w:rsid w:val="007E1A98"/>
    <w:rsid w:val="007E1B11"/>
    <w:rsid w:val="007E2A5C"/>
    <w:rsid w:val="007E2CC5"/>
    <w:rsid w:val="007E2D81"/>
    <w:rsid w:val="007E3710"/>
    <w:rsid w:val="007E3CAE"/>
    <w:rsid w:val="007E3CF6"/>
    <w:rsid w:val="007E3FC1"/>
    <w:rsid w:val="007E3FDD"/>
    <w:rsid w:val="007E4D40"/>
    <w:rsid w:val="007E5675"/>
    <w:rsid w:val="007E5E48"/>
    <w:rsid w:val="007E65F1"/>
    <w:rsid w:val="007E6B64"/>
    <w:rsid w:val="007E77DB"/>
    <w:rsid w:val="007E7884"/>
    <w:rsid w:val="007E79C0"/>
    <w:rsid w:val="007E7B0B"/>
    <w:rsid w:val="007F047B"/>
    <w:rsid w:val="007F04A9"/>
    <w:rsid w:val="007F0777"/>
    <w:rsid w:val="007F0D7F"/>
    <w:rsid w:val="007F1B6C"/>
    <w:rsid w:val="007F1EBA"/>
    <w:rsid w:val="007F2927"/>
    <w:rsid w:val="007F3BB5"/>
    <w:rsid w:val="007F3BDB"/>
    <w:rsid w:val="007F4BF4"/>
    <w:rsid w:val="007F4E82"/>
    <w:rsid w:val="007F564E"/>
    <w:rsid w:val="007F580C"/>
    <w:rsid w:val="007F5A01"/>
    <w:rsid w:val="007F5C41"/>
    <w:rsid w:val="007F5DC8"/>
    <w:rsid w:val="007F5F9C"/>
    <w:rsid w:val="007F66CD"/>
    <w:rsid w:val="007F6E99"/>
    <w:rsid w:val="007F6E9B"/>
    <w:rsid w:val="007F6EA0"/>
    <w:rsid w:val="007F702F"/>
    <w:rsid w:val="007F7B12"/>
    <w:rsid w:val="007F7EB3"/>
    <w:rsid w:val="007F7F0A"/>
    <w:rsid w:val="008021C2"/>
    <w:rsid w:val="00802626"/>
    <w:rsid w:val="00802C60"/>
    <w:rsid w:val="00802C64"/>
    <w:rsid w:val="00802FE4"/>
    <w:rsid w:val="0080304F"/>
    <w:rsid w:val="008034EA"/>
    <w:rsid w:val="008042EC"/>
    <w:rsid w:val="00804737"/>
    <w:rsid w:val="00805530"/>
    <w:rsid w:val="008060F4"/>
    <w:rsid w:val="00806A4D"/>
    <w:rsid w:val="00806D46"/>
    <w:rsid w:val="00807275"/>
    <w:rsid w:val="00807589"/>
    <w:rsid w:val="008077DA"/>
    <w:rsid w:val="0080795D"/>
    <w:rsid w:val="00807B98"/>
    <w:rsid w:val="00810863"/>
    <w:rsid w:val="0081147B"/>
    <w:rsid w:val="00811511"/>
    <w:rsid w:val="008115CE"/>
    <w:rsid w:val="00812ACF"/>
    <w:rsid w:val="00812B09"/>
    <w:rsid w:val="0081306C"/>
    <w:rsid w:val="00813099"/>
    <w:rsid w:val="00813DBB"/>
    <w:rsid w:val="00813F12"/>
    <w:rsid w:val="00814B2D"/>
    <w:rsid w:val="00814DD2"/>
    <w:rsid w:val="00814EAC"/>
    <w:rsid w:val="008154CD"/>
    <w:rsid w:val="008156F1"/>
    <w:rsid w:val="008161D0"/>
    <w:rsid w:val="0081673C"/>
    <w:rsid w:val="00817010"/>
    <w:rsid w:val="00817EC0"/>
    <w:rsid w:val="00820550"/>
    <w:rsid w:val="00820AC5"/>
    <w:rsid w:val="0082132E"/>
    <w:rsid w:val="008217E5"/>
    <w:rsid w:val="00822C53"/>
    <w:rsid w:val="00822D7F"/>
    <w:rsid w:val="0082346A"/>
    <w:rsid w:val="00823693"/>
    <w:rsid w:val="0082399A"/>
    <w:rsid w:val="00823C84"/>
    <w:rsid w:val="00823EFB"/>
    <w:rsid w:val="00824078"/>
    <w:rsid w:val="00824EAB"/>
    <w:rsid w:val="00825B6E"/>
    <w:rsid w:val="00825EA2"/>
    <w:rsid w:val="008262F5"/>
    <w:rsid w:val="00826698"/>
    <w:rsid w:val="008271A4"/>
    <w:rsid w:val="008274E0"/>
    <w:rsid w:val="008275B5"/>
    <w:rsid w:val="00827F07"/>
    <w:rsid w:val="008304EB"/>
    <w:rsid w:val="00830DC4"/>
    <w:rsid w:val="00831167"/>
    <w:rsid w:val="00831942"/>
    <w:rsid w:val="00831A64"/>
    <w:rsid w:val="00831BF6"/>
    <w:rsid w:val="0083359A"/>
    <w:rsid w:val="008346EC"/>
    <w:rsid w:val="00834C7C"/>
    <w:rsid w:val="00834C92"/>
    <w:rsid w:val="00835738"/>
    <w:rsid w:val="008358D9"/>
    <w:rsid w:val="00835D88"/>
    <w:rsid w:val="00836A2A"/>
    <w:rsid w:val="00836CA3"/>
    <w:rsid w:val="00837A60"/>
    <w:rsid w:val="00837E80"/>
    <w:rsid w:val="00840602"/>
    <w:rsid w:val="0084094E"/>
    <w:rsid w:val="008409B9"/>
    <w:rsid w:val="00840C02"/>
    <w:rsid w:val="008419C4"/>
    <w:rsid w:val="00841A8F"/>
    <w:rsid w:val="0084273E"/>
    <w:rsid w:val="00842E55"/>
    <w:rsid w:val="00844574"/>
    <w:rsid w:val="00844990"/>
    <w:rsid w:val="00844FB2"/>
    <w:rsid w:val="008453BD"/>
    <w:rsid w:val="00845AA0"/>
    <w:rsid w:val="00846062"/>
    <w:rsid w:val="008463BE"/>
    <w:rsid w:val="00846C29"/>
    <w:rsid w:val="00850736"/>
    <w:rsid w:val="00850B97"/>
    <w:rsid w:val="008512A0"/>
    <w:rsid w:val="008514BE"/>
    <w:rsid w:val="0085179B"/>
    <w:rsid w:val="00851D63"/>
    <w:rsid w:val="00852AED"/>
    <w:rsid w:val="008537D6"/>
    <w:rsid w:val="008544F2"/>
    <w:rsid w:val="0085479B"/>
    <w:rsid w:val="0085490B"/>
    <w:rsid w:val="0085577F"/>
    <w:rsid w:val="00855C34"/>
    <w:rsid w:val="0085674B"/>
    <w:rsid w:val="008569F2"/>
    <w:rsid w:val="00857C7F"/>
    <w:rsid w:val="00857C91"/>
    <w:rsid w:val="008608DE"/>
    <w:rsid w:val="008610AB"/>
    <w:rsid w:val="008610DC"/>
    <w:rsid w:val="00861831"/>
    <w:rsid w:val="00861A02"/>
    <w:rsid w:val="00861A52"/>
    <w:rsid w:val="00862010"/>
    <w:rsid w:val="008632BE"/>
    <w:rsid w:val="0086430B"/>
    <w:rsid w:val="00864316"/>
    <w:rsid w:val="00864E80"/>
    <w:rsid w:val="0086537E"/>
    <w:rsid w:val="008653EF"/>
    <w:rsid w:val="00865CE5"/>
    <w:rsid w:val="0086634B"/>
    <w:rsid w:val="008673D4"/>
    <w:rsid w:val="008673F9"/>
    <w:rsid w:val="00867555"/>
    <w:rsid w:val="00870105"/>
    <w:rsid w:val="00870B1C"/>
    <w:rsid w:val="00871255"/>
    <w:rsid w:val="00871DB2"/>
    <w:rsid w:val="008720E2"/>
    <w:rsid w:val="008723E1"/>
    <w:rsid w:val="00872968"/>
    <w:rsid w:val="00872D7B"/>
    <w:rsid w:val="0087325F"/>
    <w:rsid w:val="00873FB5"/>
    <w:rsid w:val="00874116"/>
    <w:rsid w:val="00874440"/>
    <w:rsid w:val="008752B0"/>
    <w:rsid w:val="008756EC"/>
    <w:rsid w:val="00875C2A"/>
    <w:rsid w:val="00876354"/>
    <w:rsid w:val="008763E0"/>
    <w:rsid w:val="0087685B"/>
    <w:rsid w:val="00877810"/>
    <w:rsid w:val="00877E41"/>
    <w:rsid w:val="008802EF"/>
    <w:rsid w:val="008802FF"/>
    <w:rsid w:val="00881327"/>
    <w:rsid w:val="008814AE"/>
    <w:rsid w:val="00882B3D"/>
    <w:rsid w:val="00882FAB"/>
    <w:rsid w:val="008832E6"/>
    <w:rsid w:val="00883680"/>
    <w:rsid w:val="0088382C"/>
    <w:rsid w:val="00884234"/>
    <w:rsid w:val="00885285"/>
    <w:rsid w:val="008853A2"/>
    <w:rsid w:val="00885968"/>
    <w:rsid w:val="00886DDD"/>
    <w:rsid w:val="0088756C"/>
    <w:rsid w:val="008875DC"/>
    <w:rsid w:val="00890090"/>
    <w:rsid w:val="008906CE"/>
    <w:rsid w:val="008911BD"/>
    <w:rsid w:val="00892371"/>
    <w:rsid w:val="0089289D"/>
    <w:rsid w:val="00892936"/>
    <w:rsid w:val="00892E47"/>
    <w:rsid w:val="008936BC"/>
    <w:rsid w:val="008939D2"/>
    <w:rsid w:val="00894448"/>
    <w:rsid w:val="00895507"/>
    <w:rsid w:val="00895756"/>
    <w:rsid w:val="0089643E"/>
    <w:rsid w:val="008969E5"/>
    <w:rsid w:val="00897509"/>
    <w:rsid w:val="00897DAD"/>
    <w:rsid w:val="00897DE5"/>
    <w:rsid w:val="008A0056"/>
    <w:rsid w:val="008A0328"/>
    <w:rsid w:val="008A0F3A"/>
    <w:rsid w:val="008A25EC"/>
    <w:rsid w:val="008A3B55"/>
    <w:rsid w:val="008A4024"/>
    <w:rsid w:val="008A43AD"/>
    <w:rsid w:val="008A48E4"/>
    <w:rsid w:val="008A4E93"/>
    <w:rsid w:val="008A54D9"/>
    <w:rsid w:val="008A5933"/>
    <w:rsid w:val="008A61A1"/>
    <w:rsid w:val="008A6707"/>
    <w:rsid w:val="008A6926"/>
    <w:rsid w:val="008A6B3F"/>
    <w:rsid w:val="008A6DB0"/>
    <w:rsid w:val="008A7573"/>
    <w:rsid w:val="008A765E"/>
    <w:rsid w:val="008A7DF1"/>
    <w:rsid w:val="008B06C5"/>
    <w:rsid w:val="008B0CE3"/>
    <w:rsid w:val="008B0D05"/>
    <w:rsid w:val="008B10EB"/>
    <w:rsid w:val="008B1646"/>
    <w:rsid w:val="008B1AAA"/>
    <w:rsid w:val="008B268E"/>
    <w:rsid w:val="008B2CD3"/>
    <w:rsid w:val="008B2D34"/>
    <w:rsid w:val="008B2F79"/>
    <w:rsid w:val="008B306B"/>
    <w:rsid w:val="008B38E7"/>
    <w:rsid w:val="008B3A5F"/>
    <w:rsid w:val="008B3EF8"/>
    <w:rsid w:val="008B43AA"/>
    <w:rsid w:val="008B4A8F"/>
    <w:rsid w:val="008B5331"/>
    <w:rsid w:val="008B5989"/>
    <w:rsid w:val="008B6221"/>
    <w:rsid w:val="008B65CE"/>
    <w:rsid w:val="008B6D32"/>
    <w:rsid w:val="008B740D"/>
    <w:rsid w:val="008B7CC3"/>
    <w:rsid w:val="008C0038"/>
    <w:rsid w:val="008C050F"/>
    <w:rsid w:val="008C0842"/>
    <w:rsid w:val="008C1341"/>
    <w:rsid w:val="008C17D1"/>
    <w:rsid w:val="008C1886"/>
    <w:rsid w:val="008C1D9E"/>
    <w:rsid w:val="008C2833"/>
    <w:rsid w:val="008C2C7B"/>
    <w:rsid w:val="008C2F05"/>
    <w:rsid w:val="008C305A"/>
    <w:rsid w:val="008C32AB"/>
    <w:rsid w:val="008C3783"/>
    <w:rsid w:val="008C434B"/>
    <w:rsid w:val="008C4815"/>
    <w:rsid w:val="008C4B9A"/>
    <w:rsid w:val="008C5086"/>
    <w:rsid w:val="008C5352"/>
    <w:rsid w:val="008C596B"/>
    <w:rsid w:val="008C61C0"/>
    <w:rsid w:val="008C6474"/>
    <w:rsid w:val="008C668B"/>
    <w:rsid w:val="008C6C59"/>
    <w:rsid w:val="008C7437"/>
    <w:rsid w:val="008C758B"/>
    <w:rsid w:val="008C7718"/>
    <w:rsid w:val="008C7B87"/>
    <w:rsid w:val="008D01E6"/>
    <w:rsid w:val="008D02D4"/>
    <w:rsid w:val="008D0460"/>
    <w:rsid w:val="008D0C7A"/>
    <w:rsid w:val="008D14DB"/>
    <w:rsid w:val="008D2B63"/>
    <w:rsid w:val="008D3232"/>
    <w:rsid w:val="008D34AF"/>
    <w:rsid w:val="008D3745"/>
    <w:rsid w:val="008D43E8"/>
    <w:rsid w:val="008D5108"/>
    <w:rsid w:val="008D54AA"/>
    <w:rsid w:val="008D57BD"/>
    <w:rsid w:val="008D5FCE"/>
    <w:rsid w:val="008D6182"/>
    <w:rsid w:val="008D69E2"/>
    <w:rsid w:val="008D6E33"/>
    <w:rsid w:val="008D74AC"/>
    <w:rsid w:val="008D7B50"/>
    <w:rsid w:val="008E0265"/>
    <w:rsid w:val="008E0296"/>
    <w:rsid w:val="008E0518"/>
    <w:rsid w:val="008E0A68"/>
    <w:rsid w:val="008E13FA"/>
    <w:rsid w:val="008E198D"/>
    <w:rsid w:val="008E3945"/>
    <w:rsid w:val="008E3A00"/>
    <w:rsid w:val="008E40F7"/>
    <w:rsid w:val="008E454E"/>
    <w:rsid w:val="008E492F"/>
    <w:rsid w:val="008E499B"/>
    <w:rsid w:val="008E524D"/>
    <w:rsid w:val="008E5781"/>
    <w:rsid w:val="008E593B"/>
    <w:rsid w:val="008E5A51"/>
    <w:rsid w:val="008E6235"/>
    <w:rsid w:val="008E6327"/>
    <w:rsid w:val="008E7975"/>
    <w:rsid w:val="008F05E4"/>
    <w:rsid w:val="008F0DE3"/>
    <w:rsid w:val="008F0EA2"/>
    <w:rsid w:val="008F1A5E"/>
    <w:rsid w:val="008F1C6F"/>
    <w:rsid w:val="008F23EB"/>
    <w:rsid w:val="008F2957"/>
    <w:rsid w:val="008F329F"/>
    <w:rsid w:val="008F32E2"/>
    <w:rsid w:val="008F3E0B"/>
    <w:rsid w:val="008F492F"/>
    <w:rsid w:val="008F4A5F"/>
    <w:rsid w:val="008F4AA2"/>
    <w:rsid w:val="008F4B06"/>
    <w:rsid w:val="008F4DD7"/>
    <w:rsid w:val="008F548E"/>
    <w:rsid w:val="008F5898"/>
    <w:rsid w:val="008F6CDF"/>
    <w:rsid w:val="008F6D4F"/>
    <w:rsid w:val="008F7087"/>
    <w:rsid w:val="0090001E"/>
    <w:rsid w:val="00900954"/>
    <w:rsid w:val="0090124D"/>
    <w:rsid w:val="009012D7"/>
    <w:rsid w:val="00901379"/>
    <w:rsid w:val="009013ED"/>
    <w:rsid w:val="0090168A"/>
    <w:rsid w:val="00902663"/>
    <w:rsid w:val="00902665"/>
    <w:rsid w:val="00902CB1"/>
    <w:rsid w:val="00902D80"/>
    <w:rsid w:val="00902F54"/>
    <w:rsid w:val="00902F8C"/>
    <w:rsid w:val="00903778"/>
    <w:rsid w:val="00903B0E"/>
    <w:rsid w:val="0090421A"/>
    <w:rsid w:val="009050E8"/>
    <w:rsid w:val="0090615B"/>
    <w:rsid w:val="009064D5"/>
    <w:rsid w:val="0090660F"/>
    <w:rsid w:val="00906914"/>
    <w:rsid w:val="00906A0F"/>
    <w:rsid w:val="00906D9D"/>
    <w:rsid w:val="00906DC9"/>
    <w:rsid w:val="00910123"/>
    <w:rsid w:val="00910192"/>
    <w:rsid w:val="00910856"/>
    <w:rsid w:val="00910CFC"/>
    <w:rsid w:val="00910F02"/>
    <w:rsid w:val="009126E8"/>
    <w:rsid w:val="00912AC1"/>
    <w:rsid w:val="00912BEA"/>
    <w:rsid w:val="00912C3E"/>
    <w:rsid w:val="0091329B"/>
    <w:rsid w:val="00913570"/>
    <w:rsid w:val="009136CE"/>
    <w:rsid w:val="00913EFE"/>
    <w:rsid w:val="00914369"/>
    <w:rsid w:val="009154D7"/>
    <w:rsid w:val="009157E0"/>
    <w:rsid w:val="009159D7"/>
    <w:rsid w:val="009161A4"/>
    <w:rsid w:val="009161BE"/>
    <w:rsid w:val="00916247"/>
    <w:rsid w:val="00916728"/>
    <w:rsid w:val="00916873"/>
    <w:rsid w:val="009171DB"/>
    <w:rsid w:val="00917547"/>
    <w:rsid w:val="00917685"/>
    <w:rsid w:val="00917BE8"/>
    <w:rsid w:val="00917C81"/>
    <w:rsid w:val="00917D02"/>
    <w:rsid w:val="00920493"/>
    <w:rsid w:val="00920826"/>
    <w:rsid w:val="00920AE1"/>
    <w:rsid w:val="0092136F"/>
    <w:rsid w:val="0092156C"/>
    <w:rsid w:val="00921913"/>
    <w:rsid w:val="00921B38"/>
    <w:rsid w:val="00921ED0"/>
    <w:rsid w:val="00921F9E"/>
    <w:rsid w:val="00922296"/>
    <w:rsid w:val="00922CEE"/>
    <w:rsid w:val="00924AD1"/>
    <w:rsid w:val="0092508A"/>
    <w:rsid w:val="00925888"/>
    <w:rsid w:val="0092604A"/>
    <w:rsid w:val="00926FA9"/>
    <w:rsid w:val="0092728D"/>
    <w:rsid w:val="009275F2"/>
    <w:rsid w:val="00927E01"/>
    <w:rsid w:val="00930882"/>
    <w:rsid w:val="00930EC2"/>
    <w:rsid w:val="009311DA"/>
    <w:rsid w:val="0093137D"/>
    <w:rsid w:val="00931604"/>
    <w:rsid w:val="00932377"/>
    <w:rsid w:val="009325D2"/>
    <w:rsid w:val="00932655"/>
    <w:rsid w:val="00933301"/>
    <w:rsid w:val="00933B4E"/>
    <w:rsid w:val="00933E6C"/>
    <w:rsid w:val="009341E5"/>
    <w:rsid w:val="009343BF"/>
    <w:rsid w:val="009364FE"/>
    <w:rsid w:val="00936ACA"/>
    <w:rsid w:val="0093766B"/>
    <w:rsid w:val="00937C40"/>
    <w:rsid w:val="00937CBE"/>
    <w:rsid w:val="0094010F"/>
    <w:rsid w:val="00940BDC"/>
    <w:rsid w:val="009417B6"/>
    <w:rsid w:val="00941B9F"/>
    <w:rsid w:val="00942379"/>
    <w:rsid w:val="00942831"/>
    <w:rsid w:val="0094296E"/>
    <w:rsid w:val="00943515"/>
    <w:rsid w:val="009450AD"/>
    <w:rsid w:val="00945578"/>
    <w:rsid w:val="00945AC9"/>
    <w:rsid w:val="00945D1E"/>
    <w:rsid w:val="00945D5E"/>
    <w:rsid w:val="00945F8D"/>
    <w:rsid w:val="009463AE"/>
    <w:rsid w:val="0094678E"/>
    <w:rsid w:val="00947092"/>
    <w:rsid w:val="009478C8"/>
    <w:rsid w:val="00947FDC"/>
    <w:rsid w:val="009501D1"/>
    <w:rsid w:val="00950670"/>
    <w:rsid w:val="0095096A"/>
    <w:rsid w:val="0095098B"/>
    <w:rsid w:val="00950A2D"/>
    <w:rsid w:val="00950F4F"/>
    <w:rsid w:val="0095163F"/>
    <w:rsid w:val="00951E07"/>
    <w:rsid w:val="00952C28"/>
    <w:rsid w:val="00952C37"/>
    <w:rsid w:val="00952DC2"/>
    <w:rsid w:val="00953530"/>
    <w:rsid w:val="00953AE2"/>
    <w:rsid w:val="009544BF"/>
    <w:rsid w:val="00954783"/>
    <w:rsid w:val="00955B16"/>
    <w:rsid w:val="00955B78"/>
    <w:rsid w:val="00956716"/>
    <w:rsid w:val="00956F5D"/>
    <w:rsid w:val="00957026"/>
    <w:rsid w:val="009571DF"/>
    <w:rsid w:val="009575EB"/>
    <w:rsid w:val="00957C7A"/>
    <w:rsid w:val="00960189"/>
    <w:rsid w:val="009609B1"/>
    <w:rsid w:val="00961432"/>
    <w:rsid w:val="0096149E"/>
    <w:rsid w:val="00962523"/>
    <w:rsid w:val="0096261A"/>
    <w:rsid w:val="00962717"/>
    <w:rsid w:val="00962FB5"/>
    <w:rsid w:val="00963CE4"/>
    <w:rsid w:val="00965367"/>
    <w:rsid w:val="009653B2"/>
    <w:rsid w:val="00965725"/>
    <w:rsid w:val="009660B1"/>
    <w:rsid w:val="00966546"/>
    <w:rsid w:val="00966DEE"/>
    <w:rsid w:val="00970121"/>
    <w:rsid w:val="00970F6B"/>
    <w:rsid w:val="0097100E"/>
    <w:rsid w:val="009712E1"/>
    <w:rsid w:val="0097191C"/>
    <w:rsid w:val="00971FF2"/>
    <w:rsid w:val="00972D1F"/>
    <w:rsid w:val="009733E0"/>
    <w:rsid w:val="00973745"/>
    <w:rsid w:val="0097425E"/>
    <w:rsid w:val="009745E3"/>
    <w:rsid w:val="00975FB7"/>
    <w:rsid w:val="009767C6"/>
    <w:rsid w:val="00976ECC"/>
    <w:rsid w:val="00977587"/>
    <w:rsid w:val="00977617"/>
    <w:rsid w:val="00977E46"/>
    <w:rsid w:val="00977ED2"/>
    <w:rsid w:val="00980009"/>
    <w:rsid w:val="00980FDC"/>
    <w:rsid w:val="009810F1"/>
    <w:rsid w:val="00981782"/>
    <w:rsid w:val="00981FCD"/>
    <w:rsid w:val="00982775"/>
    <w:rsid w:val="00982E73"/>
    <w:rsid w:val="00982F90"/>
    <w:rsid w:val="00983D20"/>
    <w:rsid w:val="00984198"/>
    <w:rsid w:val="00984776"/>
    <w:rsid w:val="00984A8F"/>
    <w:rsid w:val="00984DB9"/>
    <w:rsid w:val="0098526E"/>
    <w:rsid w:val="0098565D"/>
    <w:rsid w:val="00985D69"/>
    <w:rsid w:val="00986227"/>
    <w:rsid w:val="00986249"/>
    <w:rsid w:val="0098640D"/>
    <w:rsid w:val="00986B03"/>
    <w:rsid w:val="00986F2E"/>
    <w:rsid w:val="00987253"/>
    <w:rsid w:val="009872E8"/>
    <w:rsid w:val="00987AB2"/>
    <w:rsid w:val="00987C65"/>
    <w:rsid w:val="00990204"/>
    <w:rsid w:val="009905B0"/>
    <w:rsid w:val="00990621"/>
    <w:rsid w:val="0099097C"/>
    <w:rsid w:val="00990D91"/>
    <w:rsid w:val="00991A68"/>
    <w:rsid w:val="00991C06"/>
    <w:rsid w:val="009921AB"/>
    <w:rsid w:val="0099243E"/>
    <w:rsid w:val="00992E70"/>
    <w:rsid w:val="00992FD0"/>
    <w:rsid w:val="009933BE"/>
    <w:rsid w:val="00993423"/>
    <w:rsid w:val="009935E3"/>
    <w:rsid w:val="009940E3"/>
    <w:rsid w:val="009949E2"/>
    <w:rsid w:val="0099548D"/>
    <w:rsid w:val="009955F9"/>
    <w:rsid w:val="00995995"/>
    <w:rsid w:val="0099669D"/>
    <w:rsid w:val="009968CF"/>
    <w:rsid w:val="00996946"/>
    <w:rsid w:val="00996F8C"/>
    <w:rsid w:val="0099735A"/>
    <w:rsid w:val="009978A2"/>
    <w:rsid w:val="009A04C3"/>
    <w:rsid w:val="009A0909"/>
    <w:rsid w:val="009A130B"/>
    <w:rsid w:val="009A232F"/>
    <w:rsid w:val="009A237A"/>
    <w:rsid w:val="009A24E0"/>
    <w:rsid w:val="009A2622"/>
    <w:rsid w:val="009A2EC4"/>
    <w:rsid w:val="009A2EE1"/>
    <w:rsid w:val="009A3121"/>
    <w:rsid w:val="009A3BAF"/>
    <w:rsid w:val="009A3DAA"/>
    <w:rsid w:val="009A3E6C"/>
    <w:rsid w:val="009A41CF"/>
    <w:rsid w:val="009A422E"/>
    <w:rsid w:val="009A44C4"/>
    <w:rsid w:val="009A4943"/>
    <w:rsid w:val="009A4A8B"/>
    <w:rsid w:val="009A5E5F"/>
    <w:rsid w:val="009A6109"/>
    <w:rsid w:val="009A62D8"/>
    <w:rsid w:val="009A666D"/>
    <w:rsid w:val="009A6847"/>
    <w:rsid w:val="009A6FF9"/>
    <w:rsid w:val="009A71D5"/>
    <w:rsid w:val="009A7D63"/>
    <w:rsid w:val="009B0290"/>
    <w:rsid w:val="009B1025"/>
    <w:rsid w:val="009B1885"/>
    <w:rsid w:val="009B1CF7"/>
    <w:rsid w:val="009B1D65"/>
    <w:rsid w:val="009B1DD0"/>
    <w:rsid w:val="009B1F78"/>
    <w:rsid w:val="009B2169"/>
    <w:rsid w:val="009B3094"/>
    <w:rsid w:val="009B35DB"/>
    <w:rsid w:val="009B3F48"/>
    <w:rsid w:val="009B4F0A"/>
    <w:rsid w:val="009B5AB9"/>
    <w:rsid w:val="009B5B59"/>
    <w:rsid w:val="009B5C1C"/>
    <w:rsid w:val="009B69CE"/>
    <w:rsid w:val="009B6B2E"/>
    <w:rsid w:val="009B6C84"/>
    <w:rsid w:val="009B6D96"/>
    <w:rsid w:val="009B6EFB"/>
    <w:rsid w:val="009B7830"/>
    <w:rsid w:val="009B7A0C"/>
    <w:rsid w:val="009B7EAC"/>
    <w:rsid w:val="009C097D"/>
    <w:rsid w:val="009C0AF1"/>
    <w:rsid w:val="009C1F08"/>
    <w:rsid w:val="009C24C4"/>
    <w:rsid w:val="009C26E5"/>
    <w:rsid w:val="009C2D27"/>
    <w:rsid w:val="009C37FE"/>
    <w:rsid w:val="009C3D4F"/>
    <w:rsid w:val="009C4BEF"/>
    <w:rsid w:val="009C5062"/>
    <w:rsid w:val="009C534F"/>
    <w:rsid w:val="009C55E5"/>
    <w:rsid w:val="009C5E03"/>
    <w:rsid w:val="009C61C9"/>
    <w:rsid w:val="009C6AD6"/>
    <w:rsid w:val="009C6B96"/>
    <w:rsid w:val="009C779F"/>
    <w:rsid w:val="009D025E"/>
    <w:rsid w:val="009D1616"/>
    <w:rsid w:val="009D1728"/>
    <w:rsid w:val="009D24BD"/>
    <w:rsid w:val="009D2630"/>
    <w:rsid w:val="009D2F4B"/>
    <w:rsid w:val="009D3CA2"/>
    <w:rsid w:val="009D42AB"/>
    <w:rsid w:val="009D440E"/>
    <w:rsid w:val="009D546B"/>
    <w:rsid w:val="009D5C40"/>
    <w:rsid w:val="009D6613"/>
    <w:rsid w:val="009D6A2E"/>
    <w:rsid w:val="009D6BEA"/>
    <w:rsid w:val="009D7162"/>
    <w:rsid w:val="009D76D4"/>
    <w:rsid w:val="009D7BE6"/>
    <w:rsid w:val="009E1692"/>
    <w:rsid w:val="009E1F9D"/>
    <w:rsid w:val="009E3296"/>
    <w:rsid w:val="009E41B4"/>
    <w:rsid w:val="009E4404"/>
    <w:rsid w:val="009E4B3E"/>
    <w:rsid w:val="009E4D36"/>
    <w:rsid w:val="009E5648"/>
    <w:rsid w:val="009E5AB3"/>
    <w:rsid w:val="009E5AC2"/>
    <w:rsid w:val="009E5C8B"/>
    <w:rsid w:val="009E6294"/>
    <w:rsid w:val="009E6CAB"/>
    <w:rsid w:val="009E73A6"/>
    <w:rsid w:val="009E75FD"/>
    <w:rsid w:val="009E7E16"/>
    <w:rsid w:val="009F063A"/>
    <w:rsid w:val="009F0A94"/>
    <w:rsid w:val="009F14AD"/>
    <w:rsid w:val="009F1AE4"/>
    <w:rsid w:val="009F2124"/>
    <w:rsid w:val="009F2475"/>
    <w:rsid w:val="009F2813"/>
    <w:rsid w:val="009F2B40"/>
    <w:rsid w:val="009F3071"/>
    <w:rsid w:val="009F3088"/>
    <w:rsid w:val="009F321D"/>
    <w:rsid w:val="009F3236"/>
    <w:rsid w:val="009F3386"/>
    <w:rsid w:val="009F3568"/>
    <w:rsid w:val="009F3F53"/>
    <w:rsid w:val="009F3F96"/>
    <w:rsid w:val="009F4054"/>
    <w:rsid w:val="009F422C"/>
    <w:rsid w:val="009F521B"/>
    <w:rsid w:val="009F5E4C"/>
    <w:rsid w:val="00A000F2"/>
    <w:rsid w:val="00A00221"/>
    <w:rsid w:val="00A00467"/>
    <w:rsid w:val="00A00519"/>
    <w:rsid w:val="00A00644"/>
    <w:rsid w:val="00A009F9"/>
    <w:rsid w:val="00A015A7"/>
    <w:rsid w:val="00A01FF1"/>
    <w:rsid w:val="00A02524"/>
    <w:rsid w:val="00A02F96"/>
    <w:rsid w:val="00A04A69"/>
    <w:rsid w:val="00A050D2"/>
    <w:rsid w:val="00A05857"/>
    <w:rsid w:val="00A05A7B"/>
    <w:rsid w:val="00A061B6"/>
    <w:rsid w:val="00A063D8"/>
    <w:rsid w:val="00A06B8F"/>
    <w:rsid w:val="00A06DCB"/>
    <w:rsid w:val="00A06EEF"/>
    <w:rsid w:val="00A071BC"/>
    <w:rsid w:val="00A0767B"/>
    <w:rsid w:val="00A07A97"/>
    <w:rsid w:val="00A1102F"/>
    <w:rsid w:val="00A1122D"/>
    <w:rsid w:val="00A11701"/>
    <w:rsid w:val="00A11C10"/>
    <w:rsid w:val="00A11D10"/>
    <w:rsid w:val="00A120ED"/>
    <w:rsid w:val="00A12307"/>
    <w:rsid w:val="00A124EF"/>
    <w:rsid w:val="00A12AE7"/>
    <w:rsid w:val="00A132D8"/>
    <w:rsid w:val="00A13E5A"/>
    <w:rsid w:val="00A1457D"/>
    <w:rsid w:val="00A14924"/>
    <w:rsid w:val="00A14D7B"/>
    <w:rsid w:val="00A15356"/>
    <w:rsid w:val="00A16A45"/>
    <w:rsid w:val="00A17D88"/>
    <w:rsid w:val="00A21660"/>
    <w:rsid w:val="00A21927"/>
    <w:rsid w:val="00A22409"/>
    <w:rsid w:val="00A225C8"/>
    <w:rsid w:val="00A22D87"/>
    <w:rsid w:val="00A22DEE"/>
    <w:rsid w:val="00A23006"/>
    <w:rsid w:val="00A231AE"/>
    <w:rsid w:val="00A242B0"/>
    <w:rsid w:val="00A25A57"/>
    <w:rsid w:val="00A25FEF"/>
    <w:rsid w:val="00A26242"/>
    <w:rsid w:val="00A262B6"/>
    <w:rsid w:val="00A263F2"/>
    <w:rsid w:val="00A264D3"/>
    <w:rsid w:val="00A26C9F"/>
    <w:rsid w:val="00A26F4D"/>
    <w:rsid w:val="00A2767E"/>
    <w:rsid w:val="00A27AEC"/>
    <w:rsid w:val="00A27BD5"/>
    <w:rsid w:val="00A30213"/>
    <w:rsid w:val="00A30B6B"/>
    <w:rsid w:val="00A31ED9"/>
    <w:rsid w:val="00A3234A"/>
    <w:rsid w:val="00A328E1"/>
    <w:rsid w:val="00A32E36"/>
    <w:rsid w:val="00A33021"/>
    <w:rsid w:val="00A33144"/>
    <w:rsid w:val="00A334EE"/>
    <w:rsid w:val="00A33B46"/>
    <w:rsid w:val="00A341FC"/>
    <w:rsid w:val="00A35419"/>
    <w:rsid w:val="00A359B1"/>
    <w:rsid w:val="00A35D7B"/>
    <w:rsid w:val="00A35EB4"/>
    <w:rsid w:val="00A37743"/>
    <w:rsid w:val="00A378B2"/>
    <w:rsid w:val="00A37917"/>
    <w:rsid w:val="00A37AC9"/>
    <w:rsid w:val="00A40319"/>
    <w:rsid w:val="00A4092B"/>
    <w:rsid w:val="00A41380"/>
    <w:rsid w:val="00A417D5"/>
    <w:rsid w:val="00A42249"/>
    <w:rsid w:val="00A43EDE"/>
    <w:rsid w:val="00A44A75"/>
    <w:rsid w:val="00A459BD"/>
    <w:rsid w:val="00A45B8D"/>
    <w:rsid w:val="00A46309"/>
    <w:rsid w:val="00A46C6C"/>
    <w:rsid w:val="00A46FA3"/>
    <w:rsid w:val="00A47419"/>
    <w:rsid w:val="00A47667"/>
    <w:rsid w:val="00A47D7A"/>
    <w:rsid w:val="00A47DD2"/>
    <w:rsid w:val="00A514CB"/>
    <w:rsid w:val="00A51A4A"/>
    <w:rsid w:val="00A51EB1"/>
    <w:rsid w:val="00A52769"/>
    <w:rsid w:val="00A52C47"/>
    <w:rsid w:val="00A5356A"/>
    <w:rsid w:val="00A53920"/>
    <w:rsid w:val="00A539DA"/>
    <w:rsid w:val="00A53B88"/>
    <w:rsid w:val="00A53D46"/>
    <w:rsid w:val="00A54082"/>
    <w:rsid w:val="00A540CE"/>
    <w:rsid w:val="00A551C6"/>
    <w:rsid w:val="00A551F3"/>
    <w:rsid w:val="00A5523F"/>
    <w:rsid w:val="00A55658"/>
    <w:rsid w:val="00A558BD"/>
    <w:rsid w:val="00A55BB5"/>
    <w:rsid w:val="00A56A9A"/>
    <w:rsid w:val="00A57027"/>
    <w:rsid w:val="00A57152"/>
    <w:rsid w:val="00A576AB"/>
    <w:rsid w:val="00A57CE6"/>
    <w:rsid w:val="00A60123"/>
    <w:rsid w:val="00A60B48"/>
    <w:rsid w:val="00A61685"/>
    <w:rsid w:val="00A6231E"/>
    <w:rsid w:val="00A62DA4"/>
    <w:rsid w:val="00A63584"/>
    <w:rsid w:val="00A6371E"/>
    <w:rsid w:val="00A645C5"/>
    <w:rsid w:val="00A652BC"/>
    <w:rsid w:val="00A65629"/>
    <w:rsid w:val="00A658FD"/>
    <w:rsid w:val="00A662EF"/>
    <w:rsid w:val="00A666AC"/>
    <w:rsid w:val="00A66C12"/>
    <w:rsid w:val="00A66DFA"/>
    <w:rsid w:val="00A6710F"/>
    <w:rsid w:val="00A67321"/>
    <w:rsid w:val="00A67759"/>
    <w:rsid w:val="00A70148"/>
    <w:rsid w:val="00A70691"/>
    <w:rsid w:val="00A71138"/>
    <w:rsid w:val="00A71224"/>
    <w:rsid w:val="00A7124A"/>
    <w:rsid w:val="00A7160E"/>
    <w:rsid w:val="00A7172A"/>
    <w:rsid w:val="00A71CE5"/>
    <w:rsid w:val="00A72878"/>
    <w:rsid w:val="00A7347B"/>
    <w:rsid w:val="00A73BCC"/>
    <w:rsid w:val="00A742DD"/>
    <w:rsid w:val="00A74A55"/>
    <w:rsid w:val="00A74C29"/>
    <w:rsid w:val="00A7567B"/>
    <w:rsid w:val="00A756FD"/>
    <w:rsid w:val="00A75B27"/>
    <w:rsid w:val="00A76081"/>
    <w:rsid w:val="00A760AD"/>
    <w:rsid w:val="00A762FA"/>
    <w:rsid w:val="00A76939"/>
    <w:rsid w:val="00A773B1"/>
    <w:rsid w:val="00A77685"/>
    <w:rsid w:val="00A77778"/>
    <w:rsid w:val="00A77B27"/>
    <w:rsid w:val="00A8063B"/>
    <w:rsid w:val="00A80F5D"/>
    <w:rsid w:val="00A8130F"/>
    <w:rsid w:val="00A8142D"/>
    <w:rsid w:val="00A81C1D"/>
    <w:rsid w:val="00A81C22"/>
    <w:rsid w:val="00A82B8D"/>
    <w:rsid w:val="00A82CCA"/>
    <w:rsid w:val="00A82D7A"/>
    <w:rsid w:val="00A84348"/>
    <w:rsid w:val="00A84525"/>
    <w:rsid w:val="00A8487D"/>
    <w:rsid w:val="00A848B1"/>
    <w:rsid w:val="00A85084"/>
    <w:rsid w:val="00A85518"/>
    <w:rsid w:val="00A8554E"/>
    <w:rsid w:val="00A85747"/>
    <w:rsid w:val="00A859C9"/>
    <w:rsid w:val="00A85A01"/>
    <w:rsid w:val="00A85CFC"/>
    <w:rsid w:val="00A85DBC"/>
    <w:rsid w:val="00A861B5"/>
    <w:rsid w:val="00A8681D"/>
    <w:rsid w:val="00A87016"/>
    <w:rsid w:val="00A9054B"/>
    <w:rsid w:val="00A90644"/>
    <w:rsid w:val="00A91578"/>
    <w:rsid w:val="00A915CE"/>
    <w:rsid w:val="00A91B6B"/>
    <w:rsid w:val="00A92149"/>
    <w:rsid w:val="00A922A1"/>
    <w:rsid w:val="00A925DB"/>
    <w:rsid w:val="00A931E2"/>
    <w:rsid w:val="00A93298"/>
    <w:rsid w:val="00A93356"/>
    <w:rsid w:val="00A9395E"/>
    <w:rsid w:val="00A93A81"/>
    <w:rsid w:val="00A944AE"/>
    <w:rsid w:val="00A9471D"/>
    <w:rsid w:val="00A96560"/>
    <w:rsid w:val="00AA00E0"/>
    <w:rsid w:val="00AA14A3"/>
    <w:rsid w:val="00AA1B00"/>
    <w:rsid w:val="00AA2154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477D"/>
    <w:rsid w:val="00AA5CC6"/>
    <w:rsid w:val="00AA5CFD"/>
    <w:rsid w:val="00AA6716"/>
    <w:rsid w:val="00AA6E15"/>
    <w:rsid w:val="00AA70B4"/>
    <w:rsid w:val="00AA7186"/>
    <w:rsid w:val="00AA7AA3"/>
    <w:rsid w:val="00AA7AB3"/>
    <w:rsid w:val="00AA7D1C"/>
    <w:rsid w:val="00AB0E7B"/>
    <w:rsid w:val="00AB1660"/>
    <w:rsid w:val="00AB192C"/>
    <w:rsid w:val="00AB1ECA"/>
    <w:rsid w:val="00AB2AA4"/>
    <w:rsid w:val="00AB2BD0"/>
    <w:rsid w:val="00AB2DE8"/>
    <w:rsid w:val="00AB31FC"/>
    <w:rsid w:val="00AB3AC4"/>
    <w:rsid w:val="00AB43AF"/>
    <w:rsid w:val="00AB51F7"/>
    <w:rsid w:val="00AB531D"/>
    <w:rsid w:val="00AB582A"/>
    <w:rsid w:val="00AB582F"/>
    <w:rsid w:val="00AB5C1B"/>
    <w:rsid w:val="00AB61B3"/>
    <w:rsid w:val="00AB6397"/>
    <w:rsid w:val="00AB69B4"/>
    <w:rsid w:val="00AC1426"/>
    <w:rsid w:val="00AC146A"/>
    <w:rsid w:val="00AC19A5"/>
    <w:rsid w:val="00AC2141"/>
    <w:rsid w:val="00AC259A"/>
    <w:rsid w:val="00AC2E93"/>
    <w:rsid w:val="00AC3043"/>
    <w:rsid w:val="00AC3644"/>
    <w:rsid w:val="00AC3948"/>
    <w:rsid w:val="00AC3C19"/>
    <w:rsid w:val="00AC41E2"/>
    <w:rsid w:val="00AC496C"/>
    <w:rsid w:val="00AC499F"/>
    <w:rsid w:val="00AC4AF9"/>
    <w:rsid w:val="00AC4D22"/>
    <w:rsid w:val="00AC577E"/>
    <w:rsid w:val="00AC5C8A"/>
    <w:rsid w:val="00AC670B"/>
    <w:rsid w:val="00AC6C19"/>
    <w:rsid w:val="00AC761F"/>
    <w:rsid w:val="00AC7795"/>
    <w:rsid w:val="00AC7E5E"/>
    <w:rsid w:val="00AD03D5"/>
    <w:rsid w:val="00AD0588"/>
    <w:rsid w:val="00AD1B55"/>
    <w:rsid w:val="00AD1F87"/>
    <w:rsid w:val="00AD1FD7"/>
    <w:rsid w:val="00AD246A"/>
    <w:rsid w:val="00AD2C50"/>
    <w:rsid w:val="00AD4DB4"/>
    <w:rsid w:val="00AD4F10"/>
    <w:rsid w:val="00AD4F24"/>
    <w:rsid w:val="00AD4F93"/>
    <w:rsid w:val="00AD5042"/>
    <w:rsid w:val="00AD55C3"/>
    <w:rsid w:val="00AD592B"/>
    <w:rsid w:val="00AD5B0A"/>
    <w:rsid w:val="00AD5DFD"/>
    <w:rsid w:val="00AD61FC"/>
    <w:rsid w:val="00AD673E"/>
    <w:rsid w:val="00AD68D0"/>
    <w:rsid w:val="00AD69DE"/>
    <w:rsid w:val="00AD6B82"/>
    <w:rsid w:val="00AD7905"/>
    <w:rsid w:val="00AD7F82"/>
    <w:rsid w:val="00AE023B"/>
    <w:rsid w:val="00AE0652"/>
    <w:rsid w:val="00AE1132"/>
    <w:rsid w:val="00AE1441"/>
    <w:rsid w:val="00AE1B5B"/>
    <w:rsid w:val="00AE1CD1"/>
    <w:rsid w:val="00AE2306"/>
    <w:rsid w:val="00AE248A"/>
    <w:rsid w:val="00AE255D"/>
    <w:rsid w:val="00AE2F46"/>
    <w:rsid w:val="00AE30BD"/>
    <w:rsid w:val="00AE3662"/>
    <w:rsid w:val="00AE3A2E"/>
    <w:rsid w:val="00AE3DF2"/>
    <w:rsid w:val="00AE45C6"/>
    <w:rsid w:val="00AE5B54"/>
    <w:rsid w:val="00AE5B6B"/>
    <w:rsid w:val="00AE6588"/>
    <w:rsid w:val="00AE68B6"/>
    <w:rsid w:val="00AE766E"/>
    <w:rsid w:val="00AE78BF"/>
    <w:rsid w:val="00AE79AB"/>
    <w:rsid w:val="00AF0483"/>
    <w:rsid w:val="00AF0E98"/>
    <w:rsid w:val="00AF10CC"/>
    <w:rsid w:val="00AF2110"/>
    <w:rsid w:val="00AF2573"/>
    <w:rsid w:val="00AF2657"/>
    <w:rsid w:val="00AF3BCB"/>
    <w:rsid w:val="00AF4008"/>
    <w:rsid w:val="00AF4A24"/>
    <w:rsid w:val="00AF4CEA"/>
    <w:rsid w:val="00AF4E9A"/>
    <w:rsid w:val="00AF50F2"/>
    <w:rsid w:val="00AF5620"/>
    <w:rsid w:val="00AF6259"/>
    <w:rsid w:val="00AF6BFB"/>
    <w:rsid w:val="00AF6ECA"/>
    <w:rsid w:val="00AF7838"/>
    <w:rsid w:val="00AF7897"/>
    <w:rsid w:val="00B0010D"/>
    <w:rsid w:val="00B01B30"/>
    <w:rsid w:val="00B02000"/>
    <w:rsid w:val="00B0279B"/>
    <w:rsid w:val="00B02AE7"/>
    <w:rsid w:val="00B03198"/>
    <w:rsid w:val="00B033C0"/>
    <w:rsid w:val="00B035ED"/>
    <w:rsid w:val="00B03822"/>
    <w:rsid w:val="00B0390A"/>
    <w:rsid w:val="00B03A7F"/>
    <w:rsid w:val="00B03F61"/>
    <w:rsid w:val="00B0448C"/>
    <w:rsid w:val="00B04ECF"/>
    <w:rsid w:val="00B05367"/>
    <w:rsid w:val="00B05564"/>
    <w:rsid w:val="00B05B9A"/>
    <w:rsid w:val="00B05E4C"/>
    <w:rsid w:val="00B06561"/>
    <w:rsid w:val="00B06A6A"/>
    <w:rsid w:val="00B072C2"/>
    <w:rsid w:val="00B075CE"/>
    <w:rsid w:val="00B07604"/>
    <w:rsid w:val="00B07CB6"/>
    <w:rsid w:val="00B1040F"/>
    <w:rsid w:val="00B107D0"/>
    <w:rsid w:val="00B10F32"/>
    <w:rsid w:val="00B119AC"/>
    <w:rsid w:val="00B11E15"/>
    <w:rsid w:val="00B11E5A"/>
    <w:rsid w:val="00B11E84"/>
    <w:rsid w:val="00B12381"/>
    <w:rsid w:val="00B12C44"/>
    <w:rsid w:val="00B137F7"/>
    <w:rsid w:val="00B14118"/>
    <w:rsid w:val="00B142E9"/>
    <w:rsid w:val="00B15532"/>
    <w:rsid w:val="00B1555B"/>
    <w:rsid w:val="00B15643"/>
    <w:rsid w:val="00B15738"/>
    <w:rsid w:val="00B15AFC"/>
    <w:rsid w:val="00B15E9E"/>
    <w:rsid w:val="00B164AC"/>
    <w:rsid w:val="00B164E4"/>
    <w:rsid w:val="00B16DD9"/>
    <w:rsid w:val="00B16F2E"/>
    <w:rsid w:val="00B2015C"/>
    <w:rsid w:val="00B20193"/>
    <w:rsid w:val="00B203AA"/>
    <w:rsid w:val="00B20E3C"/>
    <w:rsid w:val="00B21197"/>
    <w:rsid w:val="00B2129A"/>
    <w:rsid w:val="00B212EF"/>
    <w:rsid w:val="00B2162B"/>
    <w:rsid w:val="00B21A0D"/>
    <w:rsid w:val="00B21A24"/>
    <w:rsid w:val="00B21D71"/>
    <w:rsid w:val="00B222D6"/>
    <w:rsid w:val="00B22601"/>
    <w:rsid w:val="00B22A6A"/>
    <w:rsid w:val="00B22E2D"/>
    <w:rsid w:val="00B23E53"/>
    <w:rsid w:val="00B2411F"/>
    <w:rsid w:val="00B244E7"/>
    <w:rsid w:val="00B24785"/>
    <w:rsid w:val="00B2508B"/>
    <w:rsid w:val="00B25D00"/>
    <w:rsid w:val="00B26320"/>
    <w:rsid w:val="00B2640A"/>
    <w:rsid w:val="00B26491"/>
    <w:rsid w:val="00B26908"/>
    <w:rsid w:val="00B26B92"/>
    <w:rsid w:val="00B272E7"/>
    <w:rsid w:val="00B27D64"/>
    <w:rsid w:val="00B30FF3"/>
    <w:rsid w:val="00B314B4"/>
    <w:rsid w:val="00B3173A"/>
    <w:rsid w:val="00B31834"/>
    <w:rsid w:val="00B31FDA"/>
    <w:rsid w:val="00B321C4"/>
    <w:rsid w:val="00B328E0"/>
    <w:rsid w:val="00B33ABC"/>
    <w:rsid w:val="00B33BA6"/>
    <w:rsid w:val="00B33DC4"/>
    <w:rsid w:val="00B344A1"/>
    <w:rsid w:val="00B3486F"/>
    <w:rsid w:val="00B34E61"/>
    <w:rsid w:val="00B35487"/>
    <w:rsid w:val="00B35743"/>
    <w:rsid w:val="00B35818"/>
    <w:rsid w:val="00B359EC"/>
    <w:rsid w:val="00B35C64"/>
    <w:rsid w:val="00B35CAB"/>
    <w:rsid w:val="00B36A16"/>
    <w:rsid w:val="00B36A54"/>
    <w:rsid w:val="00B36C7E"/>
    <w:rsid w:val="00B37592"/>
    <w:rsid w:val="00B37C49"/>
    <w:rsid w:val="00B37C88"/>
    <w:rsid w:val="00B40244"/>
    <w:rsid w:val="00B4083E"/>
    <w:rsid w:val="00B409EF"/>
    <w:rsid w:val="00B40FB7"/>
    <w:rsid w:val="00B42E6A"/>
    <w:rsid w:val="00B43297"/>
    <w:rsid w:val="00B437B0"/>
    <w:rsid w:val="00B43A0D"/>
    <w:rsid w:val="00B43F55"/>
    <w:rsid w:val="00B44124"/>
    <w:rsid w:val="00B4488C"/>
    <w:rsid w:val="00B44B99"/>
    <w:rsid w:val="00B45613"/>
    <w:rsid w:val="00B47032"/>
    <w:rsid w:val="00B47D6B"/>
    <w:rsid w:val="00B47E50"/>
    <w:rsid w:val="00B5033E"/>
    <w:rsid w:val="00B507C6"/>
    <w:rsid w:val="00B50956"/>
    <w:rsid w:val="00B50BD3"/>
    <w:rsid w:val="00B51382"/>
    <w:rsid w:val="00B51EB8"/>
    <w:rsid w:val="00B52AE3"/>
    <w:rsid w:val="00B52C9C"/>
    <w:rsid w:val="00B533C2"/>
    <w:rsid w:val="00B53658"/>
    <w:rsid w:val="00B536D4"/>
    <w:rsid w:val="00B53806"/>
    <w:rsid w:val="00B53CA2"/>
    <w:rsid w:val="00B53EE3"/>
    <w:rsid w:val="00B55C65"/>
    <w:rsid w:val="00B56327"/>
    <w:rsid w:val="00B56613"/>
    <w:rsid w:val="00B56BBE"/>
    <w:rsid w:val="00B5737C"/>
    <w:rsid w:val="00B60C29"/>
    <w:rsid w:val="00B60DE5"/>
    <w:rsid w:val="00B61411"/>
    <w:rsid w:val="00B61816"/>
    <w:rsid w:val="00B61827"/>
    <w:rsid w:val="00B61C7C"/>
    <w:rsid w:val="00B62246"/>
    <w:rsid w:val="00B63373"/>
    <w:rsid w:val="00B63C88"/>
    <w:rsid w:val="00B642AF"/>
    <w:rsid w:val="00B64824"/>
    <w:rsid w:val="00B64A94"/>
    <w:rsid w:val="00B656DE"/>
    <w:rsid w:val="00B65A54"/>
    <w:rsid w:val="00B6630D"/>
    <w:rsid w:val="00B663A3"/>
    <w:rsid w:val="00B6652D"/>
    <w:rsid w:val="00B66697"/>
    <w:rsid w:val="00B66DAA"/>
    <w:rsid w:val="00B66E15"/>
    <w:rsid w:val="00B66E55"/>
    <w:rsid w:val="00B67A7A"/>
    <w:rsid w:val="00B67D98"/>
    <w:rsid w:val="00B71885"/>
    <w:rsid w:val="00B72063"/>
    <w:rsid w:val="00B722A1"/>
    <w:rsid w:val="00B727EF"/>
    <w:rsid w:val="00B736AB"/>
    <w:rsid w:val="00B73768"/>
    <w:rsid w:val="00B73AEB"/>
    <w:rsid w:val="00B73D2A"/>
    <w:rsid w:val="00B73E91"/>
    <w:rsid w:val="00B74197"/>
    <w:rsid w:val="00B74517"/>
    <w:rsid w:val="00B749A8"/>
    <w:rsid w:val="00B74DFF"/>
    <w:rsid w:val="00B75E14"/>
    <w:rsid w:val="00B75FFB"/>
    <w:rsid w:val="00B768E8"/>
    <w:rsid w:val="00B76D85"/>
    <w:rsid w:val="00B7711B"/>
    <w:rsid w:val="00B7713D"/>
    <w:rsid w:val="00B77825"/>
    <w:rsid w:val="00B778D3"/>
    <w:rsid w:val="00B80040"/>
    <w:rsid w:val="00B80726"/>
    <w:rsid w:val="00B80E6A"/>
    <w:rsid w:val="00B80F21"/>
    <w:rsid w:val="00B81406"/>
    <w:rsid w:val="00B82358"/>
    <w:rsid w:val="00B83611"/>
    <w:rsid w:val="00B838D9"/>
    <w:rsid w:val="00B83C9A"/>
    <w:rsid w:val="00B83D6E"/>
    <w:rsid w:val="00B83D9B"/>
    <w:rsid w:val="00B84559"/>
    <w:rsid w:val="00B845B2"/>
    <w:rsid w:val="00B8488E"/>
    <w:rsid w:val="00B859F1"/>
    <w:rsid w:val="00B85B6A"/>
    <w:rsid w:val="00B86005"/>
    <w:rsid w:val="00B868E0"/>
    <w:rsid w:val="00B86D96"/>
    <w:rsid w:val="00B86FB1"/>
    <w:rsid w:val="00B8709A"/>
    <w:rsid w:val="00B877C4"/>
    <w:rsid w:val="00B9014E"/>
    <w:rsid w:val="00B90BAA"/>
    <w:rsid w:val="00B90FEB"/>
    <w:rsid w:val="00B91105"/>
    <w:rsid w:val="00B91216"/>
    <w:rsid w:val="00B91B2D"/>
    <w:rsid w:val="00B91EDF"/>
    <w:rsid w:val="00B929E5"/>
    <w:rsid w:val="00B92E38"/>
    <w:rsid w:val="00B934F5"/>
    <w:rsid w:val="00B93920"/>
    <w:rsid w:val="00B939A8"/>
    <w:rsid w:val="00B93B3E"/>
    <w:rsid w:val="00B942A1"/>
    <w:rsid w:val="00B952EE"/>
    <w:rsid w:val="00B953DC"/>
    <w:rsid w:val="00B9578F"/>
    <w:rsid w:val="00B95EED"/>
    <w:rsid w:val="00B96BA5"/>
    <w:rsid w:val="00B96D02"/>
    <w:rsid w:val="00B97DA4"/>
    <w:rsid w:val="00BA0581"/>
    <w:rsid w:val="00BA0BBF"/>
    <w:rsid w:val="00BA1740"/>
    <w:rsid w:val="00BA1E67"/>
    <w:rsid w:val="00BA223D"/>
    <w:rsid w:val="00BA2432"/>
    <w:rsid w:val="00BA2832"/>
    <w:rsid w:val="00BA2BA0"/>
    <w:rsid w:val="00BA2E99"/>
    <w:rsid w:val="00BA3003"/>
    <w:rsid w:val="00BA3466"/>
    <w:rsid w:val="00BA3897"/>
    <w:rsid w:val="00BA4F94"/>
    <w:rsid w:val="00BA5F35"/>
    <w:rsid w:val="00BA648A"/>
    <w:rsid w:val="00BA6B4F"/>
    <w:rsid w:val="00BA6CE3"/>
    <w:rsid w:val="00BA79B1"/>
    <w:rsid w:val="00BA7E00"/>
    <w:rsid w:val="00BB06B8"/>
    <w:rsid w:val="00BB0E12"/>
    <w:rsid w:val="00BB10DE"/>
    <w:rsid w:val="00BB128C"/>
    <w:rsid w:val="00BB1680"/>
    <w:rsid w:val="00BB2EED"/>
    <w:rsid w:val="00BB326D"/>
    <w:rsid w:val="00BB40FD"/>
    <w:rsid w:val="00BB4797"/>
    <w:rsid w:val="00BB4804"/>
    <w:rsid w:val="00BB48E4"/>
    <w:rsid w:val="00BB50B6"/>
    <w:rsid w:val="00BB5C68"/>
    <w:rsid w:val="00BB5FC8"/>
    <w:rsid w:val="00BB692A"/>
    <w:rsid w:val="00BB6DEE"/>
    <w:rsid w:val="00BB714C"/>
    <w:rsid w:val="00BB7834"/>
    <w:rsid w:val="00BB7D09"/>
    <w:rsid w:val="00BB7DE4"/>
    <w:rsid w:val="00BC030E"/>
    <w:rsid w:val="00BC183C"/>
    <w:rsid w:val="00BC2031"/>
    <w:rsid w:val="00BC2430"/>
    <w:rsid w:val="00BC2957"/>
    <w:rsid w:val="00BC30CE"/>
    <w:rsid w:val="00BC39AA"/>
    <w:rsid w:val="00BC3A9A"/>
    <w:rsid w:val="00BC3CD4"/>
    <w:rsid w:val="00BC3E83"/>
    <w:rsid w:val="00BC3FC1"/>
    <w:rsid w:val="00BC40ED"/>
    <w:rsid w:val="00BC50EF"/>
    <w:rsid w:val="00BC5442"/>
    <w:rsid w:val="00BC5525"/>
    <w:rsid w:val="00BC5A24"/>
    <w:rsid w:val="00BC6592"/>
    <w:rsid w:val="00BC65EE"/>
    <w:rsid w:val="00BC6ABD"/>
    <w:rsid w:val="00BC6C5C"/>
    <w:rsid w:val="00BD00ED"/>
    <w:rsid w:val="00BD05AF"/>
    <w:rsid w:val="00BD139D"/>
    <w:rsid w:val="00BD14AC"/>
    <w:rsid w:val="00BD1586"/>
    <w:rsid w:val="00BD1AA0"/>
    <w:rsid w:val="00BD1AA5"/>
    <w:rsid w:val="00BD2553"/>
    <w:rsid w:val="00BD2A48"/>
    <w:rsid w:val="00BD38A0"/>
    <w:rsid w:val="00BD3DBC"/>
    <w:rsid w:val="00BD40A6"/>
    <w:rsid w:val="00BD410F"/>
    <w:rsid w:val="00BD4120"/>
    <w:rsid w:val="00BD4C12"/>
    <w:rsid w:val="00BD6007"/>
    <w:rsid w:val="00BD62B3"/>
    <w:rsid w:val="00BD6647"/>
    <w:rsid w:val="00BD6A62"/>
    <w:rsid w:val="00BD6AE4"/>
    <w:rsid w:val="00BD6D54"/>
    <w:rsid w:val="00BD6E10"/>
    <w:rsid w:val="00BD6FD1"/>
    <w:rsid w:val="00BD714C"/>
    <w:rsid w:val="00BD7667"/>
    <w:rsid w:val="00BD7B33"/>
    <w:rsid w:val="00BE0904"/>
    <w:rsid w:val="00BE20D5"/>
    <w:rsid w:val="00BE2C98"/>
    <w:rsid w:val="00BE5560"/>
    <w:rsid w:val="00BE5CFD"/>
    <w:rsid w:val="00BE61C3"/>
    <w:rsid w:val="00BE6B09"/>
    <w:rsid w:val="00BE7951"/>
    <w:rsid w:val="00BF029B"/>
    <w:rsid w:val="00BF04F7"/>
    <w:rsid w:val="00BF179B"/>
    <w:rsid w:val="00BF1A5F"/>
    <w:rsid w:val="00BF1DD9"/>
    <w:rsid w:val="00BF2228"/>
    <w:rsid w:val="00BF237E"/>
    <w:rsid w:val="00BF29EE"/>
    <w:rsid w:val="00BF30CB"/>
    <w:rsid w:val="00BF41C8"/>
    <w:rsid w:val="00BF45EB"/>
    <w:rsid w:val="00BF4FFB"/>
    <w:rsid w:val="00BF523B"/>
    <w:rsid w:val="00BF59E0"/>
    <w:rsid w:val="00BF68FB"/>
    <w:rsid w:val="00BF6F14"/>
    <w:rsid w:val="00BF74B4"/>
    <w:rsid w:val="00BF7513"/>
    <w:rsid w:val="00BF7F21"/>
    <w:rsid w:val="00C0013C"/>
    <w:rsid w:val="00C00411"/>
    <w:rsid w:val="00C00748"/>
    <w:rsid w:val="00C00AE5"/>
    <w:rsid w:val="00C00DE1"/>
    <w:rsid w:val="00C016EE"/>
    <w:rsid w:val="00C01F7F"/>
    <w:rsid w:val="00C02943"/>
    <w:rsid w:val="00C033E1"/>
    <w:rsid w:val="00C03507"/>
    <w:rsid w:val="00C0355A"/>
    <w:rsid w:val="00C03A48"/>
    <w:rsid w:val="00C03D1C"/>
    <w:rsid w:val="00C03D50"/>
    <w:rsid w:val="00C04551"/>
    <w:rsid w:val="00C04E3A"/>
    <w:rsid w:val="00C05270"/>
    <w:rsid w:val="00C053D9"/>
    <w:rsid w:val="00C05AD1"/>
    <w:rsid w:val="00C05DAC"/>
    <w:rsid w:val="00C05E41"/>
    <w:rsid w:val="00C060BD"/>
    <w:rsid w:val="00C06E37"/>
    <w:rsid w:val="00C070C1"/>
    <w:rsid w:val="00C07101"/>
    <w:rsid w:val="00C07BF1"/>
    <w:rsid w:val="00C103DF"/>
    <w:rsid w:val="00C1074A"/>
    <w:rsid w:val="00C1104A"/>
    <w:rsid w:val="00C11467"/>
    <w:rsid w:val="00C11D81"/>
    <w:rsid w:val="00C11FF2"/>
    <w:rsid w:val="00C1246E"/>
    <w:rsid w:val="00C124AC"/>
    <w:rsid w:val="00C12B60"/>
    <w:rsid w:val="00C12F7B"/>
    <w:rsid w:val="00C13347"/>
    <w:rsid w:val="00C13B13"/>
    <w:rsid w:val="00C13DF1"/>
    <w:rsid w:val="00C13ECA"/>
    <w:rsid w:val="00C1568C"/>
    <w:rsid w:val="00C15BE8"/>
    <w:rsid w:val="00C163DF"/>
    <w:rsid w:val="00C16542"/>
    <w:rsid w:val="00C168D1"/>
    <w:rsid w:val="00C172B9"/>
    <w:rsid w:val="00C178DE"/>
    <w:rsid w:val="00C17964"/>
    <w:rsid w:val="00C17C40"/>
    <w:rsid w:val="00C17D42"/>
    <w:rsid w:val="00C20A9B"/>
    <w:rsid w:val="00C20AC8"/>
    <w:rsid w:val="00C20D29"/>
    <w:rsid w:val="00C21366"/>
    <w:rsid w:val="00C219A8"/>
    <w:rsid w:val="00C21BB4"/>
    <w:rsid w:val="00C21E99"/>
    <w:rsid w:val="00C23025"/>
    <w:rsid w:val="00C23188"/>
    <w:rsid w:val="00C23863"/>
    <w:rsid w:val="00C239F9"/>
    <w:rsid w:val="00C2402A"/>
    <w:rsid w:val="00C24864"/>
    <w:rsid w:val="00C2535D"/>
    <w:rsid w:val="00C259B7"/>
    <w:rsid w:val="00C25E7F"/>
    <w:rsid w:val="00C26645"/>
    <w:rsid w:val="00C266F9"/>
    <w:rsid w:val="00C273B6"/>
    <w:rsid w:val="00C275EF"/>
    <w:rsid w:val="00C278AD"/>
    <w:rsid w:val="00C27913"/>
    <w:rsid w:val="00C279EB"/>
    <w:rsid w:val="00C3013F"/>
    <w:rsid w:val="00C305C0"/>
    <w:rsid w:val="00C310FB"/>
    <w:rsid w:val="00C316AC"/>
    <w:rsid w:val="00C31B08"/>
    <w:rsid w:val="00C31B90"/>
    <w:rsid w:val="00C31E20"/>
    <w:rsid w:val="00C3253D"/>
    <w:rsid w:val="00C32551"/>
    <w:rsid w:val="00C32F71"/>
    <w:rsid w:val="00C338E3"/>
    <w:rsid w:val="00C345C0"/>
    <w:rsid w:val="00C34BB3"/>
    <w:rsid w:val="00C34EFB"/>
    <w:rsid w:val="00C3528E"/>
    <w:rsid w:val="00C359BA"/>
    <w:rsid w:val="00C35CB2"/>
    <w:rsid w:val="00C35D6C"/>
    <w:rsid w:val="00C364F2"/>
    <w:rsid w:val="00C3651E"/>
    <w:rsid w:val="00C3665C"/>
    <w:rsid w:val="00C3677A"/>
    <w:rsid w:val="00C36B6C"/>
    <w:rsid w:val="00C3707F"/>
    <w:rsid w:val="00C37372"/>
    <w:rsid w:val="00C377E0"/>
    <w:rsid w:val="00C37985"/>
    <w:rsid w:val="00C4040D"/>
    <w:rsid w:val="00C40798"/>
    <w:rsid w:val="00C410A5"/>
    <w:rsid w:val="00C42426"/>
    <w:rsid w:val="00C42660"/>
    <w:rsid w:val="00C42707"/>
    <w:rsid w:val="00C42FF1"/>
    <w:rsid w:val="00C4370C"/>
    <w:rsid w:val="00C44061"/>
    <w:rsid w:val="00C44C69"/>
    <w:rsid w:val="00C44F0A"/>
    <w:rsid w:val="00C44FBB"/>
    <w:rsid w:val="00C453E1"/>
    <w:rsid w:val="00C45815"/>
    <w:rsid w:val="00C45EA5"/>
    <w:rsid w:val="00C45F38"/>
    <w:rsid w:val="00C471CD"/>
    <w:rsid w:val="00C47399"/>
    <w:rsid w:val="00C502D3"/>
    <w:rsid w:val="00C505C9"/>
    <w:rsid w:val="00C507D0"/>
    <w:rsid w:val="00C50AC1"/>
    <w:rsid w:val="00C50F36"/>
    <w:rsid w:val="00C5117C"/>
    <w:rsid w:val="00C512E9"/>
    <w:rsid w:val="00C51343"/>
    <w:rsid w:val="00C51620"/>
    <w:rsid w:val="00C525CF"/>
    <w:rsid w:val="00C5284A"/>
    <w:rsid w:val="00C531C8"/>
    <w:rsid w:val="00C533C7"/>
    <w:rsid w:val="00C5373F"/>
    <w:rsid w:val="00C5392E"/>
    <w:rsid w:val="00C53A66"/>
    <w:rsid w:val="00C53F3E"/>
    <w:rsid w:val="00C540A6"/>
    <w:rsid w:val="00C54C70"/>
    <w:rsid w:val="00C570EF"/>
    <w:rsid w:val="00C573CD"/>
    <w:rsid w:val="00C5789F"/>
    <w:rsid w:val="00C57B5A"/>
    <w:rsid w:val="00C57DA5"/>
    <w:rsid w:val="00C6045F"/>
    <w:rsid w:val="00C605F1"/>
    <w:rsid w:val="00C60B68"/>
    <w:rsid w:val="00C610A4"/>
    <w:rsid w:val="00C61645"/>
    <w:rsid w:val="00C61D87"/>
    <w:rsid w:val="00C62556"/>
    <w:rsid w:val="00C6307A"/>
    <w:rsid w:val="00C63320"/>
    <w:rsid w:val="00C63E6E"/>
    <w:rsid w:val="00C6414A"/>
    <w:rsid w:val="00C645D1"/>
    <w:rsid w:val="00C649FD"/>
    <w:rsid w:val="00C64DBC"/>
    <w:rsid w:val="00C6518C"/>
    <w:rsid w:val="00C65C10"/>
    <w:rsid w:val="00C65F77"/>
    <w:rsid w:val="00C6651F"/>
    <w:rsid w:val="00C66832"/>
    <w:rsid w:val="00C66865"/>
    <w:rsid w:val="00C668CB"/>
    <w:rsid w:val="00C6772C"/>
    <w:rsid w:val="00C705FF"/>
    <w:rsid w:val="00C70C9A"/>
    <w:rsid w:val="00C70DAB"/>
    <w:rsid w:val="00C714D0"/>
    <w:rsid w:val="00C71FF2"/>
    <w:rsid w:val="00C722B2"/>
    <w:rsid w:val="00C72628"/>
    <w:rsid w:val="00C736B2"/>
    <w:rsid w:val="00C738F2"/>
    <w:rsid w:val="00C74A6D"/>
    <w:rsid w:val="00C74CEF"/>
    <w:rsid w:val="00C750E1"/>
    <w:rsid w:val="00C7525D"/>
    <w:rsid w:val="00C7555F"/>
    <w:rsid w:val="00C75E7C"/>
    <w:rsid w:val="00C75F1B"/>
    <w:rsid w:val="00C7644D"/>
    <w:rsid w:val="00C76501"/>
    <w:rsid w:val="00C76BA7"/>
    <w:rsid w:val="00C77A24"/>
    <w:rsid w:val="00C77BF1"/>
    <w:rsid w:val="00C802E4"/>
    <w:rsid w:val="00C8090E"/>
    <w:rsid w:val="00C81157"/>
    <w:rsid w:val="00C8120E"/>
    <w:rsid w:val="00C8251E"/>
    <w:rsid w:val="00C827BD"/>
    <w:rsid w:val="00C82C74"/>
    <w:rsid w:val="00C83112"/>
    <w:rsid w:val="00C83137"/>
    <w:rsid w:val="00C83259"/>
    <w:rsid w:val="00C83724"/>
    <w:rsid w:val="00C83A2B"/>
    <w:rsid w:val="00C83B7D"/>
    <w:rsid w:val="00C84201"/>
    <w:rsid w:val="00C84ACD"/>
    <w:rsid w:val="00C85872"/>
    <w:rsid w:val="00C85A1E"/>
    <w:rsid w:val="00C85DD5"/>
    <w:rsid w:val="00C86797"/>
    <w:rsid w:val="00C8725F"/>
    <w:rsid w:val="00C8760E"/>
    <w:rsid w:val="00C8768B"/>
    <w:rsid w:val="00C87FF2"/>
    <w:rsid w:val="00C901A5"/>
    <w:rsid w:val="00C91039"/>
    <w:rsid w:val="00C912EE"/>
    <w:rsid w:val="00C91307"/>
    <w:rsid w:val="00C91308"/>
    <w:rsid w:val="00C917B4"/>
    <w:rsid w:val="00C9188D"/>
    <w:rsid w:val="00C91D26"/>
    <w:rsid w:val="00C91D8B"/>
    <w:rsid w:val="00C91FCF"/>
    <w:rsid w:val="00C92738"/>
    <w:rsid w:val="00C93104"/>
    <w:rsid w:val="00C934E1"/>
    <w:rsid w:val="00C9368C"/>
    <w:rsid w:val="00C93AA4"/>
    <w:rsid w:val="00C93B19"/>
    <w:rsid w:val="00C93E43"/>
    <w:rsid w:val="00C955B8"/>
    <w:rsid w:val="00C956C3"/>
    <w:rsid w:val="00C95929"/>
    <w:rsid w:val="00C9620A"/>
    <w:rsid w:val="00C96943"/>
    <w:rsid w:val="00C96C34"/>
    <w:rsid w:val="00C96F59"/>
    <w:rsid w:val="00C97054"/>
    <w:rsid w:val="00C97AB5"/>
    <w:rsid w:val="00CA04AC"/>
    <w:rsid w:val="00CA0782"/>
    <w:rsid w:val="00CA1699"/>
    <w:rsid w:val="00CA1AA4"/>
    <w:rsid w:val="00CA1ED6"/>
    <w:rsid w:val="00CA2126"/>
    <w:rsid w:val="00CA231B"/>
    <w:rsid w:val="00CA2A9E"/>
    <w:rsid w:val="00CA2F5A"/>
    <w:rsid w:val="00CA2FC2"/>
    <w:rsid w:val="00CA37AC"/>
    <w:rsid w:val="00CA3BAA"/>
    <w:rsid w:val="00CA40E1"/>
    <w:rsid w:val="00CA42AC"/>
    <w:rsid w:val="00CA475B"/>
    <w:rsid w:val="00CA4889"/>
    <w:rsid w:val="00CA6266"/>
    <w:rsid w:val="00CA6473"/>
    <w:rsid w:val="00CA64FB"/>
    <w:rsid w:val="00CA6891"/>
    <w:rsid w:val="00CA70D8"/>
    <w:rsid w:val="00CB028B"/>
    <w:rsid w:val="00CB068B"/>
    <w:rsid w:val="00CB1B95"/>
    <w:rsid w:val="00CB3CAF"/>
    <w:rsid w:val="00CB3E20"/>
    <w:rsid w:val="00CB4833"/>
    <w:rsid w:val="00CB4DBE"/>
    <w:rsid w:val="00CB570E"/>
    <w:rsid w:val="00CB598B"/>
    <w:rsid w:val="00CB62ED"/>
    <w:rsid w:val="00CB719B"/>
    <w:rsid w:val="00CB7525"/>
    <w:rsid w:val="00CB775E"/>
    <w:rsid w:val="00CB7AA8"/>
    <w:rsid w:val="00CB7B88"/>
    <w:rsid w:val="00CC02A2"/>
    <w:rsid w:val="00CC0495"/>
    <w:rsid w:val="00CC05F2"/>
    <w:rsid w:val="00CC0695"/>
    <w:rsid w:val="00CC06AA"/>
    <w:rsid w:val="00CC0A8C"/>
    <w:rsid w:val="00CC1160"/>
    <w:rsid w:val="00CC230E"/>
    <w:rsid w:val="00CC2780"/>
    <w:rsid w:val="00CC34DE"/>
    <w:rsid w:val="00CC47E2"/>
    <w:rsid w:val="00CC54E8"/>
    <w:rsid w:val="00CC616A"/>
    <w:rsid w:val="00CC69FE"/>
    <w:rsid w:val="00CC6BFF"/>
    <w:rsid w:val="00CC6F16"/>
    <w:rsid w:val="00CC703D"/>
    <w:rsid w:val="00CC712F"/>
    <w:rsid w:val="00CD0682"/>
    <w:rsid w:val="00CD0FE7"/>
    <w:rsid w:val="00CD15AF"/>
    <w:rsid w:val="00CD1726"/>
    <w:rsid w:val="00CD2104"/>
    <w:rsid w:val="00CD2CF0"/>
    <w:rsid w:val="00CD2D46"/>
    <w:rsid w:val="00CD2FB1"/>
    <w:rsid w:val="00CD36B8"/>
    <w:rsid w:val="00CD3CD3"/>
    <w:rsid w:val="00CD47B3"/>
    <w:rsid w:val="00CD47FE"/>
    <w:rsid w:val="00CD5D16"/>
    <w:rsid w:val="00CD61C6"/>
    <w:rsid w:val="00CE0898"/>
    <w:rsid w:val="00CE13DD"/>
    <w:rsid w:val="00CE1D0C"/>
    <w:rsid w:val="00CE20D3"/>
    <w:rsid w:val="00CE283C"/>
    <w:rsid w:val="00CE3BDE"/>
    <w:rsid w:val="00CE3F15"/>
    <w:rsid w:val="00CE4307"/>
    <w:rsid w:val="00CE4B3B"/>
    <w:rsid w:val="00CE4CCD"/>
    <w:rsid w:val="00CE5178"/>
    <w:rsid w:val="00CE56B6"/>
    <w:rsid w:val="00CE5B7D"/>
    <w:rsid w:val="00CE697B"/>
    <w:rsid w:val="00CE7162"/>
    <w:rsid w:val="00CE7641"/>
    <w:rsid w:val="00CE77E1"/>
    <w:rsid w:val="00CE7884"/>
    <w:rsid w:val="00CE7B38"/>
    <w:rsid w:val="00CF002D"/>
    <w:rsid w:val="00CF020D"/>
    <w:rsid w:val="00CF0AE3"/>
    <w:rsid w:val="00CF0F0A"/>
    <w:rsid w:val="00CF1786"/>
    <w:rsid w:val="00CF2AF7"/>
    <w:rsid w:val="00CF317F"/>
    <w:rsid w:val="00CF3379"/>
    <w:rsid w:val="00CF35C3"/>
    <w:rsid w:val="00CF3649"/>
    <w:rsid w:val="00CF3916"/>
    <w:rsid w:val="00CF433C"/>
    <w:rsid w:val="00CF4919"/>
    <w:rsid w:val="00CF4D5B"/>
    <w:rsid w:val="00CF5399"/>
    <w:rsid w:val="00CF5581"/>
    <w:rsid w:val="00CF57DD"/>
    <w:rsid w:val="00CF5DCF"/>
    <w:rsid w:val="00CF616A"/>
    <w:rsid w:val="00CF65B6"/>
    <w:rsid w:val="00CF7550"/>
    <w:rsid w:val="00CF77C7"/>
    <w:rsid w:val="00CF791C"/>
    <w:rsid w:val="00CF7B26"/>
    <w:rsid w:val="00D0095A"/>
    <w:rsid w:val="00D00B2D"/>
    <w:rsid w:val="00D02839"/>
    <w:rsid w:val="00D02935"/>
    <w:rsid w:val="00D02DFB"/>
    <w:rsid w:val="00D03FAE"/>
    <w:rsid w:val="00D04965"/>
    <w:rsid w:val="00D0496D"/>
    <w:rsid w:val="00D04C38"/>
    <w:rsid w:val="00D05649"/>
    <w:rsid w:val="00D060F9"/>
    <w:rsid w:val="00D074C1"/>
    <w:rsid w:val="00D077A7"/>
    <w:rsid w:val="00D10515"/>
    <w:rsid w:val="00D1059C"/>
    <w:rsid w:val="00D113D4"/>
    <w:rsid w:val="00D115AA"/>
    <w:rsid w:val="00D11B02"/>
    <w:rsid w:val="00D11B5A"/>
    <w:rsid w:val="00D11D76"/>
    <w:rsid w:val="00D128C1"/>
    <w:rsid w:val="00D128DB"/>
    <w:rsid w:val="00D12D02"/>
    <w:rsid w:val="00D13264"/>
    <w:rsid w:val="00D13513"/>
    <w:rsid w:val="00D13804"/>
    <w:rsid w:val="00D1383D"/>
    <w:rsid w:val="00D13893"/>
    <w:rsid w:val="00D13AD4"/>
    <w:rsid w:val="00D145E8"/>
    <w:rsid w:val="00D161B6"/>
    <w:rsid w:val="00D16CA6"/>
    <w:rsid w:val="00D17504"/>
    <w:rsid w:val="00D17720"/>
    <w:rsid w:val="00D17C98"/>
    <w:rsid w:val="00D17CA5"/>
    <w:rsid w:val="00D20B42"/>
    <w:rsid w:val="00D20C9D"/>
    <w:rsid w:val="00D21094"/>
    <w:rsid w:val="00D21AEC"/>
    <w:rsid w:val="00D21F3B"/>
    <w:rsid w:val="00D23390"/>
    <w:rsid w:val="00D24176"/>
    <w:rsid w:val="00D251B8"/>
    <w:rsid w:val="00D251E3"/>
    <w:rsid w:val="00D257E4"/>
    <w:rsid w:val="00D25958"/>
    <w:rsid w:val="00D26247"/>
    <w:rsid w:val="00D2627A"/>
    <w:rsid w:val="00D262D3"/>
    <w:rsid w:val="00D26A8D"/>
    <w:rsid w:val="00D26F5C"/>
    <w:rsid w:val="00D30054"/>
    <w:rsid w:val="00D304FF"/>
    <w:rsid w:val="00D305FE"/>
    <w:rsid w:val="00D3081C"/>
    <w:rsid w:val="00D3211C"/>
    <w:rsid w:val="00D3275E"/>
    <w:rsid w:val="00D32B74"/>
    <w:rsid w:val="00D33269"/>
    <w:rsid w:val="00D33344"/>
    <w:rsid w:val="00D333F5"/>
    <w:rsid w:val="00D334DE"/>
    <w:rsid w:val="00D33650"/>
    <w:rsid w:val="00D33959"/>
    <w:rsid w:val="00D33991"/>
    <w:rsid w:val="00D34E5B"/>
    <w:rsid w:val="00D350E7"/>
    <w:rsid w:val="00D351AB"/>
    <w:rsid w:val="00D35358"/>
    <w:rsid w:val="00D362E6"/>
    <w:rsid w:val="00D36896"/>
    <w:rsid w:val="00D36A54"/>
    <w:rsid w:val="00D36A96"/>
    <w:rsid w:val="00D36CE6"/>
    <w:rsid w:val="00D37405"/>
    <w:rsid w:val="00D40E7F"/>
    <w:rsid w:val="00D40F26"/>
    <w:rsid w:val="00D410AB"/>
    <w:rsid w:val="00D411AB"/>
    <w:rsid w:val="00D416F4"/>
    <w:rsid w:val="00D41DC4"/>
    <w:rsid w:val="00D42242"/>
    <w:rsid w:val="00D42AE7"/>
    <w:rsid w:val="00D42E54"/>
    <w:rsid w:val="00D4351E"/>
    <w:rsid w:val="00D4457B"/>
    <w:rsid w:val="00D44B68"/>
    <w:rsid w:val="00D44C31"/>
    <w:rsid w:val="00D44C7A"/>
    <w:rsid w:val="00D455AA"/>
    <w:rsid w:val="00D4579E"/>
    <w:rsid w:val="00D45CCB"/>
    <w:rsid w:val="00D46839"/>
    <w:rsid w:val="00D46AD8"/>
    <w:rsid w:val="00D47BDF"/>
    <w:rsid w:val="00D47E91"/>
    <w:rsid w:val="00D51E2D"/>
    <w:rsid w:val="00D52778"/>
    <w:rsid w:val="00D52B48"/>
    <w:rsid w:val="00D52E9B"/>
    <w:rsid w:val="00D52EF0"/>
    <w:rsid w:val="00D53182"/>
    <w:rsid w:val="00D53BAA"/>
    <w:rsid w:val="00D53CCB"/>
    <w:rsid w:val="00D53D19"/>
    <w:rsid w:val="00D5454F"/>
    <w:rsid w:val="00D54A82"/>
    <w:rsid w:val="00D553BC"/>
    <w:rsid w:val="00D55B6C"/>
    <w:rsid w:val="00D55ED9"/>
    <w:rsid w:val="00D56030"/>
    <w:rsid w:val="00D56854"/>
    <w:rsid w:val="00D57908"/>
    <w:rsid w:val="00D6025B"/>
    <w:rsid w:val="00D60E5F"/>
    <w:rsid w:val="00D62123"/>
    <w:rsid w:val="00D623E1"/>
    <w:rsid w:val="00D624C7"/>
    <w:rsid w:val="00D62C2F"/>
    <w:rsid w:val="00D62D64"/>
    <w:rsid w:val="00D62E96"/>
    <w:rsid w:val="00D6316D"/>
    <w:rsid w:val="00D632E2"/>
    <w:rsid w:val="00D633B9"/>
    <w:rsid w:val="00D63CD2"/>
    <w:rsid w:val="00D6402A"/>
    <w:rsid w:val="00D6457E"/>
    <w:rsid w:val="00D64AA5"/>
    <w:rsid w:val="00D64EE8"/>
    <w:rsid w:val="00D65E82"/>
    <w:rsid w:val="00D6794B"/>
    <w:rsid w:val="00D67C7E"/>
    <w:rsid w:val="00D67D2C"/>
    <w:rsid w:val="00D67D8D"/>
    <w:rsid w:val="00D70480"/>
    <w:rsid w:val="00D70705"/>
    <w:rsid w:val="00D70786"/>
    <w:rsid w:val="00D70AF7"/>
    <w:rsid w:val="00D70BD8"/>
    <w:rsid w:val="00D71407"/>
    <w:rsid w:val="00D7197D"/>
    <w:rsid w:val="00D7318B"/>
    <w:rsid w:val="00D733DC"/>
    <w:rsid w:val="00D73436"/>
    <w:rsid w:val="00D73449"/>
    <w:rsid w:val="00D735CA"/>
    <w:rsid w:val="00D7401B"/>
    <w:rsid w:val="00D745E2"/>
    <w:rsid w:val="00D75553"/>
    <w:rsid w:val="00D75C20"/>
    <w:rsid w:val="00D75C99"/>
    <w:rsid w:val="00D75CA8"/>
    <w:rsid w:val="00D7623D"/>
    <w:rsid w:val="00D77204"/>
    <w:rsid w:val="00D7737B"/>
    <w:rsid w:val="00D806CB"/>
    <w:rsid w:val="00D814D2"/>
    <w:rsid w:val="00D8170F"/>
    <w:rsid w:val="00D818D0"/>
    <w:rsid w:val="00D829EF"/>
    <w:rsid w:val="00D82A88"/>
    <w:rsid w:val="00D82BF3"/>
    <w:rsid w:val="00D82CFA"/>
    <w:rsid w:val="00D82EF9"/>
    <w:rsid w:val="00D830BF"/>
    <w:rsid w:val="00D837BD"/>
    <w:rsid w:val="00D83B56"/>
    <w:rsid w:val="00D83C2A"/>
    <w:rsid w:val="00D84091"/>
    <w:rsid w:val="00D84B60"/>
    <w:rsid w:val="00D85E13"/>
    <w:rsid w:val="00D85E2E"/>
    <w:rsid w:val="00D87524"/>
    <w:rsid w:val="00D87A5E"/>
    <w:rsid w:val="00D87B93"/>
    <w:rsid w:val="00D87D4E"/>
    <w:rsid w:val="00D906EA"/>
    <w:rsid w:val="00D90BFD"/>
    <w:rsid w:val="00D913D9"/>
    <w:rsid w:val="00D91636"/>
    <w:rsid w:val="00D918D0"/>
    <w:rsid w:val="00D91C42"/>
    <w:rsid w:val="00D920C4"/>
    <w:rsid w:val="00D93134"/>
    <w:rsid w:val="00D932B8"/>
    <w:rsid w:val="00D934AA"/>
    <w:rsid w:val="00D93770"/>
    <w:rsid w:val="00D93BBC"/>
    <w:rsid w:val="00D9457A"/>
    <w:rsid w:val="00D94628"/>
    <w:rsid w:val="00D946CC"/>
    <w:rsid w:val="00D95310"/>
    <w:rsid w:val="00D9594B"/>
    <w:rsid w:val="00D95982"/>
    <w:rsid w:val="00D959C2"/>
    <w:rsid w:val="00D95C1F"/>
    <w:rsid w:val="00D96A43"/>
    <w:rsid w:val="00D96C3C"/>
    <w:rsid w:val="00D96D2D"/>
    <w:rsid w:val="00D9768D"/>
    <w:rsid w:val="00D977E4"/>
    <w:rsid w:val="00D97A94"/>
    <w:rsid w:val="00D97D13"/>
    <w:rsid w:val="00DA02F9"/>
    <w:rsid w:val="00DA1AF8"/>
    <w:rsid w:val="00DA1D08"/>
    <w:rsid w:val="00DA21CB"/>
    <w:rsid w:val="00DA28D5"/>
    <w:rsid w:val="00DA38F5"/>
    <w:rsid w:val="00DA5379"/>
    <w:rsid w:val="00DA5435"/>
    <w:rsid w:val="00DA6504"/>
    <w:rsid w:val="00DA69DA"/>
    <w:rsid w:val="00DA6B3E"/>
    <w:rsid w:val="00DA6C09"/>
    <w:rsid w:val="00DA6E1F"/>
    <w:rsid w:val="00DA7193"/>
    <w:rsid w:val="00DA73A2"/>
    <w:rsid w:val="00DA7E98"/>
    <w:rsid w:val="00DA7F57"/>
    <w:rsid w:val="00DB0512"/>
    <w:rsid w:val="00DB055B"/>
    <w:rsid w:val="00DB0570"/>
    <w:rsid w:val="00DB05A5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219"/>
    <w:rsid w:val="00DB4932"/>
    <w:rsid w:val="00DB4AFC"/>
    <w:rsid w:val="00DB528C"/>
    <w:rsid w:val="00DB6C67"/>
    <w:rsid w:val="00DC0965"/>
    <w:rsid w:val="00DC1078"/>
    <w:rsid w:val="00DC16FE"/>
    <w:rsid w:val="00DC19EC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AE"/>
    <w:rsid w:val="00DC59CC"/>
    <w:rsid w:val="00DC5C0C"/>
    <w:rsid w:val="00DC5CB1"/>
    <w:rsid w:val="00DC5E2B"/>
    <w:rsid w:val="00DC6594"/>
    <w:rsid w:val="00DC6D4F"/>
    <w:rsid w:val="00DC7513"/>
    <w:rsid w:val="00DC75AC"/>
    <w:rsid w:val="00DC7D16"/>
    <w:rsid w:val="00DD0922"/>
    <w:rsid w:val="00DD18CF"/>
    <w:rsid w:val="00DD19C8"/>
    <w:rsid w:val="00DD207D"/>
    <w:rsid w:val="00DD2F04"/>
    <w:rsid w:val="00DD313B"/>
    <w:rsid w:val="00DD3608"/>
    <w:rsid w:val="00DD4D71"/>
    <w:rsid w:val="00DD4F09"/>
    <w:rsid w:val="00DD52BD"/>
    <w:rsid w:val="00DD5702"/>
    <w:rsid w:val="00DD60EF"/>
    <w:rsid w:val="00DD6180"/>
    <w:rsid w:val="00DD618B"/>
    <w:rsid w:val="00DD6FA1"/>
    <w:rsid w:val="00DD71DE"/>
    <w:rsid w:val="00DD71E5"/>
    <w:rsid w:val="00DD77D8"/>
    <w:rsid w:val="00DD7B9A"/>
    <w:rsid w:val="00DD7BDF"/>
    <w:rsid w:val="00DE03CA"/>
    <w:rsid w:val="00DE0AE8"/>
    <w:rsid w:val="00DE0D34"/>
    <w:rsid w:val="00DE0E92"/>
    <w:rsid w:val="00DE103B"/>
    <w:rsid w:val="00DE1053"/>
    <w:rsid w:val="00DE1127"/>
    <w:rsid w:val="00DE119D"/>
    <w:rsid w:val="00DE1344"/>
    <w:rsid w:val="00DE1418"/>
    <w:rsid w:val="00DE16A5"/>
    <w:rsid w:val="00DE1BBE"/>
    <w:rsid w:val="00DE1F6B"/>
    <w:rsid w:val="00DE230C"/>
    <w:rsid w:val="00DE3603"/>
    <w:rsid w:val="00DE4466"/>
    <w:rsid w:val="00DE4D6D"/>
    <w:rsid w:val="00DE5AC5"/>
    <w:rsid w:val="00DE5E50"/>
    <w:rsid w:val="00DE6598"/>
    <w:rsid w:val="00DE670C"/>
    <w:rsid w:val="00DE71F6"/>
    <w:rsid w:val="00DE7F18"/>
    <w:rsid w:val="00DF0366"/>
    <w:rsid w:val="00DF07F9"/>
    <w:rsid w:val="00DF0EB2"/>
    <w:rsid w:val="00DF1437"/>
    <w:rsid w:val="00DF166C"/>
    <w:rsid w:val="00DF2000"/>
    <w:rsid w:val="00DF201D"/>
    <w:rsid w:val="00DF2254"/>
    <w:rsid w:val="00DF3277"/>
    <w:rsid w:val="00DF4933"/>
    <w:rsid w:val="00DF4BFE"/>
    <w:rsid w:val="00DF4F41"/>
    <w:rsid w:val="00DF5210"/>
    <w:rsid w:val="00DF5B08"/>
    <w:rsid w:val="00DF61BC"/>
    <w:rsid w:val="00DF6FC0"/>
    <w:rsid w:val="00DF74C4"/>
    <w:rsid w:val="00E00270"/>
    <w:rsid w:val="00E00493"/>
    <w:rsid w:val="00E005C6"/>
    <w:rsid w:val="00E00BA2"/>
    <w:rsid w:val="00E00E11"/>
    <w:rsid w:val="00E00EEF"/>
    <w:rsid w:val="00E015C2"/>
    <w:rsid w:val="00E019B2"/>
    <w:rsid w:val="00E0229B"/>
    <w:rsid w:val="00E02303"/>
    <w:rsid w:val="00E02463"/>
    <w:rsid w:val="00E02AC5"/>
    <w:rsid w:val="00E02B4C"/>
    <w:rsid w:val="00E02D8E"/>
    <w:rsid w:val="00E04338"/>
    <w:rsid w:val="00E048C6"/>
    <w:rsid w:val="00E04935"/>
    <w:rsid w:val="00E049A6"/>
    <w:rsid w:val="00E04F78"/>
    <w:rsid w:val="00E05619"/>
    <w:rsid w:val="00E05884"/>
    <w:rsid w:val="00E07494"/>
    <w:rsid w:val="00E0782A"/>
    <w:rsid w:val="00E07E36"/>
    <w:rsid w:val="00E10781"/>
    <w:rsid w:val="00E10EA6"/>
    <w:rsid w:val="00E1100A"/>
    <w:rsid w:val="00E11959"/>
    <w:rsid w:val="00E11F76"/>
    <w:rsid w:val="00E124E6"/>
    <w:rsid w:val="00E12882"/>
    <w:rsid w:val="00E1321F"/>
    <w:rsid w:val="00E13530"/>
    <w:rsid w:val="00E13B4E"/>
    <w:rsid w:val="00E14258"/>
    <w:rsid w:val="00E153BC"/>
    <w:rsid w:val="00E16111"/>
    <w:rsid w:val="00E165CA"/>
    <w:rsid w:val="00E1682F"/>
    <w:rsid w:val="00E16894"/>
    <w:rsid w:val="00E1692F"/>
    <w:rsid w:val="00E16D18"/>
    <w:rsid w:val="00E1717B"/>
    <w:rsid w:val="00E17D8B"/>
    <w:rsid w:val="00E2066C"/>
    <w:rsid w:val="00E20FC7"/>
    <w:rsid w:val="00E213F7"/>
    <w:rsid w:val="00E214BF"/>
    <w:rsid w:val="00E214DD"/>
    <w:rsid w:val="00E21A22"/>
    <w:rsid w:val="00E21F0F"/>
    <w:rsid w:val="00E221F8"/>
    <w:rsid w:val="00E229A3"/>
    <w:rsid w:val="00E22DA5"/>
    <w:rsid w:val="00E22E24"/>
    <w:rsid w:val="00E23136"/>
    <w:rsid w:val="00E23578"/>
    <w:rsid w:val="00E23A90"/>
    <w:rsid w:val="00E23D83"/>
    <w:rsid w:val="00E24456"/>
    <w:rsid w:val="00E24481"/>
    <w:rsid w:val="00E24770"/>
    <w:rsid w:val="00E248CB"/>
    <w:rsid w:val="00E24CD2"/>
    <w:rsid w:val="00E2512D"/>
    <w:rsid w:val="00E266F1"/>
    <w:rsid w:val="00E26D20"/>
    <w:rsid w:val="00E2724F"/>
    <w:rsid w:val="00E277E5"/>
    <w:rsid w:val="00E27825"/>
    <w:rsid w:val="00E302B7"/>
    <w:rsid w:val="00E30B9F"/>
    <w:rsid w:val="00E328B7"/>
    <w:rsid w:val="00E32A18"/>
    <w:rsid w:val="00E32AE5"/>
    <w:rsid w:val="00E33051"/>
    <w:rsid w:val="00E331A0"/>
    <w:rsid w:val="00E335BF"/>
    <w:rsid w:val="00E33A77"/>
    <w:rsid w:val="00E340E7"/>
    <w:rsid w:val="00E34C39"/>
    <w:rsid w:val="00E34C48"/>
    <w:rsid w:val="00E357BE"/>
    <w:rsid w:val="00E3606C"/>
    <w:rsid w:val="00E36239"/>
    <w:rsid w:val="00E366AE"/>
    <w:rsid w:val="00E36A34"/>
    <w:rsid w:val="00E36C33"/>
    <w:rsid w:val="00E36CAF"/>
    <w:rsid w:val="00E3721C"/>
    <w:rsid w:val="00E37DF2"/>
    <w:rsid w:val="00E400F3"/>
    <w:rsid w:val="00E40BDE"/>
    <w:rsid w:val="00E417EF"/>
    <w:rsid w:val="00E41F91"/>
    <w:rsid w:val="00E42381"/>
    <w:rsid w:val="00E44098"/>
    <w:rsid w:val="00E44359"/>
    <w:rsid w:val="00E44B9C"/>
    <w:rsid w:val="00E45A99"/>
    <w:rsid w:val="00E46155"/>
    <w:rsid w:val="00E46184"/>
    <w:rsid w:val="00E467A8"/>
    <w:rsid w:val="00E46919"/>
    <w:rsid w:val="00E477B8"/>
    <w:rsid w:val="00E47959"/>
    <w:rsid w:val="00E50279"/>
    <w:rsid w:val="00E50784"/>
    <w:rsid w:val="00E50AC4"/>
    <w:rsid w:val="00E50CC3"/>
    <w:rsid w:val="00E50D2E"/>
    <w:rsid w:val="00E50F6F"/>
    <w:rsid w:val="00E518CF"/>
    <w:rsid w:val="00E51F12"/>
    <w:rsid w:val="00E520B8"/>
    <w:rsid w:val="00E52130"/>
    <w:rsid w:val="00E521D0"/>
    <w:rsid w:val="00E526AC"/>
    <w:rsid w:val="00E52D71"/>
    <w:rsid w:val="00E52F74"/>
    <w:rsid w:val="00E530A1"/>
    <w:rsid w:val="00E53451"/>
    <w:rsid w:val="00E53B10"/>
    <w:rsid w:val="00E53B26"/>
    <w:rsid w:val="00E540F8"/>
    <w:rsid w:val="00E54522"/>
    <w:rsid w:val="00E54CBF"/>
    <w:rsid w:val="00E550AE"/>
    <w:rsid w:val="00E552A8"/>
    <w:rsid w:val="00E554E9"/>
    <w:rsid w:val="00E5550A"/>
    <w:rsid w:val="00E5582E"/>
    <w:rsid w:val="00E55963"/>
    <w:rsid w:val="00E55BD8"/>
    <w:rsid w:val="00E55D36"/>
    <w:rsid w:val="00E55DF2"/>
    <w:rsid w:val="00E56506"/>
    <w:rsid w:val="00E56683"/>
    <w:rsid w:val="00E56D28"/>
    <w:rsid w:val="00E605DA"/>
    <w:rsid w:val="00E606BE"/>
    <w:rsid w:val="00E60706"/>
    <w:rsid w:val="00E6100D"/>
    <w:rsid w:val="00E612D0"/>
    <w:rsid w:val="00E61658"/>
    <w:rsid w:val="00E620D8"/>
    <w:rsid w:val="00E62466"/>
    <w:rsid w:val="00E62896"/>
    <w:rsid w:val="00E62B48"/>
    <w:rsid w:val="00E6331E"/>
    <w:rsid w:val="00E63725"/>
    <w:rsid w:val="00E63A93"/>
    <w:rsid w:val="00E64602"/>
    <w:rsid w:val="00E65B0A"/>
    <w:rsid w:val="00E65D81"/>
    <w:rsid w:val="00E660A1"/>
    <w:rsid w:val="00E6613B"/>
    <w:rsid w:val="00E663E5"/>
    <w:rsid w:val="00E66AB2"/>
    <w:rsid w:val="00E66AE8"/>
    <w:rsid w:val="00E67394"/>
    <w:rsid w:val="00E67BD9"/>
    <w:rsid w:val="00E70056"/>
    <w:rsid w:val="00E700C6"/>
    <w:rsid w:val="00E7047D"/>
    <w:rsid w:val="00E706AD"/>
    <w:rsid w:val="00E70872"/>
    <w:rsid w:val="00E70B09"/>
    <w:rsid w:val="00E70CDE"/>
    <w:rsid w:val="00E71AC0"/>
    <w:rsid w:val="00E71E4D"/>
    <w:rsid w:val="00E71FD1"/>
    <w:rsid w:val="00E72755"/>
    <w:rsid w:val="00E72B44"/>
    <w:rsid w:val="00E72BFF"/>
    <w:rsid w:val="00E730A1"/>
    <w:rsid w:val="00E73288"/>
    <w:rsid w:val="00E73296"/>
    <w:rsid w:val="00E7364D"/>
    <w:rsid w:val="00E739DB"/>
    <w:rsid w:val="00E73B0B"/>
    <w:rsid w:val="00E74C0F"/>
    <w:rsid w:val="00E7524F"/>
    <w:rsid w:val="00E75BC9"/>
    <w:rsid w:val="00E7662A"/>
    <w:rsid w:val="00E76865"/>
    <w:rsid w:val="00E76CB5"/>
    <w:rsid w:val="00E77326"/>
    <w:rsid w:val="00E776C5"/>
    <w:rsid w:val="00E77B1A"/>
    <w:rsid w:val="00E77B61"/>
    <w:rsid w:val="00E77EEF"/>
    <w:rsid w:val="00E77F98"/>
    <w:rsid w:val="00E80C77"/>
    <w:rsid w:val="00E8112D"/>
    <w:rsid w:val="00E812EC"/>
    <w:rsid w:val="00E81AD0"/>
    <w:rsid w:val="00E81C98"/>
    <w:rsid w:val="00E81E92"/>
    <w:rsid w:val="00E82834"/>
    <w:rsid w:val="00E82A9F"/>
    <w:rsid w:val="00E84549"/>
    <w:rsid w:val="00E8484D"/>
    <w:rsid w:val="00E84B6A"/>
    <w:rsid w:val="00E8521C"/>
    <w:rsid w:val="00E8549E"/>
    <w:rsid w:val="00E863AC"/>
    <w:rsid w:val="00E863D6"/>
    <w:rsid w:val="00E86419"/>
    <w:rsid w:val="00E867F0"/>
    <w:rsid w:val="00E878C9"/>
    <w:rsid w:val="00E9030E"/>
    <w:rsid w:val="00E90A3E"/>
    <w:rsid w:val="00E90A44"/>
    <w:rsid w:val="00E90C86"/>
    <w:rsid w:val="00E9128E"/>
    <w:rsid w:val="00E91504"/>
    <w:rsid w:val="00E91522"/>
    <w:rsid w:val="00E91D39"/>
    <w:rsid w:val="00E92351"/>
    <w:rsid w:val="00E92576"/>
    <w:rsid w:val="00E92731"/>
    <w:rsid w:val="00E93666"/>
    <w:rsid w:val="00E93809"/>
    <w:rsid w:val="00E942D9"/>
    <w:rsid w:val="00E9487E"/>
    <w:rsid w:val="00E9551B"/>
    <w:rsid w:val="00E95F9B"/>
    <w:rsid w:val="00E960EC"/>
    <w:rsid w:val="00E96DF7"/>
    <w:rsid w:val="00E96F12"/>
    <w:rsid w:val="00E9713E"/>
    <w:rsid w:val="00E9724A"/>
    <w:rsid w:val="00E97829"/>
    <w:rsid w:val="00E97878"/>
    <w:rsid w:val="00E97AA2"/>
    <w:rsid w:val="00EA0506"/>
    <w:rsid w:val="00EA052D"/>
    <w:rsid w:val="00EA0574"/>
    <w:rsid w:val="00EA06C4"/>
    <w:rsid w:val="00EA0D52"/>
    <w:rsid w:val="00EA1647"/>
    <w:rsid w:val="00EA18B5"/>
    <w:rsid w:val="00EA18B9"/>
    <w:rsid w:val="00EA2285"/>
    <w:rsid w:val="00EA2B2F"/>
    <w:rsid w:val="00EA2BAC"/>
    <w:rsid w:val="00EA3326"/>
    <w:rsid w:val="00EA33E2"/>
    <w:rsid w:val="00EA3F5D"/>
    <w:rsid w:val="00EA4A9E"/>
    <w:rsid w:val="00EA50CD"/>
    <w:rsid w:val="00EA5249"/>
    <w:rsid w:val="00EA6A5A"/>
    <w:rsid w:val="00EA6D60"/>
    <w:rsid w:val="00EA6EC9"/>
    <w:rsid w:val="00EA7747"/>
    <w:rsid w:val="00EA7774"/>
    <w:rsid w:val="00EB016E"/>
    <w:rsid w:val="00EB09F8"/>
    <w:rsid w:val="00EB11A7"/>
    <w:rsid w:val="00EB2094"/>
    <w:rsid w:val="00EB2274"/>
    <w:rsid w:val="00EB2615"/>
    <w:rsid w:val="00EB297D"/>
    <w:rsid w:val="00EB2B73"/>
    <w:rsid w:val="00EB2BFF"/>
    <w:rsid w:val="00EB2CE3"/>
    <w:rsid w:val="00EB310A"/>
    <w:rsid w:val="00EB341F"/>
    <w:rsid w:val="00EB3A5D"/>
    <w:rsid w:val="00EB4509"/>
    <w:rsid w:val="00EB48CA"/>
    <w:rsid w:val="00EB48E8"/>
    <w:rsid w:val="00EB51B0"/>
    <w:rsid w:val="00EB52CD"/>
    <w:rsid w:val="00EB5996"/>
    <w:rsid w:val="00EB5EF1"/>
    <w:rsid w:val="00EB6016"/>
    <w:rsid w:val="00EB63BF"/>
    <w:rsid w:val="00EB6494"/>
    <w:rsid w:val="00EB6500"/>
    <w:rsid w:val="00EB667C"/>
    <w:rsid w:val="00EB6771"/>
    <w:rsid w:val="00EB7628"/>
    <w:rsid w:val="00EB796D"/>
    <w:rsid w:val="00EC07C8"/>
    <w:rsid w:val="00EC1179"/>
    <w:rsid w:val="00EC139D"/>
    <w:rsid w:val="00EC1CCA"/>
    <w:rsid w:val="00EC2624"/>
    <w:rsid w:val="00EC319F"/>
    <w:rsid w:val="00EC3385"/>
    <w:rsid w:val="00EC33A3"/>
    <w:rsid w:val="00EC3586"/>
    <w:rsid w:val="00EC38A1"/>
    <w:rsid w:val="00EC3D20"/>
    <w:rsid w:val="00EC4211"/>
    <w:rsid w:val="00EC44C6"/>
    <w:rsid w:val="00EC4704"/>
    <w:rsid w:val="00EC47FB"/>
    <w:rsid w:val="00EC480A"/>
    <w:rsid w:val="00EC4BCD"/>
    <w:rsid w:val="00EC4F16"/>
    <w:rsid w:val="00EC4FE1"/>
    <w:rsid w:val="00EC5339"/>
    <w:rsid w:val="00EC5C98"/>
    <w:rsid w:val="00EC5CF9"/>
    <w:rsid w:val="00EC6AD1"/>
    <w:rsid w:val="00EC6C73"/>
    <w:rsid w:val="00EC779F"/>
    <w:rsid w:val="00ED0084"/>
    <w:rsid w:val="00ED1758"/>
    <w:rsid w:val="00ED1BB2"/>
    <w:rsid w:val="00ED2D60"/>
    <w:rsid w:val="00ED335C"/>
    <w:rsid w:val="00ED349B"/>
    <w:rsid w:val="00ED3EBA"/>
    <w:rsid w:val="00ED4E3E"/>
    <w:rsid w:val="00ED5168"/>
    <w:rsid w:val="00ED553D"/>
    <w:rsid w:val="00ED5F24"/>
    <w:rsid w:val="00ED637C"/>
    <w:rsid w:val="00ED684F"/>
    <w:rsid w:val="00ED7556"/>
    <w:rsid w:val="00ED7783"/>
    <w:rsid w:val="00ED7D6E"/>
    <w:rsid w:val="00ED7EF0"/>
    <w:rsid w:val="00EE0532"/>
    <w:rsid w:val="00EE08DC"/>
    <w:rsid w:val="00EE0FFD"/>
    <w:rsid w:val="00EE1695"/>
    <w:rsid w:val="00EE1BB3"/>
    <w:rsid w:val="00EE1E6E"/>
    <w:rsid w:val="00EE1F43"/>
    <w:rsid w:val="00EE24B5"/>
    <w:rsid w:val="00EE275A"/>
    <w:rsid w:val="00EE2DC4"/>
    <w:rsid w:val="00EE31A8"/>
    <w:rsid w:val="00EE3439"/>
    <w:rsid w:val="00EE3AFD"/>
    <w:rsid w:val="00EE5242"/>
    <w:rsid w:val="00EE5EA4"/>
    <w:rsid w:val="00EE7245"/>
    <w:rsid w:val="00EE75A9"/>
    <w:rsid w:val="00EF0605"/>
    <w:rsid w:val="00EF074B"/>
    <w:rsid w:val="00EF0ADB"/>
    <w:rsid w:val="00EF0CBD"/>
    <w:rsid w:val="00EF1253"/>
    <w:rsid w:val="00EF1731"/>
    <w:rsid w:val="00EF19F8"/>
    <w:rsid w:val="00EF283B"/>
    <w:rsid w:val="00EF2C95"/>
    <w:rsid w:val="00EF30CF"/>
    <w:rsid w:val="00EF455A"/>
    <w:rsid w:val="00EF4590"/>
    <w:rsid w:val="00EF45A5"/>
    <w:rsid w:val="00EF632B"/>
    <w:rsid w:val="00EF6B3F"/>
    <w:rsid w:val="00EF78F5"/>
    <w:rsid w:val="00EF7B95"/>
    <w:rsid w:val="00EF7FA6"/>
    <w:rsid w:val="00F0033B"/>
    <w:rsid w:val="00F00397"/>
    <w:rsid w:val="00F004D9"/>
    <w:rsid w:val="00F00841"/>
    <w:rsid w:val="00F00B70"/>
    <w:rsid w:val="00F00BD9"/>
    <w:rsid w:val="00F01882"/>
    <w:rsid w:val="00F02081"/>
    <w:rsid w:val="00F026BC"/>
    <w:rsid w:val="00F041DA"/>
    <w:rsid w:val="00F04FB3"/>
    <w:rsid w:val="00F05CCD"/>
    <w:rsid w:val="00F06120"/>
    <w:rsid w:val="00F06FA8"/>
    <w:rsid w:val="00F06FBF"/>
    <w:rsid w:val="00F071DA"/>
    <w:rsid w:val="00F079C7"/>
    <w:rsid w:val="00F10636"/>
    <w:rsid w:val="00F1076B"/>
    <w:rsid w:val="00F11116"/>
    <w:rsid w:val="00F112A9"/>
    <w:rsid w:val="00F11605"/>
    <w:rsid w:val="00F11E1B"/>
    <w:rsid w:val="00F122B2"/>
    <w:rsid w:val="00F1280B"/>
    <w:rsid w:val="00F13027"/>
    <w:rsid w:val="00F1351F"/>
    <w:rsid w:val="00F1363D"/>
    <w:rsid w:val="00F1398C"/>
    <w:rsid w:val="00F14076"/>
    <w:rsid w:val="00F1432E"/>
    <w:rsid w:val="00F1465A"/>
    <w:rsid w:val="00F146AD"/>
    <w:rsid w:val="00F149CA"/>
    <w:rsid w:val="00F15EBE"/>
    <w:rsid w:val="00F16C07"/>
    <w:rsid w:val="00F16D47"/>
    <w:rsid w:val="00F1782E"/>
    <w:rsid w:val="00F17FFB"/>
    <w:rsid w:val="00F2034A"/>
    <w:rsid w:val="00F20BF2"/>
    <w:rsid w:val="00F218D2"/>
    <w:rsid w:val="00F21EAB"/>
    <w:rsid w:val="00F22462"/>
    <w:rsid w:val="00F2247B"/>
    <w:rsid w:val="00F2297D"/>
    <w:rsid w:val="00F2342F"/>
    <w:rsid w:val="00F23540"/>
    <w:rsid w:val="00F23E05"/>
    <w:rsid w:val="00F23EEC"/>
    <w:rsid w:val="00F24126"/>
    <w:rsid w:val="00F2424A"/>
    <w:rsid w:val="00F24AB3"/>
    <w:rsid w:val="00F25FC0"/>
    <w:rsid w:val="00F26406"/>
    <w:rsid w:val="00F264BF"/>
    <w:rsid w:val="00F26D65"/>
    <w:rsid w:val="00F26DCC"/>
    <w:rsid w:val="00F274AC"/>
    <w:rsid w:val="00F27DAA"/>
    <w:rsid w:val="00F30907"/>
    <w:rsid w:val="00F3116C"/>
    <w:rsid w:val="00F312F1"/>
    <w:rsid w:val="00F31497"/>
    <w:rsid w:val="00F31F5F"/>
    <w:rsid w:val="00F330E4"/>
    <w:rsid w:val="00F34107"/>
    <w:rsid w:val="00F341E9"/>
    <w:rsid w:val="00F342D6"/>
    <w:rsid w:val="00F3450B"/>
    <w:rsid w:val="00F34ADE"/>
    <w:rsid w:val="00F34DBE"/>
    <w:rsid w:val="00F35BCE"/>
    <w:rsid w:val="00F35D02"/>
    <w:rsid w:val="00F36825"/>
    <w:rsid w:val="00F36827"/>
    <w:rsid w:val="00F37431"/>
    <w:rsid w:val="00F37BDC"/>
    <w:rsid w:val="00F37E84"/>
    <w:rsid w:val="00F416C8"/>
    <w:rsid w:val="00F41943"/>
    <w:rsid w:val="00F42060"/>
    <w:rsid w:val="00F42AA3"/>
    <w:rsid w:val="00F42E40"/>
    <w:rsid w:val="00F435CC"/>
    <w:rsid w:val="00F43BC3"/>
    <w:rsid w:val="00F43C89"/>
    <w:rsid w:val="00F43E6A"/>
    <w:rsid w:val="00F4449E"/>
    <w:rsid w:val="00F44B44"/>
    <w:rsid w:val="00F45436"/>
    <w:rsid w:val="00F457D8"/>
    <w:rsid w:val="00F45909"/>
    <w:rsid w:val="00F46482"/>
    <w:rsid w:val="00F475BE"/>
    <w:rsid w:val="00F47618"/>
    <w:rsid w:val="00F505C7"/>
    <w:rsid w:val="00F50C27"/>
    <w:rsid w:val="00F50C9A"/>
    <w:rsid w:val="00F50EB7"/>
    <w:rsid w:val="00F511C9"/>
    <w:rsid w:val="00F51504"/>
    <w:rsid w:val="00F52640"/>
    <w:rsid w:val="00F527B3"/>
    <w:rsid w:val="00F54A57"/>
    <w:rsid w:val="00F559CC"/>
    <w:rsid w:val="00F55FA9"/>
    <w:rsid w:val="00F60467"/>
    <w:rsid w:val="00F6063E"/>
    <w:rsid w:val="00F60732"/>
    <w:rsid w:val="00F61CA3"/>
    <w:rsid w:val="00F620C5"/>
    <w:rsid w:val="00F62AE2"/>
    <w:rsid w:val="00F62C07"/>
    <w:rsid w:val="00F63261"/>
    <w:rsid w:val="00F6335F"/>
    <w:rsid w:val="00F63D3A"/>
    <w:rsid w:val="00F6439C"/>
    <w:rsid w:val="00F66060"/>
    <w:rsid w:val="00F663D5"/>
    <w:rsid w:val="00F66C55"/>
    <w:rsid w:val="00F67223"/>
    <w:rsid w:val="00F709C3"/>
    <w:rsid w:val="00F70E3D"/>
    <w:rsid w:val="00F710C9"/>
    <w:rsid w:val="00F71141"/>
    <w:rsid w:val="00F71936"/>
    <w:rsid w:val="00F71E41"/>
    <w:rsid w:val="00F71FD0"/>
    <w:rsid w:val="00F72726"/>
    <w:rsid w:val="00F72F76"/>
    <w:rsid w:val="00F730F0"/>
    <w:rsid w:val="00F733C5"/>
    <w:rsid w:val="00F734EE"/>
    <w:rsid w:val="00F735A9"/>
    <w:rsid w:val="00F737C6"/>
    <w:rsid w:val="00F7395D"/>
    <w:rsid w:val="00F73B54"/>
    <w:rsid w:val="00F73B60"/>
    <w:rsid w:val="00F73B7E"/>
    <w:rsid w:val="00F73D52"/>
    <w:rsid w:val="00F74226"/>
    <w:rsid w:val="00F742AC"/>
    <w:rsid w:val="00F7438F"/>
    <w:rsid w:val="00F7447F"/>
    <w:rsid w:val="00F74908"/>
    <w:rsid w:val="00F74C45"/>
    <w:rsid w:val="00F74EAD"/>
    <w:rsid w:val="00F7666A"/>
    <w:rsid w:val="00F7683E"/>
    <w:rsid w:val="00F76AC1"/>
    <w:rsid w:val="00F77999"/>
    <w:rsid w:val="00F77F8B"/>
    <w:rsid w:val="00F80619"/>
    <w:rsid w:val="00F813AD"/>
    <w:rsid w:val="00F81672"/>
    <w:rsid w:val="00F8240D"/>
    <w:rsid w:val="00F82459"/>
    <w:rsid w:val="00F82819"/>
    <w:rsid w:val="00F82B3E"/>
    <w:rsid w:val="00F83BDC"/>
    <w:rsid w:val="00F83D5F"/>
    <w:rsid w:val="00F84890"/>
    <w:rsid w:val="00F84CE8"/>
    <w:rsid w:val="00F84FF7"/>
    <w:rsid w:val="00F85262"/>
    <w:rsid w:val="00F852B5"/>
    <w:rsid w:val="00F85E11"/>
    <w:rsid w:val="00F85E9C"/>
    <w:rsid w:val="00F8687B"/>
    <w:rsid w:val="00F86B6B"/>
    <w:rsid w:val="00F87092"/>
    <w:rsid w:val="00F900E9"/>
    <w:rsid w:val="00F90595"/>
    <w:rsid w:val="00F90DC0"/>
    <w:rsid w:val="00F91416"/>
    <w:rsid w:val="00F9262F"/>
    <w:rsid w:val="00F92871"/>
    <w:rsid w:val="00F931DE"/>
    <w:rsid w:val="00F931F4"/>
    <w:rsid w:val="00F93792"/>
    <w:rsid w:val="00F93DC8"/>
    <w:rsid w:val="00F93F66"/>
    <w:rsid w:val="00F948F8"/>
    <w:rsid w:val="00F94A5C"/>
    <w:rsid w:val="00F95372"/>
    <w:rsid w:val="00F95BD0"/>
    <w:rsid w:val="00F95D77"/>
    <w:rsid w:val="00F95D9B"/>
    <w:rsid w:val="00F95FD8"/>
    <w:rsid w:val="00F96979"/>
    <w:rsid w:val="00F97260"/>
    <w:rsid w:val="00F97394"/>
    <w:rsid w:val="00F978A9"/>
    <w:rsid w:val="00FA03EE"/>
    <w:rsid w:val="00FA05EA"/>
    <w:rsid w:val="00FA05FC"/>
    <w:rsid w:val="00FA0671"/>
    <w:rsid w:val="00FA0F10"/>
    <w:rsid w:val="00FA1355"/>
    <w:rsid w:val="00FA1E35"/>
    <w:rsid w:val="00FA281E"/>
    <w:rsid w:val="00FA29E7"/>
    <w:rsid w:val="00FA2ACB"/>
    <w:rsid w:val="00FA2DF4"/>
    <w:rsid w:val="00FA2E79"/>
    <w:rsid w:val="00FA37B4"/>
    <w:rsid w:val="00FA3879"/>
    <w:rsid w:val="00FA3E65"/>
    <w:rsid w:val="00FA3FAB"/>
    <w:rsid w:val="00FA40CF"/>
    <w:rsid w:val="00FA4A19"/>
    <w:rsid w:val="00FA6318"/>
    <w:rsid w:val="00FA6943"/>
    <w:rsid w:val="00FA6948"/>
    <w:rsid w:val="00FA6BA7"/>
    <w:rsid w:val="00FA6C43"/>
    <w:rsid w:val="00FA77A3"/>
    <w:rsid w:val="00FA784F"/>
    <w:rsid w:val="00FB0B3D"/>
    <w:rsid w:val="00FB0E8A"/>
    <w:rsid w:val="00FB1093"/>
    <w:rsid w:val="00FB228D"/>
    <w:rsid w:val="00FB233F"/>
    <w:rsid w:val="00FB269F"/>
    <w:rsid w:val="00FB28EE"/>
    <w:rsid w:val="00FB31DD"/>
    <w:rsid w:val="00FB3735"/>
    <w:rsid w:val="00FB38CD"/>
    <w:rsid w:val="00FB3BFA"/>
    <w:rsid w:val="00FB3CF4"/>
    <w:rsid w:val="00FB3F62"/>
    <w:rsid w:val="00FB43E3"/>
    <w:rsid w:val="00FB4528"/>
    <w:rsid w:val="00FB46B8"/>
    <w:rsid w:val="00FB58BD"/>
    <w:rsid w:val="00FB5D86"/>
    <w:rsid w:val="00FB6D7E"/>
    <w:rsid w:val="00FB72BB"/>
    <w:rsid w:val="00FB7480"/>
    <w:rsid w:val="00FB7B26"/>
    <w:rsid w:val="00FC0996"/>
    <w:rsid w:val="00FC2053"/>
    <w:rsid w:val="00FC21D1"/>
    <w:rsid w:val="00FC2AAB"/>
    <w:rsid w:val="00FC3488"/>
    <w:rsid w:val="00FC3935"/>
    <w:rsid w:val="00FC44C6"/>
    <w:rsid w:val="00FC5C62"/>
    <w:rsid w:val="00FC6635"/>
    <w:rsid w:val="00FC6736"/>
    <w:rsid w:val="00FC69EE"/>
    <w:rsid w:val="00FC6D48"/>
    <w:rsid w:val="00FC7598"/>
    <w:rsid w:val="00FD00EE"/>
    <w:rsid w:val="00FD0214"/>
    <w:rsid w:val="00FD050C"/>
    <w:rsid w:val="00FD0AD3"/>
    <w:rsid w:val="00FD102F"/>
    <w:rsid w:val="00FD19CD"/>
    <w:rsid w:val="00FD1FD2"/>
    <w:rsid w:val="00FD2962"/>
    <w:rsid w:val="00FD2E32"/>
    <w:rsid w:val="00FD3081"/>
    <w:rsid w:val="00FD3340"/>
    <w:rsid w:val="00FD3884"/>
    <w:rsid w:val="00FD4961"/>
    <w:rsid w:val="00FD4A27"/>
    <w:rsid w:val="00FD4E03"/>
    <w:rsid w:val="00FD5637"/>
    <w:rsid w:val="00FD5BCA"/>
    <w:rsid w:val="00FD5D9C"/>
    <w:rsid w:val="00FD5F3B"/>
    <w:rsid w:val="00FD636A"/>
    <w:rsid w:val="00FD6897"/>
    <w:rsid w:val="00FD7610"/>
    <w:rsid w:val="00FE0148"/>
    <w:rsid w:val="00FE05D9"/>
    <w:rsid w:val="00FE168F"/>
    <w:rsid w:val="00FE1FED"/>
    <w:rsid w:val="00FE2833"/>
    <w:rsid w:val="00FE2B79"/>
    <w:rsid w:val="00FE2E1C"/>
    <w:rsid w:val="00FE2EFC"/>
    <w:rsid w:val="00FE309E"/>
    <w:rsid w:val="00FE30F0"/>
    <w:rsid w:val="00FE31A0"/>
    <w:rsid w:val="00FE3268"/>
    <w:rsid w:val="00FE32D5"/>
    <w:rsid w:val="00FE33A6"/>
    <w:rsid w:val="00FE3424"/>
    <w:rsid w:val="00FE3468"/>
    <w:rsid w:val="00FE36EE"/>
    <w:rsid w:val="00FE37B1"/>
    <w:rsid w:val="00FE3AA4"/>
    <w:rsid w:val="00FE3D17"/>
    <w:rsid w:val="00FE4017"/>
    <w:rsid w:val="00FE4364"/>
    <w:rsid w:val="00FE45D7"/>
    <w:rsid w:val="00FE4730"/>
    <w:rsid w:val="00FE50EB"/>
    <w:rsid w:val="00FE5870"/>
    <w:rsid w:val="00FE598B"/>
    <w:rsid w:val="00FE5C62"/>
    <w:rsid w:val="00FE656D"/>
    <w:rsid w:val="00FE7F36"/>
    <w:rsid w:val="00FF0590"/>
    <w:rsid w:val="00FF1281"/>
    <w:rsid w:val="00FF12F2"/>
    <w:rsid w:val="00FF1340"/>
    <w:rsid w:val="00FF187D"/>
    <w:rsid w:val="00FF21B7"/>
    <w:rsid w:val="00FF2297"/>
    <w:rsid w:val="00FF2865"/>
    <w:rsid w:val="00FF2ED3"/>
    <w:rsid w:val="00FF32E4"/>
    <w:rsid w:val="00FF3482"/>
    <w:rsid w:val="00FF47BC"/>
    <w:rsid w:val="00FF4B84"/>
    <w:rsid w:val="00FF5953"/>
    <w:rsid w:val="00FF60F3"/>
    <w:rsid w:val="00FF62C5"/>
    <w:rsid w:val="00FF6524"/>
    <w:rsid w:val="00FF6760"/>
    <w:rsid w:val="00FF6907"/>
    <w:rsid w:val="00FF7875"/>
    <w:rsid w:val="00FF7897"/>
    <w:rsid w:val="00FF7965"/>
    <w:rsid w:val="00FF7DB9"/>
    <w:rsid w:val="01015F3A"/>
    <w:rsid w:val="01023000"/>
    <w:rsid w:val="010658F9"/>
    <w:rsid w:val="0107099A"/>
    <w:rsid w:val="01075203"/>
    <w:rsid w:val="01082A03"/>
    <w:rsid w:val="0109408B"/>
    <w:rsid w:val="0109764E"/>
    <w:rsid w:val="010B6FB8"/>
    <w:rsid w:val="010F40C5"/>
    <w:rsid w:val="011006AB"/>
    <w:rsid w:val="01205FA0"/>
    <w:rsid w:val="01217F5E"/>
    <w:rsid w:val="01266CFE"/>
    <w:rsid w:val="012701FE"/>
    <w:rsid w:val="012B1E2E"/>
    <w:rsid w:val="012B419E"/>
    <w:rsid w:val="01340339"/>
    <w:rsid w:val="01346C46"/>
    <w:rsid w:val="0136367C"/>
    <w:rsid w:val="01363975"/>
    <w:rsid w:val="01373410"/>
    <w:rsid w:val="013A77B6"/>
    <w:rsid w:val="013B1937"/>
    <w:rsid w:val="013C13F9"/>
    <w:rsid w:val="01407DAE"/>
    <w:rsid w:val="01491FDE"/>
    <w:rsid w:val="014F643D"/>
    <w:rsid w:val="0150279C"/>
    <w:rsid w:val="01522D29"/>
    <w:rsid w:val="01534B47"/>
    <w:rsid w:val="0156117D"/>
    <w:rsid w:val="01574728"/>
    <w:rsid w:val="01595FB4"/>
    <w:rsid w:val="015D593C"/>
    <w:rsid w:val="01607374"/>
    <w:rsid w:val="01610F02"/>
    <w:rsid w:val="01686435"/>
    <w:rsid w:val="016C4F30"/>
    <w:rsid w:val="016F1F54"/>
    <w:rsid w:val="016F5936"/>
    <w:rsid w:val="01703F3D"/>
    <w:rsid w:val="01740049"/>
    <w:rsid w:val="01821C72"/>
    <w:rsid w:val="01843CBA"/>
    <w:rsid w:val="018448B2"/>
    <w:rsid w:val="018453DD"/>
    <w:rsid w:val="0187462A"/>
    <w:rsid w:val="019760FB"/>
    <w:rsid w:val="01984FAF"/>
    <w:rsid w:val="019C4EEF"/>
    <w:rsid w:val="019C5C96"/>
    <w:rsid w:val="019D19BE"/>
    <w:rsid w:val="019E2C6E"/>
    <w:rsid w:val="019E5081"/>
    <w:rsid w:val="019F2F1C"/>
    <w:rsid w:val="019F34A0"/>
    <w:rsid w:val="01A00DF3"/>
    <w:rsid w:val="01A27615"/>
    <w:rsid w:val="01A5478B"/>
    <w:rsid w:val="01AD41EC"/>
    <w:rsid w:val="01B50367"/>
    <w:rsid w:val="01B959C1"/>
    <w:rsid w:val="01BA096B"/>
    <w:rsid w:val="01BB38D1"/>
    <w:rsid w:val="01BC6AB7"/>
    <w:rsid w:val="01C765B1"/>
    <w:rsid w:val="01C774AC"/>
    <w:rsid w:val="01C9170D"/>
    <w:rsid w:val="01CA2C2F"/>
    <w:rsid w:val="01DA74FC"/>
    <w:rsid w:val="01DB3ABD"/>
    <w:rsid w:val="01DC4C12"/>
    <w:rsid w:val="01DD67AF"/>
    <w:rsid w:val="01DE5943"/>
    <w:rsid w:val="01DF07CF"/>
    <w:rsid w:val="01E2778B"/>
    <w:rsid w:val="01E34CF6"/>
    <w:rsid w:val="01E35146"/>
    <w:rsid w:val="01E37851"/>
    <w:rsid w:val="01EF1517"/>
    <w:rsid w:val="01EF1C95"/>
    <w:rsid w:val="01EF370F"/>
    <w:rsid w:val="01F66111"/>
    <w:rsid w:val="01FD32A9"/>
    <w:rsid w:val="0200488A"/>
    <w:rsid w:val="02062EBE"/>
    <w:rsid w:val="0207529A"/>
    <w:rsid w:val="02083601"/>
    <w:rsid w:val="020B1CD5"/>
    <w:rsid w:val="020C43F1"/>
    <w:rsid w:val="021865A5"/>
    <w:rsid w:val="021C3ED2"/>
    <w:rsid w:val="021D79A6"/>
    <w:rsid w:val="021E429E"/>
    <w:rsid w:val="0223243D"/>
    <w:rsid w:val="022617BE"/>
    <w:rsid w:val="022745CE"/>
    <w:rsid w:val="02287AB3"/>
    <w:rsid w:val="022C7860"/>
    <w:rsid w:val="022D2064"/>
    <w:rsid w:val="022E536C"/>
    <w:rsid w:val="02300495"/>
    <w:rsid w:val="02300AC8"/>
    <w:rsid w:val="02330469"/>
    <w:rsid w:val="02333DF3"/>
    <w:rsid w:val="0234462A"/>
    <w:rsid w:val="023B3CF7"/>
    <w:rsid w:val="023C580B"/>
    <w:rsid w:val="02422E8A"/>
    <w:rsid w:val="02426C8A"/>
    <w:rsid w:val="024656DC"/>
    <w:rsid w:val="02476C55"/>
    <w:rsid w:val="025F0574"/>
    <w:rsid w:val="025F790B"/>
    <w:rsid w:val="0267274E"/>
    <w:rsid w:val="026917B1"/>
    <w:rsid w:val="0269396D"/>
    <w:rsid w:val="02720D2C"/>
    <w:rsid w:val="02734779"/>
    <w:rsid w:val="02735193"/>
    <w:rsid w:val="02750490"/>
    <w:rsid w:val="02753ED9"/>
    <w:rsid w:val="0276609B"/>
    <w:rsid w:val="027E439F"/>
    <w:rsid w:val="028217A8"/>
    <w:rsid w:val="028B3DFF"/>
    <w:rsid w:val="028D3BDD"/>
    <w:rsid w:val="028F0537"/>
    <w:rsid w:val="028F53E0"/>
    <w:rsid w:val="02922A4D"/>
    <w:rsid w:val="029357C3"/>
    <w:rsid w:val="02973FE6"/>
    <w:rsid w:val="029A2742"/>
    <w:rsid w:val="029D239F"/>
    <w:rsid w:val="02A03187"/>
    <w:rsid w:val="02A116A3"/>
    <w:rsid w:val="02A15FD6"/>
    <w:rsid w:val="02A24AE3"/>
    <w:rsid w:val="02A320F1"/>
    <w:rsid w:val="02A442B0"/>
    <w:rsid w:val="02A728AC"/>
    <w:rsid w:val="02A826FC"/>
    <w:rsid w:val="02A947C8"/>
    <w:rsid w:val="02AE736B"/>
    <w:rsid w:val="02AF472C"/>
    <w:rsid w:val="02B142B3"/>
    <w:rsid w:val="02B9367D"/>
    <w:rsid w:val="02B947A8"/>
    <w:rsid w:val="02BC4B8E"/>
    <w:rsid w:val="02BD414E"/>
    <w:rsid w:val="02BF2733"/>
    <w:rsid w:val="02C138BB"/>
    <w:rsid w:val="02C223C8"/>
    <w:rsid w:val="02C32A6F"/>
    <w:rsid w:val="02C722E8"/>
    <w:rsid w:val="02CA3613"/>
    <w:rsid w:val="02CE7D30"/>
    <w:rsid w:val="02D22572"/>
    <w:rsid w:val="02D623BF"/>
    <w:rsid w:val="02D9025B"/>
    <w:rsid w:val="02DA7A31"/>
    <w:rsid w:val="02DB2386"/>
    <w:rsid w:val="02DC7E78"/>
    <w:rsid w:val="02DD5891"/>
    <w:rsid w:val="02E51E8C"/>
    <w:rsid w:val="02E60630"/>
    <w:rsid w:val="02E61250"/>
    <w:rsid w:val="02E82D36"/>
    <w:rsid w:val="02EB0C3D"/>
    <w:rsid w:val="02ED5136"/>
    <w:rsid w:val="02ED787B"/>
    <w:rsid w:val="02F03D82"/>
    <w:rsid w:val="02F16AD0"/>
    <w:rsid w:val="02F43C1B"/>
    <w:rsid w:val="02F46A3A"/>
    <w:rsid w:val="02F746A2"/>
    <w:rsid w:val="02FC17B4"/>
    <w:rsid w:val="030635F3"/>
    <w:rsid w:val="030E24D5"/>
    <w:rsid w:val="03140043"/>
    <w:rsid w:val="031537F9"/>
    <w:rsid w:val="031740AC"/>
    <w:rsid w:val="0319293A"/>
    <w:rsid w:val="031B2A57"/>
    <w:rsid w:val="031B3B64"/>
    <w:rsid w:val="031C6DD4"/>
    <w:rsid w:val="03210FB3"/>
    <w:rsid w:val="03226AB8"/>
    <w:rsid w:val="03233873"/>
    <w:rsid w:val="032A02D2"/>
    <w:rsid w:val="032F755F"/>
    <w:rsid w:val="03352052"/>
    <w:rsid w:val="03362F86"/>
    <w:rsid w:val="033721C5"/>
    <w:rsid w:val="033B6673"/>
    <w:rsid w:val="033C077A"/>
    <w:rsid w:val="033D20CB"/>
    <w:rsid w:val="033F0B1A"/>
    <w:rsid w:val="03432DEC"/>
    <w:rsid w:val="03441BF8"/>
    <w:rsid w:val="034550D4"/>
    <w:rsid w:val="034754C0"/>
    <w:rsid w:val="03484EA8"/>
    <w:rsid w:val="03494ABB"/>
    <w:rsid w:val="03507293"/>
    <w:rsid w:val="035A01BC"/>
    <w:rsid w:val="035F4562"/>
    <w:rsid w:val="03610A22"/>
    <w:rsid w:val="03616DF6"/>
    <w:rsid w:val="03622228"/>
    <w:rsid w:val="03641ED0"/>
    <w:rsid w:val="03654205"/>
    <w:rsid w:val="036B002F"/>
    <w:rsid w:val="037C4E6B"/>
    <w:rsid w:val="037E174C"/>
    <w:rsid w:val="037F3D09"/>
    <w:rsid w:val="0384149C"/>
    <w:rsid w:val="03843643"/>
    <w:rsid w:val="03846122"/>
    <w:rsid w:val="038573E7"/>
    <w:rsid w:val="03927B69"/>
    <w:rsid w:val="03952BEB"/>
    <w:rsid w:val="03970531"/>
    <w:rsid w:val="03973B7E"/>
    <w:rsid w:val="039C75DE"/>
    <w:rsid w:val="03A36C15"/>
    <w:rsid w:val="03A87488"/>
    <w:rsid w:val="03AA125A"/>
    <w:rsid w:val="03AC087C"/>
    <w:rsid w:val="03AE3280"/>
    <w:rsid w:val="03B6062A"/>
    <w:rsid w:val="03C1528D"/>
    <w:rsid w:val="03C433CC"/>
    <w:rsid w:val="03C51D8C"/>
    <w:rsid w:val="03C610AA"/>
    <w:rsid w:val="03C74953"/>
    <w:rsid w:val="03CE5B40"/>
    <w:rsid w:val="03D12285"/>
    <w:rsid w:val="03D34ED3"/>
    <w:rsid w:val="03D677C0"/>
    <w:rsid w:val="03D80FFE"/>
    <w:rsid w:val="03D862AA"/>
    <w:rsid w:val="03D97A30"/>
    <w:rsid w:val="03DC23F8"/>
    <w:rsid w:val="03DF19BB"/>
    <w:rsid w:val="03DF6D2D"/>
    <w:rsid w:val="03E0372D"/>
    <w:rsid w:val="03E222AD"/>
    <w:rsid w:val="03E369A3"/>
    <w:rsid w:val="03E63269"/>
    <w:rsid w:val="03E87533"/>
    <w:rsid w:val="03ED78AB"/>
    <w:rsid w:val="03F63358"/>
    <w:rsid w:val="03F94075"/>
    <w:rsid w:val="03FA22A7"/>
    <w:rsid w:val="03FB1AF9"/>
    <w:rsid w:val="03FF1699"/>
    <w:rsid w:val="04024690"/>
    <w:rsid w:val="04047B86"/>
    <w:rsid w:val="04096441"/>
    <w:rsid w:val="04120ECE"/>
    <w:rsid w:val="04122FAB"/>
    <w:rsid w:val="0416072D"/>
    <w:rsid w:val="04183D7C"/>
    <w:rsid w:val="04194199"/>
    <w:rsid w:val="04205EED"/>
    <w:rsid w:val="04252C12"/>
    <w:rsid w:val="042714B9"/>
    <w:rsid w:val="04294282"/>
    <w:rsid w:val="04296D1C"/>
    <w:rsid w:val="042A00DC"/>
    <w:rsid w:val="042D1C7F"/>
    <w:rsid w:val="042F25F6"/>
    <w:rsid w:val="04330E24"/>
    <w:rsid w:val="04335AC3"/>
    <w:rsid w:val="04366524"/>
    <w:rsid w:val="0438305A"/>
    <w:rsid w:val="044013A0"/>
    <w:rsid w:val="044257F3"/>
    <w:rsid w:val="04497375"/>
    <w:rsid w:val="044A7E5B"/>
    <w:rsid w:val="04532FBF"/>
    <w:rsid w:val="04577456"/>
    <w:rsid w:val="04585B8B"/>
    <w:rsid w:val="04594A73"/>
    <w:rsid w:val="045B638D"/>
    <w:rsid w:val="045F4A23"/>
    <w:rsid w:val="04616393"/>
    <w:rsid w:val="04683C46"/>
    <w:rsid w:val="046D5C90"/>
    <w:rsid w:val="047C2A21"/>
    <w:rsid w:val="047E0CD5"/>
    <w:rsid w:val="04801147"/>
    <w:rsid w:val="0482638C"/>
    <w:rsid w:val="04827660"/>
    <w:rsid w:val="04855344"/>
    <w:rsid w:val="04875201"/>
    <w:rsid w:val="04893A9F"/>
    <w:rsid w:val="048A00D5"/>
    <w:rsid w:val="04943B21"/>
    <w:rsid w:val="04972A01"/>
    <w:rsid w:val="049C6D85"/>
    <w:rsid w:val="049D4CFE"/>
    <w:rsid w:val="049E0C96"/>
    <w:rsid w:val="04A03234"/>
    <w:rsid w:val="04A43486"/>
    <w:rsid w:val="04A451FC"/>
    <w:rsid w:val="04A80412"/>
    <w:rsid w:val="04AC5639"/>
    <w:rsid w:val="04AF08EA"/>
    <w:rsid w:val="04B05D76"/>
    <w:rsid w:val="04B977BB"/>
    <w:rsid w:val="04BE48BE"/>
    <w:rsid w:val="04C06F0D"/>
    <w:rsid w:val="04C80175"/>
    <w:rsid w:val="04C81863"/>
    <w:rsid w:val="04CA295D"/>
    <w:rsid w:val="04CA418F"/>
    <w:rsid w:val="04CA6761"/>
    <w:rsid w:val="04CD0E0F"/>
    <w:rsid w:val="04D4175E"/>
    <w:rsid w:val="04D50048"/>
    <w:rsid w:val="04D67436"/>
    <w:rsid w:val="04D8277F"/>
    <w:rsid w:val="04DA50DB"/>
    <w:rsid w:val="04DA5E6E"/>
    <w:rsid w:val="04DD32A3"/>
    <w:rsid w:val="04DD5F19"/>
    <w:rsid w:val="04E011DE"/>
    <w:rsid w:val="04EB2037"/>
    <w:rsid w:val="04ED7215"/>
    <w:rsid w:val="04F16938"/>
    <w:rsid w:val="04F62BE3"/>
    <w:rsid w:val="04F74D3A"/>
    <w:rsid w:val="04F877CC"/>
    <w:rsid w:val="04F912C0"/>
    <w:rsid w:val="04F950B6"/>
    <w:rsid w:val="04FB0BB6"/>
    <w:rsid w:val="04FE07C3"/>
    <w:rsid w:val="04FE680D"/>
    <w:rsid w:val="04FE7453"/>
    <w:rsid w:val="050253D5"/>
    <w:rsid w:val="05025E63"/>
    <w:rsid w:val="05082BD5"/>
    <w:rsid w:val="050E18E0"/>
    <w:rsid w:val="05164D2D"/>
    <w:rsid w:val="05184BB3"/>
    <w:rsid w:val="051B46F4"/>
    <w:rsid w:val="051C36FE"/>
    <w:rsid w:val="051D79B4"/>
    <w:rsid w:val="051F41FD"/>
    <w:rsid w:val="051F4407"/>
    <w:rsid w:val="051F6E28"/>
    <w:rsid w:val="05201109"/>
    <w:rsid w:val="05204DC4"/>
    <w:rsid w:val="05231DFF"/>
    <w:rsid w:val="05235560"/>
    <w:rsid w:val="05247D17"/>
    <w:rsid w:val="05280AF0"/>
    <w:rsid w:val="05296A62"/>
    <w:rsid w:val="05333EBB"/>
    <w:rsid w:val="053419AC"/>
    <w:rsid w:val="05356CE9"/>
    <w:rsid w:val="05396A10"/>
    <w:rsid w:val="053B5209"/>
    <w:rsid w:val="053C0663"/>
    <w:rsid w:val="053E1761"/>
    <w:rsid w:val="053F2392"/>
    <w:rsid w:val="053F6DC4"/>
    <w:rsid w:val="054077E1"/>
    <w:rsid w:val="05445EBE"/>
    <w:rsid w:val="05480D9F"/>
    <w:rsid w:val="054B130A"/>
    <w:rsid w:val="054C6705"/>
    <w:rsid w:val="054D7147"/>
    <w:rsid w:val="05505114"/>
    <w:rsid w:val="0556547E"/>
    <w:rsid w:val="05587B7A"/>
    <w:rsid w:val="055A587A"/>
    <w:rsid w:val="0561131B"/>
    <w:rsid w:val="05626FF1"/>
    <w:rsid w:val="05632212"/>
    <w:rsid w:val="056808C6"/>
    <w:rsid w:val="05684780"/>
    <w:rsid w:val="056A4A7C"/>
    <w:rsid w:val="056C63D1"/>
    <w:rsid w:val="05743812"/>
    <w:rsid w:val="05771B6C"/>
    <w:rsid w:val="057A4854"/>
    <w:rsid w:val="057A5611"/>
    <w:rsid w:val="057A5958"/>
    <w:rsid w:val="057A67E4"/>
    <w:rsid w:val="0581716D"/>
    <w:rsid w:val="05845AF4"/>
    <w:rsid w:val="05865A7C"/>
    <w:rsid w:val="058A4C9F"/>
    <w:rsid w:val="058C12CD"/>
    <w:rsid w:val="058D58FA"/>
    <w:rsid w:val="059230AD"/>
    <w:rsid w:val="059720EA"/>
    <w:rsid w:val="0598203A"/>
    <w:rsid w:val="059C521C"/>
    <w:rsid w:val="059E2E82"/>
    <w:rsid w:val="05A07407"/>
    <w:rsid w:val="05A57A58"/>
    <w:rsid w:val="05A65427"/>
    <w:rsid w:val="05A663DE"/>
    <w:rsid w:val="05A9211E"/>
    <w:rsid w:val="05AA0093"/>
    <w:rsid w:val="05AE2572"/>
    <w:rsid w:val="05B10436"/>
    <w:rsid w:val="05B41E6B"/>
    <w:rsid w:val="05B56B5F"/>
    <w:rsid w:val="05BA00AF"/>
    <w:rsid w:val="05C33A64"/>
    <w:rsid w:val="05C5103F"/>
    <w:rsid w:val="05C73AFF"/>
    <w:rsid w:val="05C84D3A"/>
    <w:rsid w:val="05CC4BCE"/>
    <w:rsid w:val="05D244F2"/>
    <w:rsid w:val="05D3013B"/>
    <w:rsid w:val="05D348F3"/>
    <w:rsid w:val="05D830BB"/>
    <w:rsid w:val="05D8719B"/>
    <w:rsid w:val="05DA7B15"/>
    <w:rsid w:val="05DD2A69"/>
    <w:rsid w:val="05E85BD2"/>
    <w:rsid w:val="05E90724"/>
    <w:rsid w:val="05EA4959"/>
    <w:rsid w:val="05F21C2C"/>
    <w:rsid w:val="05F26932"/>
    <w:rsid w:val="05F45FBE"/>
    <w:rsid w:val="05F53340"/>
    <w:rsid w:val="05FD3DCE"/>
    <w:rsid w:val="05FD59D7"/>
    <w:rsid w:val="05FD5F24"/>
    <w:rsid w:val="060250A2"/>
    <w:rsid w:val="06067B09"/>
    <w:rsid w:val="06086182"/>
    <w:rsid w:val="060C1CF1"/>
    <w:rsid w:val="060D3BBA"/>
    <w:rsid w:val="060D548E"/>
    <w:rsid w:val="060E0CD5"/>
    <w:rsid w:val="06146DD5"/>
    <w:rsid w:val="06194C67"/>
    <w:rsid w:val="061C35B5"/>
    <w:rsid w:val="061D0B13"/>
    <w:rsid w:val="061D6081"/>
    <w:rsid w:val="06222FB8"/>
    <w:rsid w:val="06244F3C"/>
    <w:rsid w:val="062B6680"/>
    <w:rsid w:val="06316EDA"/>
    <w:rsid w:val="06321A43"/>
    <w:rsid w:val="06321DB7"/>
    <w:rsid w:val="06376737"/>
    <w:rsid w:val="06381786"/>
    <w:rsid w:val="0641236B"/>
    <w:rsid w:val="064127B3"/>
    <w:rsid w:val="064A010A"/>
    <w:rsid w:val="064A799E"/>
    <w:rsid w:val="064C14F9"/>
    <w:rsid w:val="064D545D"/>
    <w:rsid w:val="06504541"/>
    <w:rsid w:val="065220FD"/>
    <w:rsid w:val="06584DA3"/>
    <w:rsid w:val="06596E60"/>
    <w:rsid w:val="065C3CE3"/>
    <w:rsid w:val="065D335B"/>
    <w:rsid w:val="066308E4"/>
    <w:rsid w:val="066314B3"/>
    <w:rsid w:val="06670948"/>
    <w:rsid w:val="06691FE7"/>
    <w:rsid w:val="066C2AE3"/>
    <w:rsid w:val="066F7D94"/>
    <w:rsid w:val="06724321"/>
    <w:rsid w:val="067440A8"/>
    <w:rsid w:val="0674587F"/>
    <w:rsid w:val="06752C54"/>
    <w:rsid w:val="06786018"/>
    <w:rsid w:val="067A297C"/>
    <w:rsid w:val="067B10FC"/>
    <w:rsid w:val="067C5ADA"/>
    <w:rsid w:val="067F36CA"/>
    <w:rsid w:val="0682506B"/>
    <w:rsid w:val="0684319B"/>
    <w:rsid w:val="06852CC1"/>
    <w:rsid w:val="06912116"/>
    <w:rsid w:val="06940338"/>
    <w:rsid w:val="06943A89"/>
    <w:rsid w:val="069E0BEE"/>
    <w:rsid w:val="069F411B"/>
    <w:rsid w:val="06A24747"/>
    <w:rsid w:val="06A30D5A"/>
    <w:rsid w:val="06A741F1"/>
    <w:rsid w:val="06B27144"/>
    <w:rsid w:val="06B32F10"/>
    <w:rsid w:val="06B61DAD"/>
    <w:rsid w:val="06B7647A"/>
    <w:rsid w:val="06B84114"/>
    <w:rsid w:val="06B940F8"/>
    <w:rsid w:val="06BA20AC"/>
    <w:rsid w:val="06BF5F60"/>
    <w:rsid w:val="06BF7F0C"/>
    <w:rsid w:val="06C6451E"/>
    <w:rsid w:val="06CD2FA6"/>
    <w:rsid w:val="06CD3E91"/>
    <w:rsid w:val="06CD7F8C"/>
    <w:rsid w:val="06CF2281"/>
    <w:rsid w:val="06D23E47"/>
    <w:rsid w:val="06D432D1"/>
    <w:rsid w:val="06D765C6"/>
    <w:rsid w:val="06D77C15"/>
    <w:rsid w:val="06DB1C6E"/>
    <w:rsid w:val="06E015D1"/>
    <w:rsid w:val="06E170DD"/>
    <w:rsid w:val="06E43F19"/>
    <w:rsid w:val="06E46619"/>
    <w:rsid w:val="06E84579"/>
    <w:rsid w:val="06E85530"/>
    <w:rsid w:val="06EA4EAD"/>
    <w:rsid w:val="06EC3815"/>
    <w:rsid w:val="06EC57E6"/>
    <w:rsid w:val="06EF3B7D"/>
    <w:rsid w:val="06F20605"/>
    <w:rsid w:val="06FC379B"/>
    <w:rsid w:val="06FC60EB"/>
    <w:rsid w:val="07004D9A"/>
    <w:rsid w:val="070372A9"/>
    <w:rsid w:val="07134EB8"/>
    <w:rsid w:val="071A5549"/>
    <w:rsid w:val="071C7581"/>
    <w:rsid w:val="071E6DF8"/>
    <w:rsid w:val="072123BD"/>
    <w:rsid w:val="07247623"/>
    <w:rsid w:val="072A636A"/>
    <w:rsid w:val="0736007F"/>
    <w:rsid w:val="07380CB3"/>
    <w:rsid w:val="073A2FD6"/>
    <w:rsid w:val="07440132"/>
    <w:rsid w:val="074715C6"/>
    <w:rsid w:val="07486702"/>
    <w:rsid w:val="07493089"/>
    <w:rsid w:val="074B397E"/>
    <w:rsid w:val="074B4C84"/>
    <w:rsid w:val="074D4AED"/>
    <w:rsid w:val="074D4DAD"/>
    <w:rsid w:val="0755240F"/>
    <w:rsid w:val="075A6B09"/>
    <w:rsid w:val="076039B7"/>
    <w:rsid w:val="07645617"/>
    <w:rsid w:val="07663F56"/>
    <w:rsid w:val="076C45B1"/>
    <w:rsid w:val="076E512A"/>
    <w:rsid w:val="076E651E"/>
    <w:rsid w:val="07717E58"/>
    <w:rsid w:val="07730567"/>
    <w:rsid w:val="077D0A9B"/>
    <w:rsid w:val="077D67F3"/>
    <w:rsid w:val="07800094"/>
    <w:rsid w:val="07800885"/>
    <w:rsid w:val="07840704"/>
    <w:rsid w:val="07860CD6"/>
    <w:rsid w:val="07864D31"/>
    <w:rsid w:val="07870A58"/>
    <w:rsid w:val="078A0AB0"/>
    <w:rsid w:val="078B2788"/>
    <w:rsid w:val="07906BE1"/>
    <w:rsid w:val="07907B59"/>
    <w:rsid w:val="079106D8"/>
    <w:rsid w:val="079362F1"/>
    <w:rsid w:val="079513B9"/>
    <w:rsid w:val="07977D1D"/>
    <w:rsid w:val="07987547"/>
    <w:rsid w:val="079A375D"/>
    <w:rsid w:val="079B567C"/>
    <w:rsid w:val="079E7565"/>
    <w:rsid w:val="079F631C"/>
    <w:rsid w:val="07A05363"/>
    <w:rsid w:val="07A52747"/>
    <w:rsid w:val="07A96B46"/>
    <w:rsid w:val="07B0220E"/>
    <w:rsid w:val="07B31A96"/>
    <w:rsid w:val="07B94354"/>
    <w:rsid w:val="07BA7F11"/>
    <w:rsid w:val="07BB216A"/>
    <w:rsid w:val="07C43CC8"/>
    <w:rsid w:val="07C44E96"/>
    <w:rsid w:val="07C50BDA"/>
    <w:rsid w:val="07C82B97"/>
    <w:rsid w:val="07C90C95"/>
    <w:rsid w:val="07CE3FFC"/>
    <w:rsid w:val="07CF0318"/>
    <w:rsid w:val="07D010A4"/>
    <w:rsid w:val="07D02AF6"/>
    <w:rsid w:val="07D35A72"/>
    <w:rsid w:val="07D71FE5"/>
    <w:rsid w:val="07D770D4"/>
    <w:rsid w:val="07DA3F7F"/>
    <w:rsid w:val="07E0713B"/>
    <w:rsid w:val="07E15498"/>
    <w:rsid w:val="07ED3623"/>
    <w:rsid w:val="07F340F0"/>
    <w:rsid w:val="07F62AFF"/>
    <w:rsid w:val="07F96EFC"/>
    <w:rsid w:val="07FC1D83"/>
    <w:rsid w:val="08094F04"/>
    <w:rsid w:val="080A6051"/>
    <w:rsid w:val="080E66BA"/>
    <w:rsid w:val="081D2754"/>
    <w:rsid w:val="0820349C"/>
    <w:rsid w:val="08212EFE"/>
    <w:rsid w:val="08225E6F"/>
    <w:rsid w:val="08251C7F"/>
    <w:rsid w:val="08260BE0"/>
    <w:rsid w:val="082B2D35"/>
    <w:rsid w:val="082D7089"/>
    <w:rsid w:val="083014EB"/>
    <w:rsid w:val="08337D52"/>
    <w:rsid w:val="08367EBC"/>
    <w:rsid w:val="083930FD"/>
    <w:rsid w:val="083A1B93"/>
    <w:rsid w:val="083A2ED3"/>
    <w:rsid w:val="084343CB"/>
    <w:rsid w:val="08446E7C"/>
    <w:rsid w:val="084A687E"/>
    <w:rsid w:val="084C687D"/>
    <w:rsid w:val="084F0D94"/>
    <w:rsid w:val="085A53A5"/>
    <w:rsid w:val="085B2155"/>
    <w:rsid w:val="085B79EA"/>
    <w:rsid w:val="085E5CBC"/>
    <w:rsid w:val="085E7404"/>
    <w:rsid w:val="08636BF9"/>
    <w:rsid w:val="086543A2"/>
    <w:rsid w:val="086931D1"/>
    <w:rsid w:val="0869416A"/>
    <w:rsid w:val="086964FD"/>
    <w:rsid w:val="086B26BB"/>
    <w:rsid w:val="086C6A80"/>
    <w:rsid w:val="086F375E"/>
    <w:rsid w:val="0872538D"/>
    <w:rsid w:val="0879586B"/>
    <w:rsid w:val="087B1991"/>
    <w:rsid w:val="087C60DA"/>
    <w:rsid w:val="087D2CC5"/>
    <w:rsid w:val="08834D0B"/>
    <w:rsid w:val="08844833"/>
    <w:rsid w:val="08850D0F"/>
    <w:rsid w:val="08884694"/>
    <w:rsid w:val="088B430D"/>
    <w:rsid w:val="08910F66"/>
    <w:rsid w:val="08935683"/>
    <w:rsid w:val="089379A2"/>
    <w:rsid w:val="089C7564"/>
    <w:rsid w:val="089D1552"/>
    <w:rsid w:val="089F59AE"/>
    <w:rsid w:val="08A05ECC"/>
    <w:rsid w:val="08A112B3"/>
    <w:rsid w:val="08A73D82"/>
    <w:rsid w:val="08A74786"/>
    <w:rsid w:val="08A95CDF"/>
    <w:rsid w:val="08AC7CF3"/>
    <w:rsid w:val="08B03771"/>
    <w:rsid w:val="08B443DF"/>
    <w:rsid w:val="08B640DC"/>
    <w:rsid w:val="08B64F97"/>
    <w:rsid w:val="08B65EAF"/>
    <w:rsid w:val="08B85200"/>
    <w:rsid w:val="08BC513C"/>
    <w:rsid w:val="08BD4460"/>
    <w:rsid w:val="08BE3EB7"/>
    <w:rsid w:val="08BE6C6B"/>
    <w:rsid w:val="08C1071C"/>
    <w:rsid w:val="08C65BB8"/>
    <w:rsid w:val="08CD6E5B"/>
    <w:rsid w:val="08D11909"/>
    <w:rsid w:val="08D226FF"/>
    <w:rsid w:val="08D26C76"/>
    <w:rsid w:val="08D27846"/>
    <w:rsid w:val="08D50798"/>
    <w:rsid w:val="08D74E42"/>
    <w:rsid w:val="08DA321D"/>
    <w:rsid w:val="08DE1D86"/>
    <w:rsid w:val="08DE3DCA"/>
    <w:rsid w:val="08E633E1"/>
    <w:rsid w:val="08E652CE"/>
    <w:rsid w:val="08ED1BFF"/>
    <w:rsid w:val="08ED68A9"/>
    <w:rsid w:val="08F04079"/>
    <w:rsid w:val="08F32115"/>
    <w:rsid w:val="08F3268E"/>
    <w:rsid w:val="08F3796B"/>
    <w:rsid w:val="08F43BD7"/>
    <w:rsid w:val="08F54E77"/>
    <w:rsid w:val="08F8135B"/>
    <w:rsid w:val="08F90F85"/>
    <w:rsid w:val="08FD5502"/>
    <w:rsid w:val="08FF30F0"/>
    <w:rsid w:val="08FF37E1"/>
    <w:rsid w:val="090168A0"/>
    <w:rsid w:val="090326DB"/>
    <w:rsid w:val="0905342B"/>
    <w:rsid w:val="09085B79"/>
    <w:rsid w:val="090C55E0"/>
    <w:rsid w:val="090D1384"/>
    <w:rsid w:val="09111851"/>
    <w:rsid w:val="091A15EF"/>
    <w:rsid w:val="091E701D"/>
    <w:rsid w:val="09204C08"/>
    <w:rsid w:val="092665EE"/>
    <w:rsid w:val="09273BD8"/>
    <w:rsid w:val="0929048C"/>
    <w:rsid w:val="092D01B3"/>
    <w:rsid w:val="09341A0E"/>
    <w:rsid w:val="09396B17"/>
    <w:rsid w:val="093C1D3F"/>
    <w:rsid w:val="093D70D8"/>
    <w:rsid w:val="093E0CA8"/>
    <w:rsid w:val="093E2C4C"/>
    <w:rsid w:val="09431E5A"/>
    <w:rsid w:val="0946206E"/>
    <w:rsid w:val="09463784"/>
    <w:rsid w:val="09480C4D"/>
    <w:rsid w:val="0948107A"/>
    <w:rsid w:val="09503519"/>
    <w:rsid w:val="095064F6"/>
    <w:rsid w:val="0950658F"/>
    <w:rsid w:val="095112A4"/>
    <w:rsid w:val="09557F22"/>
    <w:rsid w:val="095A60F7"/>
    <w:rsid w:val="095D7FBB"/>
    <w:rsid w:val="09631704"/>
    <w:rsid w:val="09682963"/>
    <w:rsid w:val="096F0960"/>
    <w:rsid w:val="09705CFF"/>
    <w:rsid w:val="09756E8A"/>
    <w:rsid w:val="097B22A0"/>
    <w:rsid w:val="09837B65"/>
    <w:rsid w:val="09855DDA"/>
    <w:rsid w:val="09891067"/>
    <w:rsid w:val="09894D87"/>
    <w:rsid w:val="098B70DE"/>
    <w:rsid w:val="09922818"/>
    <w:rsid w:val="09927642"/>
    <w:rsid w:val="099C0AC2"/>
    <w:rsid w:val="09A56533"/>
    <w:rsid w:val="09A70577"/>
    <w:rsid w:val="09A841D5"/>
    <w:rsid w:val="09AB2DC7"/>
    <w:rsid w:val="09AC0193"/>
    <w:rsid w:val="09AD05B9"/>
    <w:rsid w:val="09B12D79"/>
    <w:rsid w:val="09B45320"/>
    <w:rsid w:val="09B6152C"/>
    <w:rsid w:val="09B94798"/>
    <w:rsid w:val="09BD640C"/>
    <w:rsid w:val="09BF3055"/>
    <w:rsid w:val="09C22536"/>
    <w:rsid w:val="09C5279C"/>
    <w:rsid w:val="09C75FB9"/>
    <w:rsid w:val="09CB5F3E"/>
    <w:rsid w:val="09D0385D"/>
    <w:rsid w:val="09D174B3"/>
    <w:rsid w:val="09D25FF0"/>
    <w:rsid w:val="09D865F1"/>
    <w:rsid w:val="09DC6251"/>
    <w:rsid w:val="09DE7D88"/>
    <w:rsid w:val="09E640BD"/>
    <w:rsid w:val="09E75880"/>
    <w:rsid w:val="09E86A24"/>
    <w:rsid w:val="09EB7C9D"/>
    <w:rsid w:val="09EE7713"/>
    <w:rsid w:val="09EE7A30"/>
    <w:rsid w:val="09F23AF9"/>
    <w:rsid w:val="09F92986"/>
    <w:rsid w:val="09FB3F63"/>
    <w:rsid w:val="0A03669E"/>
    <w:rsid w:val="0A0D7192"/>
    <w:rsid w:val="0A0E2DCB"/>
    <w:rsid w:val="0A0E3507"/>
    <w:rsid w:val="0A0F648C"/>
    <w:rsid w:val="0A175B79"/>
    <w:rsid w:val="0A177F12"/>
    <w:rsid w:val="0A182676"/>
    <w:rsid w:val="0A1B2A5A"/>
    <w:rsid w:val="0A244322"/>
    <w:rsid w:val="0A253912"/>
    <w:rsid w:val="0A2859F8"/>
    <w:rsid w:val="0A2A681E"/>
    <w:rsid w:val="0A2A6B53"/>
    <w:rsid w:val="0A2B09A3"/>
    <w:rsid w:val="0A346A9F"/>
    <w:rsid w:val="0A3B0F7B"/>
    <w:rsid w:val="0A4113AA"/>
    <w:rsid w:val="0A434277"/>
    <w:rsid w:val="0A4428FB"/>
    <w:rsid w:val="0A453CE8"/>
    <w:rsid w:val="0A4D1246"/>
    <w:rsid w:val="0A5664A0"/>
    <w:rsid w:val="0A582F45"/>
    <w:rsid w:val="0A592B49"/>
    <w:rsid w:val="0A5D64CE"/>
    <w:rsid w:val="0A6313E8"/>
    <w:rsid w:val="0A666BDE"/>
    <w:rsid w:val="0A6A08C4"/>
    <w:rsid w:val="0A6A5B95"/>
    <w:rsid w:val="0A71576E"/>
    <w:rsid w:val="0A774136"/>
    <w:rsid w:val="0A7813E5"/>
    <w:rsid w:val="0A7E1841"/>
    <w:rsid w:val="0A823642"/>
    <w:rsid w:val="0A8A7E1C"/>
    <w:rsid w:val="0A8D4D44"/>
    <w:rsid w:val="0A921B83"/>
    <w:rsid w:val="0A952777"/>
    <w:rsid w:val="0A96138D"/>
    <w:rsid w:val="0A9C6815"/>
    <w:rsid w:val="0A9D089B"/>
    <w:rsid w:val="0A9D41A7"/>
    <w:rsid w:val="0A9E0606"/>
    <w:rsid w:val="0A9F6819"/>
    <w:rsid w:val="0AA26BD1"/>
    <w:rsid w:val="0AA84B81"/>
    <w:rsid w:val="0AA90EDA"/>
    <w:rsid w:val="0AA964B1"/>
    <w:rsid w:val="0AB13E46"/>
    <w:rsid w:val="0AB351A1"/>
    <w:rsid w:val="0AB41A79"/>
    <w:rsid w:val="0AB613E0"/>
    <w:rsid w:val="0AB61947"/>
    <w:rsid w:val="0AB653D9"/>
    <w:rsid w:val="0AB75729"/>
    <w:rsid w:val="0AB77DD2"/>
    <w:rsid w:val="0AB878F0"/>
    <w:rsid w:val="0ABE3BEB"/>
    <w:rsid w:val="0AC04F2A"/>
    <w:rsid w:val="0AC205FD"/>
    <w:rsid w:val="0AC3287E"/>
    <w:rsid w:val="0AC33CF4"/>
    <w:rsid w:val="0AC524E6"/>
    <w:rsid w:val="0AC57642"/>
    <w:rsid w:val="0ACF09A6"/>
    <w:rsid w:val="0ACF0E4A"/>
    <w:rsid w:val="0AD049ED"/>
    <w:rsid w:val="0AD3128F"/>
    <w:rsid w:val="0AD8111B"/>
    <w:rsid w:val="0ADC21C5"/>
    <w:rsid w:val="0ADD6CCA"/>
    <w:rsid w:val="0AED6152"/>
    <w:rsid w:val="0AEF260D"/>
    <w:rsid w:val="0AF11BC0"/>
    <w:rsid w:val="0AF47936"/>
    <w:rsid w:val="0AF869C7"/>
    <w:rsid w:val="0AFB1D3D"/>
    <w:rsid w:val="0AFE60DB"/>
    <w:rsid w:val="0AFE7E3E"/>
    <w:rsid w:val="0B012034"/>
    <w:rsid w:val="0B0A40AE"/>
    <w:rsid w:val="0B0B4E9E"/>
    <w:rsid w:val="0B167B8C"/>
    <w:rsid w:val="0B1843D6"/>
    <w:rsid w:val="0B202B29"/>
    <w:rsid w:val="0B240531"/>
    <w:rsid w:val="0B2548C2"/>
    <w:rsid w:val="0B2606FB"/>
    <w:rsid w:val="0B2A32C0"/>
    <w:rsid w:val="0B305749"/>
    <w:rsid w:val="0B3316C1"/>
    <w:rsid w:val="0B335571"/>
    <w:rsid w:val="0B342ACC"/>
    <w:rsid w:val="0B353506"/>
    <w:rsid w:val="0B361C30"/>
    <w:rsid w:val="0B375228"/>
    <w:rsid w:val="0B376B01"/>
    <w:rsid w:val="0B3E0818"/>
    <w:rsid w:val="0B4063CD"/>
    <w:rsid w:val="0B4342C3"/>
    <w:rsid w:val="0B434E2D"/>
    <w:rsid w:val="0B4A75D5"/>
    <w:rsid w:val="0B4B12E2"/>
    <w:rsid w:val="0B500753"/>
    <w:rsid w:val="0B507ABB"/>
    <w:rsid w:val="0B5573B5"/>
    <w:rsid w:val="0B571A69"/>
    <w:rsid w:val="0B5950E4"/>
    <w:rsid w:val="0B5D2907"/>
    <w:rsid w:val="0B6772E2"/>
    <w:rsid w:val="0B680270"/>
    <w:rsid w:val="0B680C30"/>
    <w:rsid w:val="0B6C7631"/>
    <w:rsid w:val="0B706537"/>
    <w:rsid w:val="0B7704F0"/>
    <w:rsid w:val="0B7A423D"/>
    <w:rsid w:val="0B7E6D85"/>
    <w:rsid w:val="0B8150D9"/>
    <w:rsid w:val="0B8778DA"/>
    <w:rsid w:val="0B886E5A"/>
    <w:rsid w:val="0B8E47CF"/>
    <w:rsid w:val="0B927A37"/>
    <w:rsid w:val="0B931B77"/>
    <w:rsid w:val="0B9C56DA"/>
    <w:rsid w:val="0B9E5532"/>
    <w:rsid w:val="0BA30A3F"/>
    <w:rsid w:val="0BAB1644"/>
    <w:rsid w:val="0BAF78EB"/>
    <w:rsid w:val="0BB070C2"/>
    <w:rsid w:val="0BB137EA"/>
    <w:rsid w:val="0BB235E5"/>
    <w:rsid w:val="0BB44DDE"/>
    <w:rsid w:val="0BB762AB"/>
    <w:rsid w:val="0BB90BE6"/>
    <w:rsid w:val="0BBB6208"/>
    <w:rsid w:val="0BBB6BFD"/>
    <w:rsid w:val="0BBC0A0D"/>
    <w:rsid w:val="0BBD3741"/>
    <w:rsid w:val="0BC17278"/>
    <w:rsid w:val="0BC5697D"/>
    <w:rsid w:val="0BC62A01"/>
    <w:rsid w:val="0BC677C8"/>
    <w:rsid w:val="0BC70642"/>
    <w:rsid w:val="0BC74DE4"/>
    <w:rsid w:val="0BCB6C25"/>
    <w:rsid w:val="0BD058ED"/>
    <w:rsid w:val="0BD10581"/>
    <w:rsid w:val="0BD21C18"/>
    <w:rsid w:val="0BD30F03"/>
    <w:rsid w:val="0BD452BB"/>
    <w:rsid w:val="0BD7293D"/>
    <w:rsid w:val="0BDC2635"/>
    <w:rsid w:val="0BDC2E95"/>
    <w:rsid w:val="0BDE773C"/>
    <w:rsid w:val="0BDF09C5"/>
    <w:rsid w:val="0BDF164E"/>
    <w:rsid w:val="0BE25B50"/>
    <w:rsid w:val="0BE407B4"/>
    <w:rsid w:val="0BEA44D2"/>
    <w:rsid w:val="0BF02447"/>
    <w:rsid w:val="0BF1745B"/>
    <w:rsid w:val="0BF27CB6"/>
    <w:rsid w:val="0BF70365"/>
    <w:rsid w:val="0BF91258"/>
    <w:rsid w:val="0C0127F8"/>
    <w:rsid w:val="0C03128C"/>
    <w:rsid w:val="0C0323AC"/>
    <w:rsid w:val="0C0A7A67"/>
    <w:rsid w:val="0C0B6E9C"/>
    <w:rsid w:val="0C0B75DC"/>
    <w:rsid w:val="0C0D30C4"/>
    <w:rsid w:val="0C1204BB"/>
    <w:rsid w:val="0C125523"/>
    <w:rsid w:val="0C15737A"/>
    <w:rsid w:val="0C1A46D8"/>
    <w:rsid w:val="0C235844"/>
    <w:rsid w:val="0C262BBB"/>
    <w:rsid w:val="0C2654B0"/>
    <w:rsid w:val="0C2B18C0"/>
    <w:rsid w:val="0C2B6930"/>
    <w:rsid w:val="0C2C38E3"/>
    <w:rsid w:val="0C39660E"/>
    <w:rsid w:val="0C3B3DC2"/>
    <w:rsid w:val="0C400DA6"/>
    <w:rsid w:val="0C435E66"/>
    <w:rsid w:val="0C44142A"/>
    <w:rsid w:val="0C4A5DEE"/>
    <w:rsid w:val="0C4B6851"/>
    <w:rsid w:val="0C5126ED"/>
    <w:rsid w:val="0C51664E"/>
    <w:rsid w:val="0C527AFD"/>
    <w:rsid w:val="0C566DAE"/>
    <w:rsid w:val="0C582FE6"/>
    <w:rsid w:val="0C5A2A81"/>
    <w:rsid w:val="0C5C5181"/>
    <w:rsid w:val="0C5E76A5"/>
    <w:rsid w:val="0C631075"/>
    <w:rsid w:val="0C677F72"/>
    <w:rsid w:val="0C6B3115"/>
    <w:rsid w:val="0C6C397B"/>
    <w:rsid w:val="0C7105C0"/>
    <w:rsid w:val="0C7645A0"/>
    <w:rsid w:val="0C7D63EE"/>
    <w:rsid w:val="0C885355"/>
    <w:rsid w:val="0C885A31"/>
    <w:rsid w:val="0C8C07B6"/>
    <w:rsid w:val="0C8E09C6"/>
    <w:rsid w:val="0C9004B6"/>
    <w:rsid w:val="0C961417"/>
    <w:rsid w:val="0C9D20CB"/>
    <w:rsid w:val="0CA50397"/>
    <w:rsid w:val="0CA5715E"/>
    <w:rsid w:val="0CA93BBA"/>
    <w:rsid w:val="0CAE5673"/>
    <w:rsid w:val="0CB179F3"/>
    <w:rsid w:val="0CB63D7A"/>
    <w:rsid w:val="0CB83C70"/>
    <w:rsid w:val="0CBC4791"/>
    <w:rsid w:val="0CBF2D7D"/>
    <w:rsid w:val="0CC26BDD"/>
    <w:rsid w:val="0CC315E0"/>
    <w:rsid w:val="0CC341F2"/>
    <w:rsid w:val="0CC50DD6"/>
    <w:rsid w:val="0CC56C56"/>
    <w:rsid w:val="0CC5788F"/>
    <w:rsid w:val="0CC71A39"/>
    <w:rsid w:val="0CD141B8"/>
    <w:rsid w:val="0CD668AD"/>
    <w:rsid w:val="0CD8454C"/>
    <w:rsid w:val="0CDD2DCA"/>
    <w:rsid w:val="0CDE3FC1"/>
    <w:rsid w:val="0CE17B72"/>
    <w:rsid w:val="0CE31C22"/>
    <w:rsid w:val="0CE74C44"/>
    <w:rsid w:val="0CE75A7F"/>
    <w:rsid w:val="0CEE5E67"/>
    <w:rsid w:val="0CF11BDB"/>
    <w:rsid w:val="0CF37BCB"/>
    <w:rsid w:val="0CFA5E40"/>
    <w:rsid w:val="0CFF02E7"/>
    <w:rsid w:val="0D061368"/>
    <w:rsid w:val="0D065561"/>
    <w:rsid w:val="0D0C7DB3"/>
    <w:rsid w:val="0D10356A"/>
    <w:rsid w:val="0D1177A7"/>
    <w:rsid w:val="0D1A5E2C"/>
    <w:rsid w:val="0D1C3B90"/>
    <w:rsid w:val="0D1F0272"/>
    <w:rsid w:val="0D23774F"/>
    <w:rsid w:val="0D253722"/>
    <w:rsid w:val="0D272BCE"/>
    <w:rsid w:val="0D2A666E"/>
    <w:rsid w:val="0D2D7AEF"/>
    <w:rsid w:val="0D2E3625"/>
    <w:rsid w:val="0D2F1F09"/>
    <w:rsid w:val="0D2F4644"/>
    <w:rsid w:val="0D344DF5"/>
    <w:rsid w:val="0D3653C7"/>
    <w:rsid w:val="0D3869BF"/>
    <w:rsid w:val="0D3945CB"/>
    <w:rsid w:val="0D3D641B"/>
    <w:rsid w:val="0D3E64E9"/>
    <w:rsid w:val="0D41284D"/>
    <w:rsid w:val="0D415039"/>
    <w:rsid w:val="0D427C4C"/>
    <w:rsid w:val="0D4842B0"/>
    <w:rsid w:val="0D4B5B50"/>
    <w:rsid w:val="0D516C11"/>
    <w:rsid w:val="0D530022"/>
    <w:rsid w:val="0D545E42"/>
    <w:rsid w:val="0D563D83"/>
    <w:rsid w:val="0D5651C8"/>
    <w:rsid w:val="0D572FBE"/>
    <w:rsid w:val="0D59512C"/>
    <w:rsid w:val="0D5C0B28"/>
    <w:rsid w:val="0D5F122B"/>
    <w:rsid w:val="0D5F59E1"/>
    <w:rsid w:val="0D5F73E5"/>
    <w:rsid w:val="0D616757"/>
    <w:rsid w:val="0D645E53"/>
    <w:rsid w:val="0D6737C3"/>
    <w:rsid w:val="0D676F01"/>
    <w:rsid w:val="0D6B5D2C"/>
    <w:rsid w:val="0D6B7277"/>
    <w:rsid w:val="0D71049E"/>
    <w:rsid w:val="0D7143A4"/>
    <w:rsid w:val="0D724644"/>
    <w:rsid w:val="0D735892"/>
    <w:rsid w:val="0D754F99"/>
    <w:rsid w:val="0D79799F"/>
    <w:rsid w:val="0D7B28C7"/>
    <w:rsid w:val="0D8650B3"/>
    <w:rsid w:val="0D8754CE"/>
    <w:rsid w:val="0D8A0C09"/>
    <w:rsid w:val="0D8B5B76"/>
    <w:rsid w:val="0D8C444C"/>
    <w:rsid w:val="0D9031A4"/>
    <w:rsid w:val="0D987391"/>
    <w:rsid w:val="0D9C771B"/>
    <w:rsid w:val="0D9E0E05"/>
    <w:rsid w:val="0D9E461E"/>
    <w:rsid w:val="0DAA31EF"/>
    <w:rsid w:val="0DAC195B"/>
    <w:rsid w:val="0DAD0DEC"/>
    <w:rsid w:val="0DAE6966"/>
    <w:rsid w:val="0DB434D5"/>
    <w:rsid w:val="0DB45EB9"/>
    <w:rsid w:val="0DB51B54"/>
    <w:rsid w:val="0DC059EA"/>
    <w:rsid w:val="0DC2609F"/>
    <w:rsid w:val="0DC4160A"/>
    <w:rsid w:val="0DC70AD3"/>
    <w:rsid w:val="0DC725BD"/>
    <w:rsid w:val="0DCD6D49"/>
    <w:rsid w:val="0DCF1B8B"/>
    <w:rsid w:val="0DD1744F"/>
    <w:rsid w:val="0DD2304A"/>
    <w:rsid w:val="0DD23DE1"/>
    <w:rsid w:val="0DD27656"/>
    <w:rsid w:val="0DD66F45"/>
    <w:rsid w:val="0DDA1FE4"/>
    <w:rsid w:val="0DEB1A3D"/>
    <w:rsid w:val="0DF05441"/>
    <w:rsid w:val="0DF06D77"/>
    <w:rsid w:val="0DF6401D"/>
    <w:rsid w:val="0E046BD7"/>
    <w:rsid w:val="0E071EC3"/>
    <w:rsid w:val="0E0C0526"/>
    <w:rsid w:val="0E0C7BC1"/>
    <w:rsid w:val="0E1000D7"/>
    <w:rsid w:val="0E146120"/>
    <w:rsid w:val="0E194665"/>
    <w:rsid w:val="0E1A1083"/>
    <w:rsid w:val="0E1C55DF"/>
    <w:rsid w:val="0E1E6E4D"/>
    <w:rsid w:val="0E217C31"/>
    <w:rsid w:val="0E261586"/>
    <w:rsid w:val="0E270CB4"/>
    <w:rsid w:val="0E276E14"/>
    <w:rsid w:val="0E2C42FA"/>
    <w:rsid w:val="0E2C630B"/>
    <w:rsid w:val="0E3044F9"/>
    <w:rsid w:val="0E30490B"/>
    <w:rsid w:val="0E321307"/>
    <w:rsid w:val="0E336F00"/>
    <w:rsid w:val="0E3815EB"/>
    <w:rsid w:val="0E3927AC"/>
    <w:rsid w:val="0E3A557C"/>
    <w:rsid w:val="0E3D5AB9"/>
    <w:rsid w:val="0E3E03BA"/>
    <w:rsid w:val="0E405FB9"/>
    <w:rsid w:val="0E447897"/>
    <w:rsid w:val="0E481B5F"/>
    <w:rsid w:val="0E5313BB"/>
    <w:rsid w:val="0E5340E9"/>
    <w:rsid w:val="0E554F58"/>
    <w:rsid w:val="0E5D69BB"/>
    <w:rsid w:val="0E600E44"/>
    <w:rsid w:val="0E6438B5"/>
    <w:rsid w:val="0E6B6EA6"/>
    <w:rsid w:val="0E6D00FF"/>
    <w:rsid w:val="0E6E232D"/>
    <w:rsid w:val="0E6F18B1"/>
    <w:rsid w:val="0E757F36"/>
    <w:rsid w:val="0E7A5EF2"/>
    <w:rsid w:val="0E7D0F59"/>
    <w:rsid w:val="0E826473"/>
    <w:rsid w:val="0E834410"/>
    <w:rsid w:val="0E8A1366"/>
    <w:rsid w:val="0E8B0753"/>
    <w:rsid w:val="0E927C8A"/>
    <w:rsid w:val="0E986371"/>
    <w:rsid w:val="0E9944AE"/>
    <w:rsid w:val="0E996973"/>
    <w:rsid w:val="0E9D5D0B"/>
    <w:rsid w:val="0E9F6484"/>
    <w:rsid w:val="0EA21F0E"/>
    <w:rsid w:val="0EA538BE"/>
    <w:rsid w:val="0EA908F3"/>
    <w:rsid w:val="0EAF2696"/>
    <w:rsid w:val="0EB23AAC"/>
    <w:rsid w:val="0EB304F6"/>
    <w:rsid w:val="0EB940A5"/>
    <w:rsid w:val="0EBE3B9A"/>
    <w:rsid w:val="0EBF75C3"/>
    <w:rsid w:val="0EC15CDE"/>
    <w:rsid w:val="0EC60FAB"/>
    <w:rsid w:val="0EC61362"/>
    <w:rsid w:val="0ECA46A3"/>
    <w:rsid w:val="0ECC6DA0"/>
    <w:rsid w:val="0ED16A36"/>
    <w:rsid w:val="0ED508A4"/>
    <w:rsid w:val="0ED53F6F"/>
    <w:rsid w:val="0ED72BB1"/>
    <w:rsid w:val="0ED77425"/>
    <w:rsid w:val="0ED9462B"/>
    <w:rsid w:val="0EDA0DE2"/>
    <w:rsid w:val="0EDC0D2C"/>
    <w:rsid w:val="0EDE6BF1"/>
    <w:rsid w:val="0EDF693A"/>
    <w:rsid w:val="0EE44E61"/>
    <w:rsid w:val="0EE6498D"/>
    <w:rsid w:val="0EE671EA"/>
    <w:rsid w:val="0EE75E86"/>
    <w:rsid w:val="0EEC1B8C"/>
    <w:rsid w:val="0EEC7244"/>
    <w:rsid w:val="0EED3F30"/>
    <w:rsid w:val="0EF35477"/>
    <w:rsid w:val="0EF35E3C"/>
    <w:rsid w:val="0EF5224C"/>
    <w:rsid w:val="0EFD48A4"/>
    <w:rsid w:val="0EFF62A4"/>
    <w:rsid w:val="0F0101C4"/>
    <w:rsid w:val="0F01082F"/>
    <w:rsid w:val="0F014470"/>
    <w:rsid w:val="0F01726C"/>
    <w:rsid w:val="0F0617B2"/>
    <w:rsid w:val="0F0C04EE"/>
    <w:rsid w:val="0F0D41C9"/>
    <w:rsid w:val="0F133AA2"/>
    <w:rsid w:val="0F151EA7"/>
    <w:rsid w:val="0F1B7810"/>
    <w:rsid w:val="0F1F11E8"/>
    <w:rsid w:val="0F1F3C61"/>
    <w:rsid w:val="0F236C20"/>
    <w:rsid w:val="0F28414D"/>
    <w:rsid w:val="0F2F716D"/>
    <w:rsid w:val="0F31076D"/>
    <w:rsid w:val="0F322F61"/>
    <w:rsid w:val="0F3A6C25"/>
    <w:rsid w:val="0F420562"/>
    <w:rsid w:val="0F481DE3"/>
    <w:rsid w:val="0F4850F3"/>
    <w:rsid w:val="0F4A1A48"/>
    <w:rsid w:val="0F4C1A66"/>
    <w:rsid w:val="0F4C340A"/>
    <w:rsid w:val="0F550F20"/>
    <w:rsid w:val="0F56075C"/>
    <w:rsid w:val="0F5B3469"/>
    <w:rsid w:val="0F6B6818"/>
    <w:rsid w:val="0F726C3C"/>
    <w:rsid w:val="0F7350A1"/>
    <w:rsid w:val="0F7447ED"/>
    <w:rsid w:val="0F7C290A"/>
    <w:rsid w:val="0F7C7E6E"/>
    <w:rsid w:val="0F7D4679"/>
    <w:rsid w:val="0F7F31CF"/>
    <w:rsid w:val="0F80265D"/>
    <w:rsid w:val="0F881794"/>
    <w:rsid w:val="0F8B16C5"/>
    <w:rsid w:val="0F8C0D66"/>
    <w:rsid w:val="0F8F4E09"/>
    <w:rsid w:val="0F954410"/>
    <w:rsid w:val="0F9B1687"/>
    <w:rsid w:val="0F9E73B8"/>
    <w:rsid w:val="0FA15141"/>
    <w:rsid w:val="0FA25A43"/>
    <w:rsid w:val="0FA34350"/>
    <w:rsid w:val="0FA611DA"/>
    <w:rsid w:val="0FA9238F"/>
    <w:rsid w:val="0FB904A7"/>
    <w:rsid w:val="0FBC5693"/>
    <w:rsid w:val="0FBD0824"/>
    <w:rsid w:val="0FC32678"/>
    <w:rsid w:val="0FC6455A"/>
    <w:rsid w:val="0FCF74A0"/>
    <w:rsid w:val="0FD36A44"/>
    <w:rsid w:val="0FD872E6"/>
    <w:rsid w:val="0FDA6B83"/>
    <w:rsid w:val="0FDC2684"/>
    <w:rsid w:val="0FDD526A"/>
    <w:rsid w:val="0FDE20F4"/>
    <w:rsid w:val="0FE168E3"/>
    <w:rsid w:val="0FE53868"/>
    <w:rsid w:val="0FE75F5E"/>
    <w:rsid w:val="0FEE54F9"/>
    <w:rsid w:val="0FF44A7A"/>
    <w:rsid w:val="0FF8221F"/>
    <w:rsid w:val="0FF92AFD"/>
    <w:rsid w:val="0FFB557B"/>
    <w:rsid w:val="0FFE3B2B"/>
    <w:rsid w:val="0FFF1672"/>
    <w:rsid w:val="100134E2"/>
    <w:rsid w:val="10041530"/>
    <w:rsid w:val="100512A3"/>
    <w:rsid w:val="10063845"/>
    <w:rsid w:val="1006644F"/>
    <w:rsid w:val="10084E0A"/>
    <w:rsid w:val="10181224"/>
    <w:rsid w:val="101B168F"/>
    <w:rsid w:val="101F41B9"/>
    <w:rsid w:val="10206B28"/>
    <w:rsid w:val="102618C1"/>
    <w:rsid w:val="10265E5A"/>
    <w:rsid w:val="102816B0"/>
    <w:rsid w:val="1029421E"/>
    <w:rsid w:val="102B04DB"/>
    <w:rsid w:val="102E303D"/>
    <w:rsid w:val="103400F2"/>
    <w:rsid w:val="1038679A"/>
    <w:rsid w:val="10395177"/>
    <w:rsid w:val="103B25F7"/>
    <w:rsid w:val="104142B8"/>
    <w:rsid w:val="10435CA0"/>
    <w:rsid w:val="104558C4"/>
    <w:rsid w:val="104843A1"/>
    <w:rsid w:val="10494066"/>
    <w:rsid w:val="104E6606"/>
    <w:rsid w:val="10564DB0"/>
    <w:rsid w:val="105F2459"/>
    <w:rsid w:val="10613D31"/>
    <w:rsid w:val="106362B3"/>
    <w:rsid w:val="106D1B99"/>
    <w:rsid w:val="107218CA"/>
    <w:rsid w:val="10745999"/>
    <w:rsid w:val="107C58EB"/>
    <w:rsid w:val="107D5DEA"/>
    <w:rsid w:val="107E32E6"/>
    <w:rsid w:val="107E7A2C"/>
    <w:rsid w:val="107F59DB"/>
    <w:rsid w:val="10847FB3"/>
    <w:rsid w:val="10854E3B"/>
    <w:rsid w:val="10865854"/>
    <w:rsid w:val="108814C2"/>
    <w:rsid w:val="10884D1A"/>
    <w:rsid w:val="108B556C"/>
    <w:rsid w:val="109A32C4"/>
    <w:rsid w:val="109C73F0"/>
    <w:rsid w:val="109F6E3F"/>
    <w:rsid w:val="10A16173"/>
    <w:rsid w:val="10A21A10"/>
    <w:rsid w:val="10A313AE"/>
    <w:rsid w:val="10A32237"/>
    <w:rsid w:val="10AF6704"/>
    <w:rsid w:val="10B73882"/>
    <w:rsid w:val="10BB2F92"/>
    <w:rsid w:val="10C1469D"/>
    <w:rsid w:val="10C21CB5"/>
    <w:rsid w:val="10C60645"/>
    <w:rsid w:val="10C9117D"/>
    <w:rsid w:val="10CB28B4"/>
    <w:rsid w:val="10D33890"/>
    <w:rsid w:val="10D55B0C"/>
    <w:rsid w:val="10D65264"/>
    <w:rsid w:val="10D729DF"/>
    <w:rsid w:val="10D80C91"/>
    <w:rsid w:val="10D8607F"/>
    <w:rsid w:val="10D96342"/>
    <w:rsid w:val="10DD0F9C"/>
    <w:rsid w:val="10DE66E8"/>
    <w:rsid w:val="10E9014D"/>
    <w:rsid w:val="10EB515E"/>
    <w:rsid w:val="10EE52E3"/>
    <w:rsid w:val="10F33170"/>
    <w:rsid w:val="10FA24B8"/>
    <w:rsid w:val="10FF5AE6"/>
    <w:rsid w:val="110252E0"/>
    <w:rsid w:val="1105076A"/>
    <w:rsid w:val="11063F23"/>
    <w:rsid w:val="11074805"/>
    <w:rsid w:val="11075D9A"/>
    <w:rsid w:val="110C2E0E"/>
    <w:rsid w:val="110F3C12"/>
    <w:rsid w:val="110F71F3"/>
    <w:rsid w:val="111443ED"/>
    <w:rsid w:val="11173F88"/>
    <w:rsid w:val="111768AA"/>
    <w:rsid w:val="11233110"/>
    <w:rsid w:val="11331C98"/>
    <w:rsid w:val="11343CDC"/>
    <w:rsid w:val="11354635"/>
    <w:rsid w:val="113B61AD"/>
    <w:rsid w:val="113F0C2F"/>
    <w:rsid w:val="113F3AA2"/>
    <w:rsid w:val="1142246A"/>
    <w:rsid w:val="114462D3"/>
    <w:rsid w:val="11451624"/>
    <w:rsid w:val="11473C31"/>
    <w:rsid w:val="114B7281"/>
    <w:rsid w:val="115615B0"/>
    <w:rsid w:val="11562BF3"/>
    <w:rsid w:val="115858F0"/>
    <w:rsid w:val="115A56A6"/>
    <w:rsid w:val="115D44B1"/>
    <w:rsid w:val="116A4804"/>
    <w:rsid w:val="116B3366"/>
    <w:rsid w:val="116B5A31"/>
    <w:rsid w:val="116C275D"/>
    <w:rsid w:val="11740DCA"/>
    <w:rsid w:val="11802F65"/>
    <w:rsid w:val="11805909"/>
    <w:rsid w:val="1186405F"/>
    <w:rsid w:val="118D405A"/>
    <w:rsid w:val="11911328"/>
    <w:rsid w:val="11945406"/>
    <w:rsid w:val="11967790"/>
    <w:rsid w:val="11972450"/>
    <w:rsid w:val="119A4F36"/>
    <w:rsid w:val="11A06BFF"/>
    <w:rsid w:val="11A15118"/>
    <w:rsid w:val="11A53463"/>
    <w:rsid w:val="11B27DBA"/>
    <w:rsid w:val="11B43CF8"/>
    <w:rsid w:val="11B4755C"/>
    <w:rsid w:val="11B47DBD"/>
    <w:rsid w:val="11B679BE"/>
    <w:rsid w:val="11B73993"/>
    <w:rsid w:val="11B766A9"/>
    <w:rsid w:val="11B87B81"/>
    <w:rsid w:val="11BD4D3E"/>
    <w:rsid w:val="11C26951"/>
    <w:rsid w:val="11C56B02"/>
    <w:rsid w:val="11C83396"/>
    <w:rsid w:val="11C86768"/>
    <w:rsid w:val="11CD6353"/>
    <w:rsid w:val="11CE7094"/>
    <w:rsid w:val="11D50613"/>
    <w:rsid w:val="11D92F3E"/>
    <w:rsid w:val="11DB01B0"/>
    <w:rsid w:val="11DB7C02"/>
    <w:rsid w:val="11DC352B"/>
    <w:rsid w:val="11DF0178"/>
    <w:rsid w:val="11E16F4B"/>
    <w:rsid w:val="11E2560B"/>
    <w:rsid w:val="11E32EF8"/>
    <w:rsid w:val="11E54963"/>
    <w:rsid w:val="11E80033"/>
    <w:rsid w:val="11E92AD4"/>
    <w:rsid w:val="11EF5CBB"/>
    <w:rsid w:val="11F21A4A"/>
    <w:rsid w:val="11F9043C"/>
    <w:rsid w:val="11FC7E54"/>
    <w:rsid w:val="11FF0DF5"/>
    <w:rsid w:val="11FF439B"/>
    <w:rsid w:val="12002590"/>
    <w:rsid w:val="1202281F"/>
    <w:rsid w:val="12076AEF"/>
    <w:rsid w:val="120A111A"/>
    <w:rsid w:val="120B1A51"/>
    <w:rsid w:val="120B2B96"/>
    <w:rsid w:val="120B5262"/>
    <w:rsid w:val="120E220A"/>
    <w:rsid w:val="1213583D"/>
    <w:rsid w:val="12144AF9"/>
    <w:rsid w:val="12170B5E"/>
    <w:rsid w:val="12172BF5"/>
    <w:rsid w:val="12184242"/>
    <w:rsid w:val="121A2BF8"/>
    <w:rsid w:val="121C2DC6"/>
    <w:rsid w:val="121D2135"/>
    <w:rsid w:val="12220945"/>
    <w:rsid w:val="122269C4"/>
    <w:rsid w:val="122D584D"/>
    <w:rsid w:val="122D641B"/>
    <w:rsid w:val="12364A89"/>
    <w:rsid w:val="12382083"/>
    <w:rsid w:val="123A1F05"/>
    <w:rsid w:val="123C593D"/>
    <w:rsid w:val="1244762E"/>
    <w:rsid w:val="12453D95"/>
    <w:rsid w:val="124729C4"/>
    <w:rsid w:val="12484CC3"/>
    <w:rsid w:val="124A78C7"/>
    <w:rsid w:val="124C4C21"/>
    <w:rsid w:val="12520E55"/>
    <w:rsid w:val="125247FF"/>
    <w:rsid w:val="12542C23"/>
    <w:rsid w:val="12582D66"/>
    <w:rsid w:val="12597631"/>
    <w:rsid w:val="126020F5"/>
    <w:rsid w:val="12655206"/>
    <w:rsid w:val="12674176"/>
    <w:rsid w:val="1271003C"/>
    <w:rsid w:val="12727F39"/>
    <w:rsid w:val="12774BEB"/>
    <w:rsid w:val="127D6A3A"/>
    <w:rsid w:val="128311D6"/>
    <w:rsid w:val="128347E5"/>
    <w:rsid w:val="12866D7E"/>
    <w:rsid w:val="128A538B"/>
    <w:rsid w:val="128B5A91"/>
    <w:rsid w:val="128F0E28"/>
    <w:rsid w:val="129073E7"/>
    <w:rsid w:val="12926475"/>
    <w:rsid w:val="12987EB4"/>
    <w:rsid w:val="12991BBD"/>
    <w:rsid w:val="129A2B9E"/>
    <w:rsid w:val="129A612F"/>
    <w:rsid w:val="12A07DD2"/>
    <w:rsid w:val="12A30B3A"/>
    <w:rsid w:val="12A5059D"/>
    <w:rsid w:val="12A63A1B"/>
    <w:rsid w:val="12A64370"/>
    <w:rsid w:val="12AB2F6C"/>
    <w:rsid w:val="12B02FCD"/>
    <w:rsid w:val="12B11E10"/>
    <w:rsid w:val="12B34D25"/>
    <w:rsid w:val="12B45E5A"/>
    <w:rsid w:val="12B75018"/>
    <w:rsid w:val="12C461E9"/>
    <w:rsid w:val="12C8474F"/>
    <w:rsid w:val="12D5045C"/>
    <w:rsid w:val="12D60325"/>
    <w:rsid w:val="12D9297D"/>
    <w:rsid w:val="12D94D37"/>
    <w:rsid w:val="12E1640C"/>
    <w:rsid w:val="12F1082E"/>
    <w:rsid w:val="12F730F3"/>
    <w:rsid w:val="12FD4610"/>
    <w:rsid w:val="13046FFF"/>
    <w:rsid w:val="13077FF5"/>
    <w:rsid w:val="130C28E6"/>
    <w:rsid w:val="130F1939"/>
    <w:rsid w:val="130F495F"/>
    <w:rsid w:val="1310580D"/>
    <w:rsid w:val="13110433"/>
    <w:rsid w:val="131713EB"/>
    <w:rsid w:val="131776DF"/>
    <w:rsid w:val="131910F2"/>
    <w:rsid w:val="131A6AB1"/>
    <w:rsid w:val="131E12CA"/>
    <w:rsid w:val="13235FE7"/>
    <w:rsid w:val="1327003D"/>
    <w:rsid w:val="13273908"/>
    <w:rsid w:val="132778C5"/>
    <w:rsid w:val="132C5731"/>
    <w:rsid w:val="132F0947"/>
    <w:rsid w:val="1336410A"/>
    <w:rsid w:val="133C1906"/>
    <w:rsid w:val="1341099A"/>
    <w:rsid w:val="13417A5D"/>
    <w:rsid w:val="13417E44"/>
    <w:rsid w:val="13423CB4"/>
    <w:rsid w:val="13447A43"/>
    <w:rsid w:val="13450AA3"/>
    <w:rsid w:val="134667D6"/>
    <w:rsid w:val="134770EC"/>
    <w:rsid w:val="13500135"/>
    <w:rsid w:val="1353767F"/>
    <w:rsid w:val="135B3E9C"/>
    <w:rsid w:val="1360661A"/>
    <w:rsid w:val="136152A2"/>
    <w:rsid w:val="13620891"/>
    <w:rsid w:val="13706893"/>
    <w:rsid w:val="137405CE"/>
    <w:rsid w:val="137449F0"/>
    <w:rsid w:val="137772A3"/>
    <w:rsid w:val="137A31F0"/>
    <w:rsid w:val="137F22AE"/>
    <w:rsid w:val="13883106"/>
    <w:rsid w:val="1388641D"/>
    <w:rsid w:val="138A09CD"/>
    <w:rsid w:val="138A0E46"/>
    <w:rsid w:val="1390400A"/>
    <w:rsid w:val="139437FB"/>
    <w:rsid w:val="13965670"/>
    <w:rsid w:val="139B2DDC"/>
    <w:rsid w:val="13A17600"/>
    <w:rsid w:val="13A549F1"/>
    <w:rsid w:val="13A56237"/>
    <w:rsid w:val="13A979E4"/>
    <w:rsid w:val="13AC1962"/>
    <w:rsid w:val="13B31660"/>
    <w:rsid w:val="13BE385C"/>
    <w:rsid w:val="13BF1E97"/>
    <w:rsid w:val="13BF2053"/>
    <w:rsid w:val="13C53010"/>
    <w:rsid w:val="13CF5F4D"/>
    <w:rsid w:val="13D5554F"/>
    <w:rsid w:val="13D71240"/>
    <w:rsid w:val="13D8013C"/>
    <w:rsid w:val="13DA1C7D"/>
    <w:rsid w:val="13DC4484"/>
    <w:rsid w:val="13E25E9F"/>
    <w:rsid w:val="13E2631A"/>
    <w:rsid w:val="13E35EAF"/>
    <w:rsid w:val="13EA27E6"/>
    <w:rsid w:val="13EA648C"/>
    <w:rsid w:val="13EB0E7E"/>
    <w:rsid w:val="13F1022A"/>
    <w:rsid w:val="13F3664E"/>
    <w:rsid w:val="13FD6647"/>
    <w:rsid w:val="13FD7637"/>
    <w:rsid w:val="1402055D"/>
    <w:rsid w:val="140312EF"/>
    <w:rsid w:val="14092F03"/>
    <w:rsid w:val="140C467F"/>
    <w:rsid w:val="14176C99"/>
    <w:rsid w:val="141C7145"/>
    <w:rsid w:val="141D013A"/>
    <w:rsid w:val="141F3ED5"/>
    <w:rsid w:val="14223118"/>
    <w:rsid w:val="14242B9A"/>
    <w:rsid w:val="14247C47"/>
    <w:rsid w:val="1432375F"/>
    <w:rsid w:val="143357B5"/>
    <w:rsid w:val="14395BB0"/>
    <w:rsid w:val="143D22CC"/>
    <w:rsid w:val="143D68F5"/>
    <w:rsid w:val="143F1B5F"/>
    <w:rsid w:val="14431172"/>
    <w:rsid w:val="14471835"/>
    <w:rsid w:val="144753BE"/>
    <w:rsid w:val="144911A1"/>
    <w:rsid w:val="14544E27"/>
    <w:rsid w:val="14582F80"/>
    <w:rsid w:val="14585101"/>
    <w:rsid w:val="145A7B0A"/>
    <w:rsid w:val="145C5906"/>
    <w:rsid w:val="145D418A"/>
    <w:rsid w:val="14644336"/>
    <w:rsid w:val="14657CE9"/>
    <w:rsid w:val="14666439"/>
    <w:rsid w:val="14683375"/>
    <w:rsid w:val="146D0763"/>
    <w:rsid w:val="146D48F7"/>
    <w:rsid w:val="146F0C1D"/>
    <w:rsid w:val="14701E0E"/>
    <w:rsid w:val="1472540C"/>
    <w:rsid w:val="147618C8"/>
    <w:rsid w:val="14792ED5"/>
    <w:rsid w:val="147A0F85"/>
    <w:rsid w:val="147F298E"/>
    <w:rsid w:val="148423E0"/>
    <w:rsid w:val="148659F0"/>
    <w:rsid w:val="1488209F"/>
    <w:rsid w:val="14886C65"/>
    <w:rsid w:val="148A49EB"/>
    <w:rsid w:val="148E42B7"/>
    <w:rsid w:val="148E5240"/>
    <w:rsid w:val="14931901"/>
    <w:rsid w:val="1496131A"/>
    <w:rsid w:val="14995B8B"/>
    <w:rsid w:val="149C5631"/>
    <w:rsid w:val="149D52F5"/>
    <w:rsid w:val="149E786E"/>
    <w:rsid w:val="14A17369"/>
    <w:rsid w:val="14A94D63"/>
    <w:rsid w:val="14A9782B"/>
    <w:rsid w:val="14B076F1"/>
    <w:rsid w:val="14B670C1"/>
    <w:rsid w:val="14B75351"/>
    <w:rsid w:val="14B75867"/>
    <w:rsid w:val="14B866A7"/>
    <w:rsid w:val="14BF7494"/>
    <w:rsid w:val="14C13EA1"/>
    <w:rsid w:val="14C77AA4"/>
    <w:rsid w:val="14C828FD"/>
    <w:rsid w:val="14CB2848"/>
    <w:rsid w:val="14CC43EA"/>
    <w:rsid w:val="14CD21D6"/>
    <w:rsid w:val="14D61EDD"/>
    <w:rsid w:val="14D66773"/>
    <w:rsid w:val="14DA2471"/>
    <w:rsid w:val="14E303B8"/>
    <w:rsid w:val="14E32C81"/>
    <w:rsid w:val="14E62F5D"/>
    <w:rsid w:val="14EF2BCA"/>
    <w:rsid w:val="14F020AA"/>
    <w:rsid w:val="14F176AC"/>
    <w:rsid w:val="14F218BF"/>
    <w:rsid w:val="14F32616"/>
    <w:rsid w:val="14F45200"/>
    <w:rsid w:val="14F943B0"/>
    <w:rsid w:val="14FE0A48"/>
    <w:rsid w:val="14FF1084"/>
    <w:rsid w:val="15010803"/>
    <w:rsid w:val="1501112A"/>
    <w:rsid w:val="15030D5B"/>
    <w:rsid w:val="15070ED4"/>
    <w:rsid w:val="150C48D8"/>
    <w:rsid w:val="15145704"/>
    <w:rsid w:val="151764A3"/>
    <w:rsid w:val="151B278D"/>
    <w:rsid w:val="151B45BC"/>
    <w:rsid w:val="151F2566"/>
    <w:rsid w:val="152023E1"/>
    <w:rsid w:val="15241573"/>
    <w:rsid w:val="15263D2B"/>
    <w:rsid w:val="15267350"/>
    <w:rsid w:val="152678AD"/>
    <w:rsid w:val="1527080E"/>
    <w:rsid w:val="15282535"/>
    <w:rsid w:val="152A5EC3"/>
    <w:rsid w:val="152B0F3C"/>
    <w:rsid w:val="152C5F07"/>
    <w:rsid w:val="15342171"/>
    <w:rsid w:val="153426DF"/>
    <w:rsid w:val="15346DEF"/>
    <w:rsid w:val="15363288"/>
    <w:rsid w:val="15381E6C"/>
    <w:rsid w:val="153868D7"/>
    <w:rsid w:val="15387398"/>
    <w:rsid w:val="15390032"/>
    <w:rsid w:val="153A7276"/>
    <w:rsid w:val="15450857"/>
    <w:rsid w:val="15470624"/>
    <w:rsid w:val="154779EF"/>
    <w:rsid w:val="154954F0"/>
    <w:rsid w:val="154A44EC"/>
    <w:rsid w:val="154A620B"/>
    <w:rsid w:val="1551763A"/>
    <w:rsid w:val="155249FC"/>
    <w:rsid w:val="155713BC"/>
    <w:rsid w:val="1558412F"/>
    <w:rsid w:val="15585A5B"/>
    <w:rsid w:val="155F4754"/>
    <w:rsid w:val="15645877"/>
    <w:rsid w:val="15651C3E"/>
    <w:rsid w:val="156F1FB7"/>
    <w:rsid w:val="156F55F6"/>
    <w:rsid w:val="15786691"/>
    <w:rsid w:val="15797B1C"/>
    <w:rsid w:val="157B6D51"/>
    <w:rsid w:val="157C2CFF"/>
    <w:rsid w:val="157C3117"/>
    <w:rsid w:val="1586205F"/>
    <w:rsid w:val="15874C05"/>
    <w:rsid w:val="158E296B"/>
    <w:rsid w:val="158F0CD3"/>
    <w:rsid w:val="159069FE"/>
    <w:rsid w:val="15992048"/>
    <w:rsid w:val="159D58F5"/>
    <w:rsid w:val="159F70BF"/>
    <w:rsid w:val="15A503EA"/>
    <w:rsid w:val="15A66EB1"/>
    <w:rsid w:val="15A960F4"/>
    <w:rsid w:val="15AA3374"/>
    <w:rsid w:val="15AA73AC"/>
    <w:rsid w:val="15AF2208"/>
    <w:rsid w:val="15B10BAA"/>
    <w:rsid w:val="15B95F61"/>
    <w:rsid w:val="15BF51F8"/>
    <w:rsid w:val="15C31AC1"/>
    <w:rsid w:val="15C5477D"/>
    <w:rsid w:val="15CC389F"/>
    <w:rsid w:val="15CE0385"/>
    <w:rsid w:val="15CE1954"/>
    <w:rsid w:val="15D01424"/>
    <w:rsid w:val="15D13EFF"/>
    <w:rsid w:val="15D3003D"/>
    <w:rsid w:val="15D43AAD"/>
    <w:rsid w:val="15D725D0"/>
    <w:rsid w:val="15D80863"/>
    <w:rsid w:val="15DD2DD9"/>
    <w:rsid w:val="15DE63CB"/>
    <w:rsid w:val="15DF0290"/>
    <w:rsid w:val="15E0677D"/>
    <w:rsid w:val="15E309F3"/>
    <w:rsid w:val="15E451CD"/>
    <w:rsid w:val="15E61CA2"/>
    <w:rsid w:val="15EA37E9"/>
    <w:rsid w:val="15EB6BEC"/>
    <w:rsid w:val="15ED35AF"/>
    <w:rsid w:val="15F002C3"/>
    <w:rsid w:val="15F62DFF"/>
    <w:rsid w:val="15F632BE"/>
    <w:rsid w:val="15FA24A4"/>
    <w:rsid w:val="15FA2D61"/>
    <w:rsid w:val="15FD76BE"/>
    <w:rsid w:val="15FF23EB"/>
    <w:rsid w:val="160407FB"/>
    <w:rsid w:val="160575A8"/>
    <w:rsid w:val="160678D0"/>
    <w:rsid w:val="160A6610"/>
    <w:rsid w:val="160D09C5"/>
    <w:rsid w:val="160E437A"/>
    <w:rsid w:val="16130D9B"/>
    <w:rsid w:val="161826F8"/>
    <w:rsid w:val="161B70A3"/>
    <w:rsid w:val="1621344D"/>
    <w:rsid w:val="162177F8"/>
    <w:rsid w:val="16291D82"/>
    <w:rsid w:val="162B48A1"/>
    <w:rsid w:val="162C0F68"/>
    <w:rsid w:val="16311DD8"/>
    <w:rsid w:val="163129C4"/>
    <w:rsid w:val="16323E3B"/>
    <w:rsid w:val="16341951"/>
    <w:rsid w:val="163A77BC"/>
    <w:rsid w:val="1642546A"/>
    <w:rsid w:val="164421C5"/>
    <w:rsid w:val="16475386"/>
    <w:rsid w:val="16495AEB"/>
    <w:rsid w:val="164F4A7A"/>
    <w:rsid w:val="1651316A"/>
    <w:rsid w:val="16516FAE"/>
    <w:rsid w:val="165552E8"/>
    <w:rsid w:val="165C18D4"/>
    <w:rsid w:val="16606D21"/>
    <w:rsid w:val="1664364F"/>
    <w:rsid w:val="166D59C3"/>
    <w:rsid w:val="166F1FAB"/>
    <w:rsid w:val="1675295D"/>
    <w:rsid w:val="167717A2"/>
    <w:rsid w:val="16775F20"/>
    <w:rsid w:val="167D09FB"/>
    <w:rsid w:val="167E0586"/>
    <w:rsid w:val="16842E92"/>
    <w:rsid w:val="168A16CF"/>
    <w:rsid w:val="16900D8B"/>
    <w:rsid w:val="16911860"/>
    <w:rsid w:val="169861EE"/>
    <w:rsid w:val="16991EF8"/>
    <w:rsid w:val="169E456D"/>
    <w:rsid w:val="169F53C8"/>
    <w:rsid w:val="16A34E0A"/>
    <w:rsid w:val="16A54B45"/>
    <w:rsid w:val="16A6625E"/>
    <w:rsid w:val="16AC3F2E"/>
    <w:rsid w:val="16BF46C1"/>
    <w:rsid w:val="16C27D0B"/>
    <w:rsid w:val="16C37A2A"/>
    <w:rsid w:val="16C76EB6"/>
    <w:rsid w:val="16CD66AA"/>
    <w:rsid w:val="16D11337"/>
    <w:rsid w:val="16D34B85"/>
    <w:rsid w:val="16D406F4"/>
    <w:rsid w:val="16D61E72"/>
    <w:rsid w:val="16DA574C"/>
    <w:rsid w:val="16DB6699"/>
    <w:rsid w:val="16DB7C47"/>
    <w:rsid w:val="16DF77AC"/>
    <w:rsid w:val="16E446DF"/>
    <w:rsid w:val="16EB454E"/>
    <w:rsid w:val="16EF2D46"/>
    <w:rsid w:val="16F05868"/>
    <w:rsid w:val="16F31FAB"/>
    <w:rsid w:val="16F611FF"/>
    <w:rsid w:val="16F6662E"/>
    <w:rsid w:val="16F80E1D"/>
    <w:rsid w:val="16FA3A67"/>
    <w:rsid w:val="16FC62DB"/>
    <w:rsid w:val="16FD1112"/>
    <w:rsid w:val="17007DA4"/>
    <w:rsid w:val="1708105E"/>
    <w:rsid w:val="170940F1"/>
    <w:rsid w:val="17106F9A"/>
    <w:rsid w:val="171528CB"/>
    <w:rsid w:val="17173B08"/>
    <w:rsid w:val="171A3F50"/>
    <w:rsid w:val="171F034D"/>
    <w:rsid w:val="17243FDE"/>
    <w:rsid w:val="17275F5B"/>
    <w:rsid w:val="17362507"/>
    <w:rsid w:val="173716D7"/>
    <w:rsid w:val="173730B6"/>
    <w:rsid w:val="1739172D"/>
    <w:rsid w:val="173E7FDE"/>
    <w:rsid w:val="17485228"/>
    <w:rsid w:val="174E7A81"/>
    <w:rsid w:val="174F3911"/>
    <w:rsid w:val="174F3975"/>
    <w:rsid w:val="174F6D8B"/>
    <w:rsid w:val="1750250D"/>
    <w:rsid w:val="1750790D"/>
    <w:rsid w:val="175139FE"/>
    <w:rsid w:val="175373CC"/>
    <w:rsid w:val="17556AC4"/>
    <w:rsid w:val="175E22E1"/>
    <w:rsid w:val="17633ADF"/>
    <w:rsid w:val="1765479C"/>
    <w:rsid w:val="176D2353"/>
    <w:rsid w:val="176D4137"/>
    <w:rsid w:val="177060A0"/>
    <w:rsid w:val="177478F8"/>
    <w:rsid w:val="177D65F9"/>
    <w:rsid w:val="177E7517"/>
    <w:rsid w:val="177F72D2"/>
    <w:rsid w:val="1785139D"/>
    <w:rsid w:val="178D4C91"/>
    <w:rsid w:val="17922811"/>
    <w:rsid w:val="1793259B"/>
    <w:rsid w:val="17940C69"/>
    <w:rsid w:val="17964AA0"/>
    <w:rsid w:val="179974D7"/>
    <w:rsid w:val="179A3C67"/>
    <w:rsid w:val="179A6CBE"/>
    <w:rsid w:val="179E08BA"/>
    <w:rsid w:val="179E7693"/>
    <w:rsid w:val="17AA3957"/>
    <w:rsid w:val="17AB006A"/>
    <w:rsid w:val="17B1347C"/>
    <w:rsid w:val="17B26BC4"/>
    <w:rsid w:val="17C01A5B"/>
    <w:rsid w:val="17C44C81"/>
    <w:rsid w:val="17C52A2D"/>
    <w:rsid w:val="17C95964"/>
    <w:rsid w:val="17CE6A43"/>
    <w:rsid w:val="17D4742C"/>
    <w:rsid w:val="17D66CCC"/>
    <w:rsid w:val="17D7791F"/>
    <w:rsid w:val="17D810E3"/>
    <w:rsid w:val="17D87C8E"/>
    <w:rsid w:val="17DA1695"/>
    <w:rsid w:val="17DA5983"/>
    <w:rsid w:val="17DB0E24"/>
    <w:rsid w:val="17DB7C6C"/>
    <w:rsid w:val="17E2356E"/>
    <w:rsid w:val="17E26DD3"/>
    <w:rsid w:val="17E52C1C"/>
    <w:rsid w:val="17E67917"/>
    <w:rsid w:val="17E70B76"/>
    <w:rsid w:val="17EE5300"/>
    <w:rsid w:val="17EF39E1"/>
    <w:rsid w:val="17F01D53"/>
    <w:rsid w:val="17F10F87"/>
    <w:rsid w:val="17F47DD7"/>
    <w:rsid w:val="17F64635"/>
    <w:rsid w:val="17F925A1"/>
    <w:rsid w:val="17F94275"/>
    <w:rsid w:val="17FB0B36"/>
    <w:rsid w:val="17FE06DE"/>
    <w:rsid w:val="17FF7220"/>
    <w:rsid w:val="18015CCD"/>
    <w:rsid w:val="18074307"/>
    <w:rsid w:val="18097DF1"/>
    <w:rsid w:val="180A24EE"/>
    <w:rsid w:val="181D4643"/>
    <w:rsid w:val="181D7DCE"/>
    <w:rsid w:val="181F6366"/>
    <w:rsid w:val="18266E8D"/>
    <w:rsid w:val="18283D15"/>
    <w:rsid w:val="182A0CA3"/>
    <w:rsid w:val="182E787D"/>
    <w:rsid w:val="182F77C5"/>
    <w:rsid w:val="1836256C"/>
    <w:rsid w:val="18370CA0"/>
    <w:rsid w:val="18396F26"/>
    <w:rsid w:val="18397095"/>
    <w:rsid w:val="183B67C6"/>
    <w:rsid w:val="183C1EFC"/>
    <w:rsid w:val="183F38F2"/>
    <w:rsid w:val="18401EA3"/>
    <w:rsid w:val="18452AED"/>
    <w:rsid w:val="184824AE"/>
    <w:rsid w:val="185370D7"/>
    <w:rsid w:val="185423C6"/>
    <w:rsid w:val="18563786"/>
    <w:rsid w:val="18583897"/>
    <w:rsid w:val="18587D79"/>
    <w:rsid w:val="185C0B43"/>
    <w:rsid w:val="185C7001"/>
    <w:rsid w:val="186317B4"/>
    <w:rsid w:val="1868368A"/>
    <w:rsid w:val="186B3756"/>
    <w:rsid w:val="186B44B9"/>
    <w:rsid w:val="186B74DE"/>
    <w:rsid w:val="18706ECF"/>
    <w:rsid w:val="18731474"/>
    <w:rsid w:val="18742A5E"/>
    <w:rsid w:val="18791A4B"/>
    <w:rsid w:val="187C0857"/>
    <w:rsid w:val="188101C7"/>
    <w:rsid w:val="1888178D"/>
    <w:rsid w:val="18895540"/>
    <w:rsid w:val="18960C13"/>
    <w:rsid w:val="18A90B64"/>
    <w:rsid w:val="18A9236C"/>
    <w:rsid w:val="18A952A7"/>
    <w:rsid w:val="18A97BE9"/>
    <w:rsid w:val="18AB6104"/>
    <w:rsid w:val="18AF2E51"/>
    <w:rsid w:val="18AF6DD8"/>
    <w:rsid w:val="18B00639"/>
    <w:rsid w:val="18B170E5"/>
    <w:rsid w:val="18B5100C"/>
    <w:rsid w:val="18BB469F"/>
    <w:rsid w:val="18BC737A"/>
    <w:rsid w:val="18BF338F"/>
    <w:rsid w:val="18C12BFB"/>
    <w:rsid w:val="18C5257E"/>
    <w:rsid w:val="18C7597B"/>
    <w:rsid w:val="18C77E27"/>
    <w:rsid w:val="18CC3B22"/>
    <w:rsid w:val="18CD4C63"/>
    <w:rsid w:val="18D00783"/>
    <w:rsid w:val="18D109CC"/>
    <w:rsid w:val="18D536B5"/>
    <w:rsid w:val="18D566AB"/>
    <w:rsid w:val="18D61D06"/>
    <w:rsid w:val="18D826BA"/>
    <w:rsid w:val="18DB4EEA"/>
    <w:rsid w:val="18DD61E2"/>
    <w:rsid w:val="18E01010"/>
    <w:rsid w:val="18E2191D"/>
    <w:rsid w:val="18E460A2"/>
    <w:rsid w:val="18EA287D"/>
    <w:rsid w:val="18EB1680"/>
    <w:rsid w:val="18ED1BAB"/>
    <w:rsid w:val="18EE1E58"/>
    <w:rsid w:val="18F50DC8"/>
    <w:rsid w:val="18F93325"/>
    <w:rsid w:val="18FB2AE3"/>
    <w:rsid w:val="18FD197D"/>
    <w:rsid w:val="19002AF3"/>
    <w:rsid w:val="19023B10"/>
    <w:rsid w:val="19052DA2"/>
    <w:rsid w:val="19057270"/>
    <w:rsid w:val="190B01C3"/>
    <w:rsid w:val="190F0FAC"/>
    <w:rsid w:val="19124356"/>
    <w:rsid w:val="191579E6"/>
    <w:rsid w:val="191A1AA1"/>
    <w:rsid w:val="191C1855"/>
    <w:rsid w:val="191D0228"/>
    <w:rsid w:val="191E0A56"/>
    <w:rsid w:val="192065AA"/>
    <w:rsid w:val="19232BB6"/>
    <w:rsid w:val="192445E3"/>
    <w:rsid w:val="19263A6A"/>
    <w:rsid w:val="19264D78"/>
    <w:rsid w:val="192D0EC1"/>
    <w:rsid w:val="1933438E"/>
    <w:rsid w:val="193D3B39"/>
    <w:rsid w:val="193F4A1A"/>
    <w:rsid w:val="193F4DE9"/>
    <w:rsid w:val="19447F36"/>
    <w:rsid w:val="19513E8C"/>
    <w:rsid w:val="195342D0"/>
    <w:rsid w:val="19573773"/>
    <w:rsid w:val="195C4FD1"/>
    <w:rsid w:val="195D02D8"/>
    <w:rsid w:val="195D1FC2"/>
    <w:rsid w:val="195E3EA4"/>
    <w:rsid w:val="195E67BD"/>
    <w:rsid w:val="19612A5C"/>
    <w:rsid w:val="1962251C"/>
    <w:rsid w:val="19664AA8"/>
    <w:rsid w:val="196B2819"/>
    <w:rsid w:val="196C06A8"/>
    <w:rsid w:val="19747C33"/>
    <w:rsid w:val="19754D5C"/>
    <w:rsid w:val="197A5CF3"/>
    <w:rsid w:val="197A61A3"/>
    <w:rsid w:val="197F48D7"/>
    <w:rsid w:val="19803FF6"/>
    <w:rsid w:val="19875DA8"/>
    <w:rsid w:val="198D5671"/>
    <w:rsid w:val="198E3B28"/>
    <w:rsid w:val="19905DFD"/>
    <w:rsid w:val="199131AD"/>
    <w:rsid w:val="19916A2C"/>
    <w:rsid w:val="19931A4D"/>
    <w:rsid w:val="19974B09"/>
    <w:rsid w:val="199765D9"/>
    <w:rsid w:val="19993355"/>
    <w:rsid w:val="199E16C7"/>
    <w:rsid w:val="19A52E5F"/>
    <w:rsid w:val="19A71043"/>
    <w:rsid w:val="19A8195E"/>
    <w:rsid w:val="19A8214C"/>
    <w:rsid w:val="19AF7A2A"/>
    <w:rsid w:val="19B90BB9"/>
    <w:rsid w:val="19BC52A1"/>
    <w:rsid w:val="19BF69CA"/>
    <w:rsid w:val="19C171D3"/>
    <w:rsid w:val="19C31986"/>
    <w:rsid w:val="19C41155"/>
    <w:rsid w:val="19C725C9"/>
    <w:rsid w:val="19CB4CCE"/>
    <w:rsid w:val="19CB5D4D"/>
    <w:rsid w:val="19CC43A4"/>
    <w:rsid w:val="19CD10BA"/>
    <w:rsid w:val="19D25F89"/>
    <w:rsid w:val="19D64817"/>
    <w:rsid w:val="19D72CF4"/>
    <w:rsid w:val="19D755F3"/>
    <w:rsid w:val="19D80315"/>
    <w:rsid w:val="19D956F4"/>
    <w:rsid w:val="19DB3959"/>
    <w:rsid w:val="19DC58D4"/>
    <w:rsid w:val="19DF07F3"/>
    <w:rsid w:val="19E46A63"/>
    <w:rsid w:val="19E52B4E"/>
    <w:rsid w:val="19EB6F26"/>
    <w:rsid w:val="19EE5176"/>
    <w:rsid w:val="19F06BE8"/>
    <w:rsid w:val="19F550BF"/>
    <w:rsid w:val="19F77376"/>
    <w:rsid w:val="19FA749C"/>
    <w:rsid w:val="19FA7BB6"/>
    <w:rsid w:val="19FD436D"/>
    <w:rsid w:val="1A0001E7"/>
    <w:rsid w:val="1A077D06"/>
    <w:rsid w:val="1A0E5DD4"/>
    <w:rsid w:val="1A1038DA"/>
    <w:rsid w:val="1A155D5B"/>
    <w:rsid w:val="1A167F8B"/>
    <w:rsid w:val="1A245971"/>
    <w:rsid w:val="1A255E2B"/>
    <w:rsid w:val="1A2601E7"/>
    <w:rsid w:val="1A2A075B"/>
    <w:rsid w:val="1A31401E"/>
    <w:rsid w:val="1A3313E4"/>
    <w:rsid w:val="1A333589"/>
    <w:rsid w:val="1A360DF5"/>
    <w:rsid w:val="1A395422"/>
    <w:rsid w:val="1A3A1DEA"/>
    <w:rsid w:val="1A3B6CF6"/>
    <w:rsid w:val="1A3D2851"/>
    <w:rsid w:val="1A3E7C6B"/>
    <w:rsid w:val="1A41368A"/>
    <w:rsid w:val="1A43419F"/>
    <w:rsid w:val="1A441897"/>
    <w:rsid w:val="1A4459E5"/>
    <w:rsid w:val="1A487509"/>
    <w:rsid w:val="1A4C6F76"/>
    <w:rsid w:val="1A4E4E58"/>
    <w:rsid w:val="1A4E55DA"/>
    <w:rsid w:val="1A4F2B4E"/>
    <w:rsid w:val="1A584859"/>
    <w:rsid w:val="1A5B185D"/>
    <w:rsid w:val="1A5B316B"/>
    <w:rsid w:val="1A5C11C0"/>
    <w:rsid w:val="1A61354A"/>
    <w:rsid w:val="1A622CCB"/>
    <w:rsid w:val="1A666CEC"/>
    <w:rsid w:val="1A674FF4"/>
    <w:rsid w:val="1A682C7A"/>
    <w:rsid w:val="1A692BC9"/>
    <w:rsid w:val="1A6E22F7"/>
    <w:rsid w:val="1A6F2549"/>
    <w:rsid w:val="1A703544"/>
    <w:rsid w:val="1A767B07"/>
    <w:rsid w:val="1A7739C5"/>
    <w:rsid w:val="1A8207B7"/>
    <w:rsid w:val="1A852D62"/>
    <w:rsid w:val="1A862B26"/>
    <w:rsid w:val="1A871B80"/>
    <w:rsid w:val="1A8953B6"/>
    <w:rsid w:val="1A8F5E33"/>
    <w:rsid w:val="1A90617E"/>
    <w:rsid w:val="1A913053"/>
    <w:rsid w:val="1A975C23"/>
    <w:rsid w:val="1A9A3A4D"/>
    <w:rsid w:val="1A9E3C35"/>
    <w:rsid w:val="1AA60FFE"/>
    <w:rsid w:val="1AAD33EF"/>
    <w:rsid w:val="1AAF08D5"/>
    <w:rsid w:val="1AAF2B65"/>
    <w:rsid w:val="1AB902D9"/>
    <w:rsid w:val="1ABC3109"/>
    <w:rsid w:val="1ABC6848"/>
    <w:rsid w:val="1AC001A9"/>
    <w:rsid w:val="1AC070B0"/>
    <w:rsid w:val="1AC42EE0"/>
    <w:rsid w:val="1AC874EE"/>
    <w:rsid w:val="1AD00A70"/>
    <w:rsid w:val="1AD027BC"/>
    <w:rsid w:val="1AD16547"/>
    <w:rsid w:val="1AD229D0"/>
    <w:rsid w:val="1AD22B41"/>
    <w:rsid w:val="1AD44308"/>
    <w:rsid w:val="1AD60C36"/>
    <w:rsid w:val="1ADA40C0"/>
    <w:rsid w:val="1ADC6A65"/>
    <w:rsid w:val="1ADC70F1"/>
    <w:rsid w:val="1AE4776B"/>
    <w:rsid w:val="1AE9683E"/>
    <w:rsid w:val="1AE97F47"/>
    <w:rsid w:val="1AEB794B"/>
    <w:rsid w:val="1AEC3DE8"/>
    <w:rsid w:val="1AED33F7"/>
    <w:rsid w:val="1AF31BEF"/>
    <w:rsid w:val="1AF705B7"/>
    <w:rsid w:val="1AF75D1F"/>
    <w:rsid w:val="1AFA3A8A"/>
    <w:rsid w:val="1AFE209F"/>
    <w:rsid w:val="1B0A2996"/>
    <w:rsid w:val="1B0A466B"/>
    <w:rsid w:val="1B0B121E"/>
    <w:rsid w:val="1B102D42"/>
    <w:rsid w:val="1B133038"/>
    <w:rsid w:val="1B162820"/>
    <w:rsid w:val="1B1B09F0"/>
    <w:rsid w:val="1B1C6E58"/>
    <w:rsid w:val="1B1E0864"/>
    <w:rsid w:val="1B205FD7"/>
    <w:rsid w:val="1B293BD0"/>
    <w:rsid w:val="1B2A25AF"/>
    <w:rsid w:val="1B2A71F9"/>
    <w:rsid w:val="1B2F1BD2"/>
    <w:rsid w:val="1B330453"/>
    <w:rsid w:val="1B3A6A20"/>
    <w:rsid w:val="1B4026EE"/>
    <w:rsid w:val="1B437E1E"/>
    <w:rsid w:val="1B452531"/>
    <w:rsid w:val="1B455FE7"/>
    <w:rsid w:val="1B477576"/>
    <w:rsid w:val="1B4A143D"/>
    <w:rsid w:val="1B540592"/>
    <w:rsid w:val="1B5B11A1"/>
    <w:rsid w:val="1B5D7F3A"/>
    <w:rsid w:val="1B5F67A4"/>
    <w:rsid w:val="1B683511"/>
    <w:rsid w:val="1B6E6030"/>
    <w:rsid w:val="1B6E749D"/>
    <w:rsid w:val="1B732B06"/>
    <w:rsid w:val="1B741CF4"/>
    <w:rsid w:val="1B7D1463"/>
    <w:rsid w:val="1B841B36"/>
    <w:rsid w:val="1B8C4587"/>
    <w:rsid w:val="1B8F6EF0"/>
    <w:rsid w:val="1B915694"/>
    <w:rsid w:val="1B935A07"/>
    <w:rsid w:val="1B940607"/>
    <w:rsid w:val="1B941FF2"/>
    <w:rsid w:val="1B944DCC"/>
    <w:rsid w:val="1B9B1196"/>
    <w:rsid w:val="1B9C324F"/>
    <w:rsid w:val="1B9D4B8E"/>
    <w:rsid w:val="1B9E4160"/>
    <w:rsid w:val="1BA23899"/>
    <w:rsid w:val="1BA61751"/>
    <w:rsid w:val="1BA84F98"/>
    <w:rsid w:val="1BAA1E01"/>
    <w:rsid w:val="1BAF6899"/>
    <w:rsid w:val="1BB27AE4"/>
    <w:rsid w:val="1BB451AA"/>
    <w:rsid w:val="1BB67A22"/>
    <w:rsid w:val="1BB908E3"/>
    <w:rsid w:val="1BB9468A"/>
    <w:rsid w:val="1BC578CD"/>
    <w:rsid w:val="1BD50212"/>
    <w:rsid w:val="1BD744C3"/>
    <w:rsid w:val="1BDE2A74"/>
    <w:rsid w:val="1BE507B3"/>
    <w:rsid w:val="1BE972CE"/>
    <w:rsid w:val="1BEB5353"/>
    <w:rsid w:val="1BEF063A"/>
    <w:rsid w:val="1BF41823"/>
    <w:rsid w:val="1BF51778"/>
    <w:rsid w:val="1BF57C3C"/>
    <w:rsid w:val="1BF71FF4"/>
    <w:rsid w:val="1BF80E22"/>
    <w:rsid w:val="1BF81F8C"/>
    <w:rsid w:val="1BFA674A"/>
    <w:rsid w:val="1BFF3EF7"/>
    <w:rsid w:val="1C0064CE"/>
    <w:rsid w:val="1C03533A"/>
    <w:rsid w:val="1C0B0A77"/>
    <w:rsid w:val="1C0C0BA2"/>
    <w:rsid w:val="1C0C7CB5"/>
    <w:rsid w:val="1C0F5EFC"/>
    <w:rsid w:val="1C1313F8"/>
    <w:rsid w:val="1C19265C"/>
    <w:rsid w:val="1C197836"/>
    <w:rsid w:val="1C1B1529"/>
    <w:rsid w:val="1C1B4976"/>
    <w:rsid w:val="1C1D419F"/>
    <w:rsid w:val="1C201E5D"/>
    <w:rsid w:val="1C225371"/>
    <w:rsid w:val="1C24155F"/>
    <w:rsid w:val="1C2530C0"/>
    <w:rsid w:val="1C26460F"/>
    <w:rsid w:val="1C2A554B"/>
    <w:rsid w:val="1C2A6BE0"/>
    <w:rsid w:val="1C4073B4"/>
    <w:rsid w:val="1C444AC4"/>
    <w:rsid w:val="1C4500B8"/>
    <w:rsid w:val="1C450F62"/>
    <w:rsid w:val="1C46132D"/>
    <w:rsid w:val="1C471A00"/>
    <w:rsid w:val="1C4F1FC5"/>
    <w:rsid w:val="1C543C61"/>
    <w:rsid w:val="1C5644B3"/>
    <w:rsid w:val="1C5E2E3B"/>
    <w:rsid w:val="1C677D0E"/>
    <w:rsid w:val="1C6E6B01"/>
    <w:rsid w:val="1C774D09"/>
    <w:rsid w:val="1C776E09"/>
    <w:rsid w:val="1C780948"/>
    <w:rsid w:val="1C7B1F42"/>
    <w:rsid w:val="1C7B2F72"/>
    <w:rsid w:val="1C7C0692"/>
    <w:rsid w:val="1C8268DA"/>
    <w:rsid w:val="1C887A51"/>
    <w:rsid w:val="1C8B02C3"/>
    <w:rsid w:val="1C8D3364"/>
    <w:rsid w:val="1C904A8A"/>
    <w:rsid w:val="1C965235"/>
    <w:rsid w:val="1C965BD4"/>
    <w:rsid w:val="1C985575"/>
    <w:rsid w:val="1C991FE7"/>
    <w:rsid w:val="1C9B3DD8"/>
    <w:rsid w:val="1C9B712D"/>
    <w:rsid w:val="1C9E586D"/>
    <w:rsid w:val="1CA16095"/>
    <w:rsid w:val="1CA3175B"/>
    <w:rsid w:val="1CA40608"/>
    <w:rsid w:val="1CA46BAC"/>
    <w:rsid w:val="1CAF5D34"/>
    <w:rsid w:val="1CB21E0F"/>
    <w:rsid w:val="1CB85096"/>
    <w:rsid w:val="1CC073E3"/>
    <w:rsid w:val="1CC1204B"/>
    <w:rsid w:val="1CC31116"/>
    <w:rsid w:val="1CC435FC"/>
    <w:rsid w:val="1CC46EDF"/>
    <w:rsid w:val="1CC61FCF"/>
    <w:rsid w:val="1CC73220"/>
    <w:rsid w:val="1CD16D92"/>
    <w:rsid w:val="1CD65D1B"/>
    <w:rsid w:val="1CD7234D"/>
    <w:rsid w:val="1CD915A2"/>
    <w:rsid w:val="1CE25F1A"/>
    <w:rsid w:val="1CE26BF9"/>
    <w:rsid w:val="1CE27138"/>
    <w:rsid w:val="1CE74D41"/>
    <w:rsid w:val="1CE7610D"/>
    <w:rsid w:val="1CE90137"/>
    <w:rsid w:val="1CED1551"/>
    <w:rsid w:val="1CEE1F2C"/>
    <w:rsid w:val="1CEF272C"/>
    <w:rsid w:val="1CF0171F"/>
    <w:rsid w:val="1CF62026"/>
    <w:rsid w:val="1CF71DC3"/>
    <w:rsid w:val="1CF9120D"/>
    <w:rsid w:val="1CFC7255"/>
    <w:rsid w:val="1D005CD1"/>
    <w:rsid w:val="1D060E16"/>
    <w:rsid w:val="1D120F2C"/>
    <w:rsid w:val="1D126B8A"/>
    <w:rsid w:val="1D127AFC"/>
    <w:rsid w:val="1D16112F"/>
    <w:rsid w:val="1D1613AB"/>
    <w:rsid w:val="1D1A1DA1"/>
    <w:rsid w:val="1D1B2B6F"/>
    <w:rsid w:val="1D291546"/>
    <w:rsid w:val="1D2A4EDB"/>
    <w:rsid w:val="1D2C6D37"/>
    <w:rsid w:val="1D326430"/>
    <w:rsid w:val="1D3306CA"/>
    <w:rsid w:val="1D381A3E"/>
    <w:rsid w:val="1D3A27F1"/>
    <w:rsid w:val="1D510E22"/>
    <w:rsid w:val="1D5162AA"/>
    <w:rsid w:val="1D5D7217"/>
    <w:rsid w:val="1D602AF6"/>
    <w:rsid w:val="1D611D48"/>
    <w:rsid w:val="1D637FB4"/>
    <w:rsid w:val="1D6762E7"/>
    <w:rsid w:val="1D6B189A"/>
    <w:rsid w:val="1D6D4169"/>
    <w:rsid w:val="1D7277FA"/>
    <w:rsid w:val="1D79307F"/>
    <w:rsid w:val="1D7B45E3"/>
    <w:rsid w:val="1D7C226B"/>
    <w:rsid w:val="1D7F2D11"/>
    <w:rsid w:val="1D8032D2"/>
    <w:rsid w:val="1D813D7C"/>
    <w:rsid w:val="1D904E45"/>
    <w:rsid w:val="1D924018"/>
    <w:rsid w:val="1D9849BC"/>
    <w:rsid w:val="1D9A4430"/>
    <w:rsid w:val="1D9E46DD"/>
    <w:rsid w:val="1DA12E68"/>
    <w:rsid w:val="1DA536D7"/>
    <w:rsid w:val="1DA633C3"/>
    <w:rsid w:val="1DA774A0"/>
    <w:rsid w:val="1DA97BB6"/>
    <w:rsid w:val="1DAB7A10"/>
    <w:rsid w:val="1DAE7623"/>
    <w:rsid w:val="1DB31E5E"/>
    <w:rsid w:val="1DB37FE2"/>
    <w:rsid w:val="1DB72F4A"/>
    <w:rsid w:val="1DBA14C9"/>
    <w:rsid w:val="1DBB4003"/>
    <w:rsid w:val="1DBF1A07"/>
    <w:rsid w:val="1DC03069"/>
    <w:rsid w:val="1DC65633"/>
    <w:rsid w:val="1DC969A8"/>
    <w:rsid w:val="1DCC3449"/>
    <w:rsid w:val="1DCE0329"/>
    <w:rsid w:val="1DD52E60"/>
    <w:rsid w:val="1DDA255C"/>
    <w:rsid w:val="1DE01F35"/>
    <w:rsid w:val="1DEB3745"/>
    <w:rsid w:val="1DEF213F"/>
    <w:rsid w:val="1DF238B4"/>
    <w:rsid w:val="1DF31C87"/>
    <w:rsid w:val="1DF418D8"/>
    <w:rsid w:val="1DFB4357"/>
    <w:rsid w:val="1DFF2357"/>
    <w:rsid w:val="1E0068D2"/>
    <w:rsid w:val="1E010B8B"/>
    <w:rsid w:val="1E020DD1"/>
    <w:rsid w:val="1E101806"/>
    <w:rsid w:val="1E1202CD"/>
    <w:rsid w:val="1E1612DB"/>
    <w:rsid w:val="1E195AF2"/>
    <w:rsid w:val="1E1C1DAB"/>
    <w:rsid w:val="1E1D6BD2"/>
    <w:rsid w:val="1E223DFB"/>
    <w:rsid w:val="1E245BDE"/>
    <w:rsid w:val="1E2B18E5"/>
    <w:rsid w:val="1E2B40DE"/>
    <w:rsid w:val="1E2D7DCC"/>
    <w:rsid w:val="1E2E4153"/>
    <w:rsid w:val="1E322AF7"/>
    <w:rsid w:val="1E322EF4"/>
    <w:rsid w:val="1E3566C7"/>
    <w:rsid w:val="1E391109"/>
    <w:rsid w:val="1E3A7479"/>
    <w:rsid w:val="1E41071F"/>
    <w:rsid w:val="1E4452CC"/>
    <w:rsid w:val="1E4C5928"/>
    <w:rsid w:val="1E4F115F"/>
    <w:rsid w:val="1E531388"/>
    <w:rsid w:val="1E543367"/>
    <w:rsid w:val="1E5E7193"/>
    <w:rsid w:val="1E5F23FC"/>
    <w:rsid w:val="1E611A2C"/>
    <w:rsid w:val="1E637318"/>
    <w:rsid w:val="1E6707E9"/>
    <w:rsid w:val="1E670980"/>
    <w:rsid w:val="1E670ECC"/>
    <w:rsid w:val="1E69334E"/>
    <w:rsid w:val="1E6A5C5E"/>
    <w:rsid w:val="1E6B4130"/>
    <w:rsid w:val="1E6E0B1E"/>
    <w:rsid w:val="1E6E471A"/>
    <w:rsid w:val="1E6F1206"/>
    <w:rsid w:val="1E6F1A74"/>
    <w:rsid w:val="1E6F3892"/>
    <w:rsid w:val="1E6F658A"/>
    <w:rsid w:val="1E730CF6"/>
    <w:rsid w:val="1E74512F"/>
    <w:rsid w:val="1E757B8C"/>
    <w:rsid w:val="1E765E1C"/>
    <w:rsid w:val="1E7F5D21"/>
    <w:rsid w:val="1E831C7D"/>
    <w:rsid w:val="1E8618AD"/>
    <w:rsid w:val="1E8928CE"/>
    <w:rsid w:val="1E8B096E"/>
    <w:rsid w:val="1E8E70EE"/>
    <w:rsid w:val="1E9E2BBC"/>
    <w:rsid w:val="1EA046AF"/>
    <w:rsid w:val="1EA10C22"/>
    <w:rsid w:val="1EAA3CEA"/>
    <w:rsid w:val="1EB06312"/>
    <w:rsid w:val="1EB46821"/>
    <w:rsid w:val="1EB46A22"/>
    <w:rsid w:val="1EB606BF"/>
    <w:rsid w:val="1EBA04A8"/>
    <w:rsid w:val="1EC16B4C"/>
    <w:rsid w:val="1EC27D40"/>
    <w:rsid w:val="1EC62C98"/>
    <w:rsid w:val="1EC923CE"/>
    <w:rsid w:val="1ECC009B"/>
    <w:rsid w:val="1ECC7E18"/>
    <w:rsid w:val="1ECE41A1"/>
    <w:rsid w:val="1ED20636"/>
    <w:rsid w:val="1EDA78DF"/>
    <w:rsid w:val="1EDF7569"/>
    <w:rsid w:val="1EE0081E"/>
    <w:rsid w:val="1EE1201D"/>
    <w:rsid w:val="1EE5551E"/>
    <w:rsid w:val="1EE96C14"/>
    <w:rsid w:val="1EEB2A8F"/>
    <w:rsid w:val="1EEB2FAD"/>
    <w:rsid w:val="1EF071BB"/>
    <w:rsid w:val="1EF1119A"/>
    <w:rsid w:val="1EF54794"/>
    <w:rsid w:val="1EF70E8D"/>
    <w:rsid w:val="1EF84007"/>
    <w:rsid w:val="1EFB6C80"/>
    <w:rsid w:val="1F024EC5"/>
    <w:rsid w:val="1F0A0A7A"/>
    <w:rsid w:val="1F0E4310"/>
    <w:rsid w:val="1F124A1A"/>
    <w:rsid w:val="1F16263B"/>
    <w:rsid w:val="1F1D2AA5"/>
    <w:rsid w:val="1F240FEB"/>
    <w:rsid w:val="1F2479D1"/>
    <w:rsid w:val="1F272488"/>
    <w:rsid w:val="1F2770F8"/>
    <w:rsid w:val="1F281CEB"/>
    <w:rsid w:val="1F284039"/>
    <w:rsid w:val="1F29223C"/>
    <w:rsid w:val="1F2B3748"/>
    <w:rsid w:val="1F2C7171"/>
    <w:rsid w:val="1F300254"/>
    <w:rsid w:val="1F335099"/>
    <w:rsid w:val="1F36094A"/>
    <w:rsid w:val="1F380908"/>
    <w:rsid w:val="1F381748"/>
    <w:rsid w:val="1F3A0D4A"/>
    <w:rsid w:val="1F3B44BB"/>
    <w:rsid w:val="1F3C3F2A"/>
    <w:rsid w:val="1F3D4712"/>
    <w:rsid w:val="1F403742"/>
    <w:rsid w:val="1F4208D6"/>
    <w:rsid w:val="1F4327E2"/>
    <w:rsid w:val="1F46498E"/>
    <w:rsid w:val="1F4906DE"/>
    <w:rsid w:val="1F497122"/>
    <w:rsid w:val="1F4A3D60"/>
    <w:rsid w:val="1F50745F"/>
    <w:rsid w:val="1F530750"/>
    <w:rsid w:val="1F5C118F"/>
    <w:rsid w:val="1F5E0461"/>
    <w:rsid w:val="1F5E6BDF"/>
    <w:rsid w:val="1F5F2E77"/>
    <w:rsid w:val="1F665DA9"/>
    <w:rsid w:val="1F674562"/>
    <w:rsid w:val="1F6C3719"/>
    <w:rsid w:val="1F6F616A"/>
    <w:rsid w:val="1F721A13"/>
    <w:rsid w:val="1F755DEB"/>
    <w:rsid w:val="1F7A7CD5"/>
    <w:rsid w:val="1F7B035C"/>
    <w:rsid w:val="1F7C1FF4"/>
    <w:rsid w:val="1F7D4559"/>
    <w:rsid w:val="1F7E7398"/>
    <w:rsid w:val="1F825F8E"/>
    <w:rsid w:val="1F8868BB"/>
    <w:rsid w:val="1F8A3400"/>
    <w:rsid w:val="1F8B78A2"/>
    <w:rsid w:val="1F8C7EE4"/>
    <w:rsid w:val="1F8D03B5"/>
    <w:rsid w:val="1F8D4952"/>
    <w:rsid w:val="1F913604"/>
    <w:rsid w:val="1F9208C5"/>
    <w:rsid w:val="1F967E7F"/>
    <w:rsid w:val="1F9B5CDE"/>
    <w:rsid w:val="1F9F0D98"/>
    <w:rsid w:val="1FA2182A"/>
    <w:rsid w:val="1FA229D2"/>
    <w:rsid w:val="1FA2655B"/>
    <w:rsid w:val="1FA72CE5"/>
    <w:rsid w:val="1FAB3E50"/>
    <w:rsid w:val="1FAE2696"/>
    <w:rsid w:val="1FB610E2"/>
    <w:rsid w:val="1FB767DB"/>
    <w:rsid w:val="1FB80FAB"/>
    <w:rsid w:val="1FB81574"/>
    <w:rsid w:val="1FB95781"/>
    <w:rsid w:val="1FBD21AB"/>
    <w:rsid w:val="1FBF3B58"/>
    <w:rsid w:val="1FC279F4"/>
    <w:rsid w:val="1FC51200"/>
    <w:rsid w:val="1FCA55E3"/>
    <w:rsid w:val="1FDA4DA9"/>
    <w:rsid w:val="1FDB611A"/>
    <w:rsid w:val="1FE126BE"/>
    <w:rsid w:val="1FE92615"/>
    <w:rsid w:val="1FED401A"/>
    <w:rsid w:val="1FF507F6"/>
    <w:rsid w:val="1FF5102A"/>
    <w:rsid w:val="1FF962FF"/>
    <w:rsid w:val="1FFC4100"/>
    <w:rsid w:val="1FFD008E"/>
    <w:rsid w:val="1FFD0E61"/>
    <w:rsid w:val="1FFD1920"/>
    <w:rsid w:val="1FFD464A"/>
    <w:rsid w:val="1FFE675E"/>
    <w:rsid w:val="1FFF1CD1"/>
    <w:rsid w:val="1FFF5614"/>
    <w:rsid w:val="200215A0"/>
    <w:rsid w:val="2002550A"/>
    <w:rsid w:val="20063B2F"/>
    <w:rsid w:val="20065B97"/>
    <w:rsid w:val="200B224E"/>
    <w:rsid w:val="200B34A8"/>
    <w:rsid w:val="200C2939"/>
    <w:rsid w:val="200D286A"/>
    <w:rsid w:val="200E0B86"/>
    <w:rsid w:val="2014280D"/>
    <w:rsid w:val="201531CE"/>
    <w:rsid w:val="201C3528"/>
    <w:rsid w:val="20212A58"/>
    <w:rsid w:val="2021686B"/>
    <w:rsid w:val="20256F46"/>
    <w:rsid w:val="20260B68"/>
    <w:rsid w:val="20325467"/>
    <w:rsid w:val="20343888"/>
    <w:rsid w:val="20395504"/>
    <w:rsid w:val="203B45E1"/>
    <w:rsid w:val="203C4E63"/>
    <w:rsid w:val="203F1C82"/>
    <w:rsid w:val="203F5882"/>
    <w:rsid w:val="20412082"/>
    <w:rsid w:val="20422842"/>
    <w:rsid w:val="204326E5"/>
    <w:rsid w:val="204526A5"/>
    <w:rsid w:val="20481BE7"/>
    <w:rsid w:val="204868CD"/>
    <w:rsid w:val="20491AF1"/>
    <w:rsid w:val="204D4B83"/>
    <w:rsid w:val="204E0F70"/>
    <w:rsid w:val="204F0C6A"/>
    <w:rsid w:val="2051612A"/>
    <w:rsid w:val="20527EBF"/>
    <w:rsid w:val="20583545"/>
    <w:rsid w:val="2059002D"/>
    <w:rsid w:val="20615A67"/>
    <w:rsid w:val="2063622A"/>
    <w:rsid w:val="20690F18"/>
    <w:rsid w:val="206C099E"/>
    <w:rsid w:val="206C70EF"/>
    <w:rsid w:val="206E22D9"/>
    <w:rsid w:val="207130A2"/>
    <w:rsid w:val="20732871"/>
    <w:rsid w:val="20771CDD"/>
    <w:rsid w:val="207A1CE6"/>
    <w:rsid w:val="207B6EAF"/>
    <w:rsid w:val="207C63BD"/>
    <w:rsid w:val="20865AB8"/>
    <w:rsid w:val="20887BD1"/>
    <w:rsid w:val="208957DF"/>
    <w:rsid w:val="208E1BC0"/>
    <w:rsid w:val="209034FF"/>
    <w:rsid w:val="20930B5E"/>
    <w:rsid w:val="209349C9"/>
    <w:rsid w:val="20951663"/>
    <w:rsid w:val="209A0A34"/>
    <w:rsid w:val="209C12C0"/>
    <w:rsid w:val="209C3895"/>
    <w:rsid w:val="209D35F2"/>
    <w:rsid w:val="209D36FC"/>
    <w:rsid w:val="209D6468"/>
    <w:rsid w:val="20A3366B"/>
    <w:rsid w:val="20A40556"/>
    <w:rsid w:val="20A77780"/>
    <w:rsid w:val="20A90B05"/>
    <w:rsid w:val="20AA3F1D"/>
    <w:rsid w:val="20AA55E2"/>
    <w:rsid w:val="20AD3402"/>
    <w:rsid w:val="20B25EB1"/>
    <w:rsid w:val="20B656C6"/>
    <w:rsid w:val="20B93FD6"/>
    <w:rsid w:val="20BC417B"/>
    <w:rsid w:val="20C13344"/>
    <w:rsid w:val="20C341D1"/>
    <w:rsid w:val="20C42B8E"/>
    <w:rsid w:val="20C53B8E"/>
    <w:rsid w:val="20C70396"/>
    <w:rsid w:val="20CE13D2"/>
    <w:rsid w:val="20CF444D"/>
    <w:rsid w:val="20D01478"/>
    <w:rsid w:val="20D20322"/>
    <w:rsid w:val="20D50C69"/>
    <w:rsid w:val="20DF6038"/>
    <w:rsid w:val="20DF7B9F"/>
    <w:rsid w:val="20E1461A"/>
    <w:rsid w:val="20ED2870"/>
    <w:rsid w:val="20ED3C03"/>
    <w:rsid w:val="20EF6215"/>
    <w:rsid w:val="20F07C86"/>
    <w:rsid w:val="20F25031"/>
    <w:rsid w:val="20FA0827"/>
    <w:rsid w:val="20FE78D1"/>
    <w:rsid w:val="210208DF"/>
    <w:rsid w:val="21034ED8"/>
    <w:rsid w:val="2104673A"/>
    <w:rsid w:val="210B62E1"/>
    <w:rsid w:val="210D11A4"/>
    <w:rsid w:val="210E766B"/>
    <w:rsid w:val="210F3A85"/>
    <w:rsid w:val="210F40E6"/>
    <w:rsid w:val="21114623"/>
    <w:rsid w:val="2111517D"/>
    <w:rsid w:val="21127A29"/>
    <w:rsid w:val="21170C71"/>
    <w:rsid w:val="211750F2"/>
    <w:rsid w:val="211773AD"/>
    <w:rsid w:val="21185779"/>
    <w:rsid w:val="211870FA"/>
    <w:rsid w:val="211B1FCC"/>
    <w:rsid w:val="211B46DF"/>
    <w:rsid w:val="211D4361"/>
    <w:rsid w:val="212308D4"/>
    <w:rsid w:val="21253AC3"/>
    <w:rsid w:val="21282CBC"/>
    <w:rsid w:val="212C5E23"/>
    <w:rsid w:val="212C7CCC"/>
    <w:rsid w:val="212F2F07"/>
    <w:rsid w:val="21301978"/>
    <w:rsid w:val="21354C8D"/>
    <w:rsid w:val="213779CD"/>
    <w:rsid w:val="21392BAD"/>
    <w:rsid w:val="214028A8"/>
    <w:rsid w:val="21411450"/>
    <w:rsid w:val="21537019"/>
    <w:rsid w:val="215D3DB5"/>
    <w:rsid w:val="215F4751"/>
    <w:rsid w:val="21617AB1"/>
    <w:rsid w:val="21677E00"/>
    <w:rsid w:val="21697E31"/>
    <w:rsid w:val="216B2AD0"/>
    <w:rsid w:val="216D13D2"/>
    <w:rsid w:val="216F2E64"/>
    <w:rsid w:val="21711E10"/>
    <w:rsid w:val="21714B30"/>
    <w:rsid w:val="217253E6"/>
    <w:rsid w:val="217906B8"/>
    <w:rsid w:val="217B21F6"/>
    <w:rsid w:val="218038BD"/>
    <w:rsid w:val="21813494"/>
    <w:rsid w:val="218279D9"/>
    <w:rsid w:val="2184598B"/>
    <w:rsid w:val="21852F9B"/>
    <w:rsid w:val="218821C1"/>
    <w:rsid w:val="2189314A"/>
    <w:rsid w:val="218B081D"/>
    <w:rsid w:val="218C3770"/>
    <w:rsid w:val="218E40F5"/>
    <w:rsid w:val="2191599B"/>
    <w:rsid w:val="21961192"/>
    <w:rsid w:val="219D4329"/>
    <w:rsid w:val="21A04E95"/>
    <w:rsid w:val="21A24BA3"/>
    <w:rsid w:val="21A626E5"/>
    <w:rsid w:val="21AA5022"/>
    <w:rsid w:val="21AC32FB"/>
    <w:rsid w:val="21AD5215"/>
    <w:rsid w:val="21AF2C58"/>
    <w:rsid w:val="21B61E72"/>
    <w:rsid w:val="21C019D0"/>
    <w:rsid w:val="21C2790F"/>
    <w:rsid w:val="21C30AAA"/>
    <w:rsid w:val="21C65D09"/>
    <w:rsid w:val="21C71652"/>
    <w:rsid w:val="21CB0172"/>
    <w:rsid w:val="21D00953"/>
    <w:rsid w:val="21D015C5"/>
    <w:rsid w:val="21D77879"/>
    <w:rsid w:val="21DA3A6D"/>
    <w:rsid w:val="21DB5180"/>
    <w:rsid w:val="21E05539"/>
    <w:rsid w:val="21E17A10"/>
    <w:rsid w:val="21EF0BCC"/>
    <w:rsid w:val="21F320CA"/>
    <w:rsid w:val="21F5247A"/>
    <w:rsid w:val="21F55E1B"/>
    <w:rsid w:val="21F658D3"/>
    <w:rsid w:val="21F75E58"/>
    <w:rsid w:val="21F87BE9"/>
    <w:rsid w:val="21FD3E15"/>
    <w:rsid w:val="21FD6D7D"/>
    <w:rsid w:val="21FE4BC8"/>
    <w:rsid w:val="22003466"/>
    <w:rsid w:val="22010B1C"/>
    <w:rsid w:val="22021DB4"/>
    <w:rsid w:val="22026EF3"/>
    <w:rsid w:val="220C1940"/>
    <w:rsid w:val="220D4F81"/>
    <w:rsid w:val="220E0814"/>
    <w:rsid w:val="221218A6"/>
    <w:rsid w:val="22130D18"/>
    <w:rsid w:val="22156CC6"/>
    <w:rsid w:val="22181828"/>
    <w:rsid w:val="22193A41"/>
    <w:rsid w:val="221B545B"/>
    <w:rsid w:val="221C495E"/>
    <w:rsid w:val="2222419C"/>
    <w:rsid w:val="22251AD9"/>
    <w:rsid w:val="222663F3"/>
    <w:rsid w:val="222859B9"/>
    <w:rsid w:val="222B1748"/>
    <w:rsid w:val="222D01F0"/>
    <w:rsid w:val="222D3082"/>
    <w:rsid w:val="22301247"/>
    <w:rsid w:val="22302C57"/>
    <w:rsid w:val="22345FC4"/>
    <w:rsid w:val="22394BEB"/>
    <w:rsid w:val="223D1D5E"/>
    <w:rsid w:val="223E2C76"/>
    <w:rsid w:val="22410A46"/>
    <w:rsid w:val="22435C95"/>
    <w:rsid w:val="22447CAE"/>
    <w:rsid w:val="2254495A"/>
    <w:rsid w:val="22595A1F"/>
    <w:rsid w:val="225A24F0"/>
    <w:rsid w:val="225F5E11"/>
    <w:rsid w:val="2261184D"/>
    <w:rsid w:val="22671F86"/>
    <w:rsid w:val="226939F5"/>
    <w:rsid w:val="227307F8"/>
    <w:rsid w:val="227457BC"/>
    <w:rsid w:val="227503A2"/>
    <w:rsid w:val="22776AF8"/>
    <w:rsid w:val="227772AB"/>
    <w:rsid w:val="227B3DBB"/>
    <w:rsid w:val="227B5B3B"/>
    <w:rsid w:val="227C3533"/>
    <w:rsid w:val="227D66FE"/>
    <w:rsid w:val="227F7162"/>
    <w:rsid w:val="22803E83"/>
    <w:rsid w:val="228F6A0D"/>
    <w:rsid w:val="22916B0D"/>
    <w:rsid w:val="2297116F"/>
    <w:rsid w:val="22A17B62"/>
    <w:rsid w:val="22A23786"/>
    <w:rsid w:val="22A61EFF"/>
    <w:rsid w:val="22AC7863"/>
    <w:rsid w:val="22AD17F4"/>
    <w:rsid w:val="22AE1A61"/>
    <w:rsid w:val="22B14F7C"/>
    <w:rsid w:val="22B90A09"/>
    <w:rsid w:val="22BA683C"/>
    <w:rsid w:val="22C06C03"/>
    <w:rsid w:val="22C13394"/>
    <w:rsid w:val="22C7719F"/>
    <w:rsid w:val="22CA0B03"/>
    <w:rsid w:val="22CD3B43"/>
    <w:rsid w:val="22D17F7C"/>
    <w:rsid w:val="22D26F13"/>
    <w:rsid w:val="22D408AE"/>
    <w:rsid w:val="22D96FC6"/>
    <w:rsid w:val="22DF4155"/>
    <w:rsid w:val="22E011F0"/>
    <w:rsid w:val="22E20492"/>
    <w:rsid w:val="22E3244D"/>
    <w:rsid w:val="22E42A24"/>
    <w:rsid w:val="22E74AE5"/>
    <w:rsid w:val="22E86488"/>
    <w:rsid w:val="22E86DC8"/>
    <w:rsid w:val="22EC32E2"/>
    <w:rsid w:val="22EE4C10"/>
    <w:rsid w:val="22F110EF"/>
    <w:rsid w:val="22F22807"/>
    <w:rsid w:val="22F324E2"/>
    <w:rsid w:val="22F4035F"/>
    <w:rsid w:val="22F45328"/>
    <w:rsid w:val="22F63ACC"/>
    <w:rsid w:val="23075301"/>
    <w:rsid w:val="23094C2B"/>
    <w:rsid w:val="230C0BE3"/>
    <w:rsid w:val="230C21C3"/>
    <w:rsid w:val="230D71FD"/>
    <w:rsid w:val="230F7958"/>
    <w:rsid w:val="2312662F"/>
    <w:rsid w:val="23182CE2"/>
    <w:rsid w:val="231A4D19"/>
    <w:rsid w:val="231A7622"/>
    <w:rsid w:val="231D025A"/>
    <w:rsid w:val="231E7EB2"/>
    <w:rsid w:val="2321398C"/>
    <w:rsid w:val="23256E61"/>
    <w:rsid w:val="2328453D"/>
    <w:rsid w:val="232877E0"/>
    <w:rsid w:val="232D4B5B"/>
    <w:rsid w:val="232E2E43"/>
    <w:rsid w:val="23322732"/>
    <w:rsid w:val="233A63E3"/>
    <w:rsid w:val="233D7243"/>
    <w:rsid w:val="233E7215"/>
    <w:rsid w:val="234331CA"/>
    <w:rsid w:val="23476195"/>
    <w:rsid w:val="234A046F"/>
    <w:rsid w:val="234B121F"/>
    <w:rsid w:val="234B776E"/>
    <w:rsid w:val="23515B22"/>
    <w:rsid w:val="235752C1"/>
    <w:rsid w:val="235B2C4C"/>
    <w:rsid w:val="235F6BAB"/>
    <w:rsid w:val="23600082"/>
    <w:rsid w:val="2364298F"/>
    <w:rsid w:val="23660ACB"/>
    <w:rsid w:val="236D637D"/>
    <w:rsid w:val="236E6F18"/>
    <w:rsid w:val="23756566"/>
    <w:rsid w:val="23767908"/>
    <w:rsid w:val="237767A8"/>
    <w:rsid w:val="23787E04"/>
    <w:rsid w:val="237C7E3E"/>
    <w:rsid w:val="237E12EF"/>
    <w:rsid w:val="238411F2"/>
    <w:rsid w:val="23853D5E"/>
    <w:rsid w:val="23881703"/>
    <w:rsid w:val="239039D8"/>
    <w:rsid w:val="239322EB"/>
    <w:rsid w:val="2395520C"/>
    <w:rsid w:val="23964969"/>
    <w:rsid w:val="239E46E3"/>
    <w:rsid w:val="239E69B4"/>
    <w:rsid w:val="23A6273F"/>
    <w:rsid w:val="23AE72B0"/>
    <w:rsid w:val="23B8530E"/>
    <w:rsid w:val="23BC15BB"/>
    <w:rsid w:val="23BF11B7"/>
    <w:rsid w:val="23C01ABA"/>
    <w:rsid w:val="23C12832"/>
    <w:rsid w:val="23C663E1"/>
    <w:rsid w:val="23D02354"/>
    <w:rsid w:val="23D11DCF"/>
    <w:rsid w:val="23D31A3B"/>
    <w:rsid w:val="23D854BA"/>
    <w:rsid w:val="23DB503B"/>
    <w:rsid w:val="23DB65D9"/>
    <w:rsid w:val="23DF4B4B"/>
    <w:rsid w:val="23E86C8D"/>
    <w:rsid w:val="23EB55DD"/>
    <w:rsid w:val="23EF3FB3"/>
    <w:rsid w:val="23F2563C"/>
    <w:rsid w:val="23F61F2B"/>
    <w:rsid w:val="23F7503A"/>
    <w:rsid w:val="23FB3C0E"/>
    <w:rsid w:val="23FC76CD"/>
    <w:rsid w:val="24016BB6"/>
    <w:rsid w:val="240172C5"/>
    <w:rsid w:val="24036A98"/>
    <w:rsid w:val="2404712B"/>
    <w:rsid w:val="240572A8"/>
    <w:rsid w:val="2407332A"/>
    <w:rsid w:val="24086FAB"/>
    <w:rsid w:val="24091899"/>
    <w:rsid w:val="24135D5C"/>
    <w:rsid w:val="24150A85"/>
    <w:rsid w:val="24154489"/>
    <w:rsid w:val="241962E6"/>
    <w:rsid w:val="241C648B"/>
    <w:rsid w:val="241F0D9F"/>
    <w:rsid w:val="241F55FE"/>
    <w:rsid w:val="242016BF"/>
    <w:rsid w:val="242451FC"/>
    <w:rsid w:val="24272058"/>
    <w:rsid w:val="242E15F5"/>
    <w:rsid w:val="242E254B"/>
    <w:rsid w:val="242E711E"/>
    <w:rsid w:val="242E7CB4"/>
    <w:rsid w:val="242F3609"/>
    <w:rsid w:val="243837E1"/>
    <w:rsid w:val="243E4D52"/>
    <w:rsid w:val="24444525"/>
    <w:rsid w:val="24456372"/>
    <w:rsid w:val="24456397"/>
    <w:rsid w:val="24466BE5"/>
    <w:rsid w:val="24485D63"/>
    <w:rsid w:val="24487FFC"/>
    <w:rsid w:val="24493A63"/>
    <w:rsid w:val="244A14EB"/>
    <w:rsid w:val="244E7C66"/>
    <w:rsid w:val="244E7D6D"/>
    <w:rsid w:val="2453085E"/>
    <w:rsid w:val="245325C4"/>
    <w:rsid w:val="24582711"/>
    <w:rsid w:val="24584196"/>
    <w:rsid w:val="245850A0"/>
    <w:rsid w:val="245E767F"/>
    <w:rsid w:val="24603EC0"/>
    <w:rsid w:val="2460678C"/>
    <w:rsid w:val="24611E58"/>
    <w:rsid w:val="246858BE"/>
    <w:rsid w:val="246B3795"/>
    <w:rsid w:val="246E6094"/>
    <w:rsid w:val="247034CD"/>
    <w:rsid w:val="2471009A"/>
    <w:rsid w:val="247150DB"/>
    <w:rsid w:val="247265E5"/>
    <w:rsid w:val="2474578A"/>
    <w:rsid w:val="247F2B17"/>
    <w:rsid w:val="24807E8B"/>
    <w:rsid w:val="24822926"/>
    <w:rsid w:val="248344D1"/>
    <w:rsid w:val="24864432"/>
    <w:rsid w:val="24894FA9"/>
    <w:rsid w:val="24896487"/>
    <w:rsid w:val="248A7BBD"/>
    <w:rsid w:val="248B5FA3"/>
    <w:rsid w:val="24954588"/>
    <w:rsid w:val="249E2585"/>
    <w:rsid w:val="249E365B"/>
    <w:rsid w:val="24A22F60"/>
    <w:rsid w:val="24A6388A"/>
    <w:rsid w:val="24A967DC"/>
    <w:rsid w:val="24AA2870"/>
    <w:rsid w:val="24AD6088"/>
    <w:rsid w:val="24AF7D53"/>
    <w:rsid w:val="24AF7D67"/>
    <w:rsid w:val="24B0595C"/>
    <w:rsid w:val="24B15CAB"/>
    <w:rsid w:val="24B83425"/>
    <w:rsid w:val="24BA6F3A"/>
    <w:rsid w:val="24BC538F"/>
    <w:rsid w:val="24BE2F01"/>
    <w:rsid w:val="24BF657B"/>
    <w:rsid w:val="24C35A4A"/>
    <w:rsid w:val="24C92F26"/>
    <w:rsid w:val="24D22E0B"/>
    <w:rsid w:val="24D7101A"/>
    <w:rsid w:val="24D7348D"/>
    <w:rsid w:val="24D74E11"/>
    <w:rsid w:val="24DC52CD"/>
    <w:rsid w:val="24DE1D2A"/>
    <w:rsid w:val="24DF7E1E"/>
    <w:rsid w:val="24E47AA1"/>
    <w:rsid w:val="24E51384"/>
    <w:rsid w:val="24EB1275"/>
    <w:rsid w:val="24F14AB5"/>
    <w:rsid w:val="24F77DE7"/>
    <w:rsid w:val="24F855CE"/>
    <w:rsid w:val="24F9776E"/>
    <w:rsid w:val="24FA306E"/>
    <w:rsid w:val="24FA3BB1"/>
    <w:rsid w:val="24FE1E2B"/>
    <w:rsid w:val="24FF56CA"/>
    <w:rsid w:val="25014480"/>
    <w:rsid w:val="2508285C"/>
    <w:rsid w:val="250950DC"/>
    <w:rsid w:val="250D274A"/>
    <w:rsid w:val="25112583"/>
    <w:rsid w:val="25143FD4"/>
    <w:rsid w:val="25193283"/>
    <w:rsid w:val="251A2CC4"/>
    <w:rsid w:val="251B1A3F"/>
    <w:rsid w:val="251D2594"/>
    <w:rsid w:val="251D5013"/>
    <w:rsid w:val="252F3CE3"/>
    <w:rsid w:val="25317DDF"/>
    <w:rsid w:val="253C2859"/>
    <w:rsid w:val="253E3532"/>
    <w:rsid w:val="254544E1"/>
    <w:rsid w:val="2546048D"/>
    <w:rsid w:val="2546318F"/>
    <w:rsid w:val="254729D2"/>
    <w:rsid w:val="25487511"/>
    <w:rsid w:val="254A45C8"/>
    <w:rsid w:val="254A715A"/>
    <w:rsid w:val="255247A6"/>
    <w:rsid w:val="2555299E"/>
    <w:rsid w:val="25587FB0"/>
    <w:rsid w:val="255B07F8"/>
    <w:rsid w:val="256856C6"/>
    <w:rsid w:val="256E2422"/>
    <w:rsid w:val="257003A6"/>
    <w:rsid w:val="25733911"/>
    <w:rsid w:val="25745647"/>
    <w:rsid w:val="257726FC"/>
    <w:rsid w:val="2577700B"/>
    <w:rsid w:val="25797AE9"/>
    <w:rsid w:val="258408B7"/>
    <w:rsid w:val="258C17AC"/>
    <w:rsid w:val="258D6BB3"/>
    <w:rsid w:val="258F446F"/>
    <w:rsid w:val="259377A0"/>
    <w:rsid w:val="259B0930"/>
    <w:rsid w:val="259B190D"/>
    <w:rsid w:val="259F7B42"/>
    <w:rsid w:val="25A0202E"/>
    <w:rsid w:val="25A07530"/>
    <w:rsid w:val="25A81DCF"/>
    <w:rsid w:val="25B21015"/>
    <w:rsid w:val="25B25B67"/>
    <w:rsid w:val="25B53688"/>
    <w:rsid w:val="25C54AA5"/>
    <w:rsid w:val="25C72183"/>
    <w:rsid w:val="25C81657"/>
    <w:rsid w:val="25CA1DC6"/>
    <w:rsid w:val="25CB47BE"/>
    <w:rsid w:val="25D34332"/>
    <w:rsid w:val="25D57761"/>
    <w:rsid w:val="25D71AAE"/>
    <w:rsid w:val="25D753C6"/>
    <w:rsid w:val="25D846BA"/>
    <w:rsid w:val="25DB419F"/>
    <w:rsid w:val="25DB75B8"/>
    <w:rsid w:val="25DE38AA"/>
    <w:rsid w:val="25DE4281"/>
    <w:rsid w:val="25DF3D06"/>
    <w:rsid w:val="25E37627"/>
    <w:rsid w:val="25E400C1"/>
    <w:rsid w:val="25E95630"/>
    <w:rsid w:val="25ED226E"/>
    <w:rsid w:val="25F07C74"/>
    <w:rsid w:val="26033F0A"/>
    <w:rsid w:val="26092647"/>
    <w:rsid w:val="260B5892"/>
    <w:rsid w:val="260E0547"/>
    <w:rsid w:val="260F36DC"/>
    <w:rsid w:val="260F46B4"/>
    <w:rsid w:val="26101DFE"/>
    <w:rsid w:val="26144DF4"/>
    <w:rsid w:val="26161A9B"/>
    <w:rsid w:val="261F3B1E"/>
    <w:rsid w:val="262E7A40"/>
    <w:rsid w:val="262F2F14"/>
    <w:rsid w:val="26322E02"/>
    <w:rsid w:val="263302AB"/>
    <w:rsid w:val="26355285"/>
    <w:rsid w:val="263629BD"/>
    <w:rsid w:val="263A3F74"/>
    <w:rsid w:val="263D48C9"/>
    <w:rsid w:val="26476C0A"/>
    <w:rsid w:val="264856B3"/>
    <w:rsid w:val="264B3251"/>
    <w:rsid w:val="265324C7"/>
    <w:rsid w:val="26537969"/>
    <w:rsid w:val="265829FD"/>
    <w:rsid w:val="265E6C24"/>
    <w:rsid w:val="26625DA5"/>
    <w:rsid w:val="266353D7"/>
    <w:rsid w:val="26641863"/>
    <w:rsid w:val="26692C6E"/>
    <w:rsid w:val="266C1A48"/>
    <w:rsid w:val="266F5D1F"/>
    <w:rsid w:val="26702ADA"/>
    <w:rsid w:val="26777B4B"/>
    <w:rsid w:val="2678708C"/>
    <w:rsid w:val="267E7A27"/>
    <w:rsid w:val="268044D1"/>
    <w:rsid w:val="26804E73"/>
    <w:rsid w:val="26806335"/>
    <w:rsid w:val="26833EEE"/>
    <w:rsid w:val="26840F4C"/>
    <w:rsid w:val="268651A4"/>
    <w:rsid w:val="268A0D87"/>
    <w:rsid w:val="268A146A"/>
    <w:rsid w:val="268C52FE"/>
    <w:rsid w:val="268E0500"/>
    <w:rsid w:val="26911F5C"/>
    <w:rsid w:val="26956ECF"/>
    <w:rsid w:val="269A4CC0"/>
    <w:rsid w:val="26A1608B"/>
    <w:rsid w:val="26A414EF"/>
    <w:rsid w:val="26A46FB9"/>
    <w:rsid w:val="26A52737"/>
    <w:rsid w:val="26A75125"/>
    <w:rsid w:val="26A762D2"/>
    <w:rsid w:val="26AB2A7B"/>
    <w:rsid w:val="26B61B2E"/>
    <w:rsid w:val="26BA74E5"/>
    <w:rsid w:val="26BB0EC8"/>
    <w:rsid w:val="26BB1060"/>
    <w:rsid w:val="26BD2F1B"/>
    <w:rsid w:val="26C23C6B"/>
    <w:rsid w:val="26C27317"/>
    <w:rsid w:val="26C35F2C"/>
    <w:rsid w:val="26C74723"/>
    <w:rsid w:val="26CB0BE2"/>
    <w:rsid w:val="26CC5DF9"/>
    <w:rsid w:val="26D158F1"/>
    <w:rsid w:val="26D91D75"/>
    <w:rsid w:val="26D9373D"/>
    <w:rsid w:val="26DE0432"/>
    <w:rsid w:val="26E14D2A"/>
    <w:rsid w:val="26E360BE"/>
    <w:rsid w:val="26EB100A"/>
    <w:rsid w:val="26EF0188"/>
    <w:rsid w:val="26F4360E"/>
    <w:rsid w:val="26F90C7A"/>
    <w:rsid w:val="26FD2AAB"/>
    <w:rsid w:val="27055D1A"/>
    <w:rsid w:val="270A1C55"/>
    <w:rsid w:val="270A70C0"/>
    <w:rsid w:val="270B21C5"/>
    <w:rsid w:val="270B4237"/>
    <w:rsid w:val="270E48C5"/>
    <w:rsid w:val="271015A0"/>
    <w:rsid w:val="27120A93"/>
    <w:rsid w:val="27147E1C"/>
    <w:rsid w:val="27156FE3"/>
    <w:rsid w:val="27171822"/>
    <w:rsid w:val="271906BB"/>
    <w:rsid w:val="271E7E07"/>
    <w:rsid w:val="271F4C86"/>
    <w:rsid w:val="271F5843"/>
    <w:rsid w:val="27213AD8"/>
    <w:rsid w:val="27230F4D"/>
    <w:rsid w:val="272F7913"/>
    <w:rsid w:val="273113E8"/>
    <w:rsid w:val="27341CB5"/>
    <w:rsid w:val="273634EE"/>
    <w:rsid w:val="27370D3A"/>
    <w:rsid w:val="27387CB7"/>
    <w:rsid w:val="273A6E51"/>
    <w:rsid w:val="273D351B"/>
    <w:rsid w:val="273D53A5"/>
    <w:rsid w:val="273D572F"/>
    <w:rsid w:val="273E1233"/>
    <w:rsid w:val="274027E2"/>
    <w:rsid w:val="27496D5C"/>
    <w:rsid w:val="274C758F"/>
    <w:rsid w:val="274F3D3B"/>
    <w:rsid w:val="2752618C"/>
    <w:rsid w:val="275B7838"/>
    <w:rsid w:val="27621C8B"/>
    <w:rsid w:val="27640C6A"/>
    <w:rsid w:val="276677FF"/>
    <w:rsid w:val="276C7CDC"/>
    <w:rsid w:val="276F574D"/>
    <w:rsid w:val="276F5B63"/>
    <w:rsid w:val="276F6F56"/>
    <w:rsid w:val="27776C4E"/>
    <w:rsid w:val="27791BEF"/>
    <w:rsid w:val="277A18FE"/>
    <w:rsid w:val="2780655D"/>
    <w:rsid w:val="27814F98"/>
    <w:rsid w:val="27832E12"/>
    <w:rsid w:val="2784215C"/>
    <w:rsid w:val="27854022"/>
    <w:rsid w:val="27867CB2"/>
    <w:rsid w:val="27881BE4"/>
    <w:rsid w:val="278B5E56"/>
    <w:rsid w:val="278B7B7C"/>
    <w:rsid w:val="278E2B64"/>
    <w:rsid w:val="278F3CE9"/>
    <w:rsid w:val="278F55BB"/>
    <w:rsid w:val="279F1B9E"/>
    <w:rsid w:val="27A0509C"/>
    <w:rsid w:val="27A15104"/>
    <w:rsid w:val="27A250E9"/>
    <w:rsid w:val="27A350E0"/>
    <w:rsid w:val="27A827C4"/>
    <w:rsid w:val="27A94ACA"/>
    <w:rsid w:val="27AB0790"/>
    <w:rsid w:val="27AC617B"/>
    <w:rsid w:val="27AD6CDF"/>
    <w:rsid w:val="27B572C0"/>
    <w:rsid w:val="27B6016B"/>
    <w:rsid w:val="27B916A8"/>
    <w:rsid w:val="27B92D8D"/>
    <w:rsid w:val="27BB45C4"/>
    <w:rsid w:val="27BC06BA"/>
    <w:rsid w:val="27BC433F"/>
    <w:rsid w:val="27C010A1"/>
    <w:rsid w:val="27C51449"/>
    <w:rsid w:val="27C66C21"/>
    <w:rsid w:val="27C8256C"/>
    <w:rsid w:val="27C91C0B"/>
    <w:rsid w:val="27CC0B4D"/>
    <w:rsid w:val="27CC1795"/>
    <w:rsid w:val="27D336A6"/>
    <w:rsid w:val="27D90524"/>
    <w:rsid w:val="27DA5A5C"/>
    <w:rsid w:val="27E014A2"/>
    <w:rsid w:val="27E227BA"/>
    <w:rsid w:val="27E3586C"/>
    <w:rsid w:val="27E72BD6"/>
    <w:rsid w:val="27EB09FD"/>
    <w:rsid w:val="27EE4594"/>
    <w:rsid w:val="27EE6C2B"/>
    <w:rsid w:val="27F120B5"/>
    <w:rsid w:val="27F52BEA"/>
    <w:rsid w:val="27F70AE4"/>
    <w:rsid w:val="27FB77E6"/>
    <w:rsid w:val="280128CF"/>
    <w:rsid w:val="28031D4A"/>
    <w:rsid w:val="280B457F"/>
    <w:rsid w:val="28140845"/>
    <w:rsid w:val="28155045"/>
    <w:rsid w:val="28156F48"/>
    <w:rsid w:val="28165DD7"/>
    <w:rsid w:val="28172927"/>
    <w:rsid w:val="28184B93"/>
    <w:rsid w:val="281A2EDE"/>
    <w:rsid w:val="281C22DC"/>
    <w:rsid w:val="281F0D28"/>
    <w:rsid w:val="2824207F"/>
    <w:rsid w:val="282532FA"/>
    <w:rsid w:val="282D2E83"/>
    <w:rsid w:val="28322BC6"/>
    <w:rsid w:val="28362364"/>
    <w:rsid w:val="283B3F51"/>
    <w:rsid w:val="28434D65"/>
    <w:rsid w:val="28446617"/>
    <w:rsid w:val="28454175"/>
    <w:rsid w:val="28471549"/>
    <w:rsid w:val="28472945"/>
    <w:rsid w:val="28473B76"/>
    <w:rsid w:val="28475A1F"/>
    <w:rsid w:val="284938C2"/>
    <w:rsid w:val="284B18F9"/>
    <w:rsid w:val="284B1A7E"/>
    <w:rsid w:val="284B6FA4"/>
    <w:rsid w:val="285317F7"/>
    <w:rsid w:val="285507F8"/>
    <w:rsid w:val="28556241"/>
    <w:rsid w:val="28590B95"/>
    <w:rsid w:val="285D3BCE"/>
    <w:rsid w:val="285D3E0D"/>
    <w:rsid w:val="285E5A09"/>
    <w:rsid w:val="285E7CD4"/>
    <w:rsid w:val="286052A9"/>
    <w:rsid w:val="286454B9"/>
    <w:rsid w:val="286625B7"/>
    <w:rsid w:val="28674711"/>
    <w:rsid w:val="286A1C27"/>
    <w:rsid w:val="28725A5B"/>
    <w:rsid w:val="28757307"/>
    <w:rsid w:val="28782FB1"/>
    <w:rsid w:val="287C5617"/>
    <w:rsid w:val="2882290F"/>
    <w:rsid w:val="28830E4C"/>
    <w:rsid w:val="28833095"/>
    <w:rsid w:val="288331EB"/>
    <w:rsid w:val="28846F3F"/>
    <w:rsid w:val="28862FDB"/>
    <w:rsid w:val="288734D9"/>
    <w:rsid w:val="288B0749"/>
    <w:rsid w:val="28902CFE"/>
    <w:rsid w:val="28913AB8"/>
    <w:rsid w:val="28973FDF"/>
    <w:rsid w:val="289B15C4"/>
    <w:rsid w:val="28A50D50"/>
    <w:rsid w:val="28A67A3C"/>
    <w:rsid w:val="28A70DA6"/>
    <w:rsid w:val="28A75127"/>
    <w:rsid w:val="28A81E58"/>
    <w:rsid w:val="28AE3CFE"/>
    <w:rsid w:val="28AF5BBA"/>
    <w:rsid w:val="28B161C6"/>
    <w:rsid w:val="28B257FE"/>
    <w:rsid w:val="28B433B7"/>
    <w:rsid w:val="28B7788B"/>
    <w:rsid w:val="28B94223"/>
    <w:rsid w:val="28BB5676"/>
    <w:rsid w:val="28BD4B4F"/>
    <w:rsid w:val="28C35841"/>
    <w:rsid w:val="28CB6C30"/>
    <w:rsid w:val="28D264F1"/>
    <w:rsid w:val="28DB7261"/>
    <w:rsid w:val="28DB7607"/>
    <w:rsid w:val="28DE4E64"/>
    <w:rsid w:val="28DF227D"/>
    <w:rsid w:val="28E104CE"/>
    <w:rsid w:val="28E3402F"/>
    <w:rsid w:val="28E56C7F"/>
    <w:rsid w:val="28E849B1"/>
    <w:rsid w:val="28EB5AB4"/>
    <w:rsid w:val="28F56A66"/>
    <w:rsid w:val="28F816D6"/>
    <w:rsid w:val="28FB1D89"/>
    <w:rsid w:val="28FB62E1"/>
    <w:rsid w:val="28FC63D0"/>
    <w:rsid w:val="28FD1DE0"/>
    <w:rsid w:val="28FD6E18"/>
    <w:rsid w:val="29044460"/>
    <w:rsid w:val="290C0E66"/>
    <w:rsid w:val="290C4D18"/>
    <w:rsid w:val="29110712"/>
    <w:rsid w:val="291531C8"/>
    <w:rsid w:val="29163E91"/>
    <w:rsid w:val="2918500E"/>
    <w:rsid w:val="291B1FBF"/>
    <w:rsid w:val="291C04C3"/>
    <w:rsid w:val="291C250D"/>
    <w:rsid w:val="291E7DD5"/>
    <w:rsid w:val="29204007"/>
    <w:rsid w:val="29223155"/>
    <w:rsid w:val="2926056F"/>
    <w:rsid w:val="29276586"/>
    <w:rsid w:val="292A0956"/>
    <w:rsid w:val="292B2702"/>
    <w:rsid w:val="292E4983"/>
    <w:rsid w:val="292F3DFC"/>
    <w:rsid w:val="29317AB5"/>
    <w:rsid w:val="29333EE9"/>
    <w:rsid w:val="29336E6D"/>
    <w:rsid w:val="293603F9"/>
    <w:rsid w:val="29395F9A"/>
    <w:rsid w:val="293E7F53"/>
    <w:rsid w:val="293F7DC1"/>
    <w:rsid w:val="2945779F"/>
    <w:rsid w:val="29496540"/>
    <w:rsid w:val="294D0760"/>
    <w:rsid w:val="294E2A37"/>
    <w:rsid w:val="294E6343"/>
    <w:rsid w:val="295303F5"/>
    <w:rsid w:val="295336B6"/>
    <w:rsid w:val="29554D1A"/>
    <w:rsid w:val="2956202E"/>
    <w:rsid w:val="295663CF"/>
    <w:rsid w:val="295B73D9"/>
    <w:rsid w:val="295D6F39"/>
    <w:rsid w:val="29601D90"/>
    <w:rsid w:val="2964135E"/>
    <w:rsid w:val="296506C4"/>
    <w:rsid w:val="29650C4D"/>
    <w:rsid w:val="29657D8D"/>
    <w:rsid w:val="29684664"/>
    <w:rsid w:val="29702A80"/>
    <w:rsid w:val="297239D7"/>
    <w:rsid w:val="29785E23"/>
    <w:rsid w:val="297D28AF"/>
    <w:rsid w:val="297E3F46"/>
    <w:rsid w:val="298366FB"/>
    <w:rsid w:val="298B327D"/>
    <w:rsid w:val="2993636B"/>
    <w:rsid w:val="29965784"/>
    <w:rsid w:val="29993F21"/>
    <w:rsid w:val="299B2C8A"/>
    <w:rsid w:val="299C6D1C"/>
    <w:rsid w:val="29A359AB"/>
    <w:rsid w:val="29A8040F"/>
    <w:rsid w:val="29AB007A"/>
    <w:rsid w:val="29AC4FDE"/>
    <w:rsid w:val="29AF3AF7"/>
    <w:rsid w:val="29B03B60"/>
    <w:rsid w:val="29B06C93"/>
    <w:rsid w:val="29B442FA"/>
    <w:rsid w:val="29BA003E"/>
    <w:rsid w:val="29BE7BF5"/>
    <w:rsid w:val="29BF4B5D"/>
    <w:rsid w:val="29C0752B"/>
    <w:rsid w:val="29C268DE"/>
    <w:rsid w:val="29C66967"/>
    <w:rsid w:val="29C66FA5"/>
    <w:rsid w:val="29D34FAA"/>
    <w:rsid w:val="29D76E77"/>
    <w:rsid w:val="29D95419"/>
    <w:rsid w:val="29D95C61"/>
    <w:rsid w:val="29DB79AB"/>
    <w:rsid w:val="29DE40F9"/>
    <w:rsid w:val="29DF2573"/>
    <w:rsid w:val="29E13B91"/>
    <w:rsid w:val="29E635BF"/>
    <w:rsid w:val="29E96B6B"/>
    <w:rsid w:val="29EA09A9"/>
    <w:rsid w:val="29EA5933"/>
    <w:rsid w:val="29ED3E34"/>
    <w:rsid w:val="29ED42DD"/>
    <w:rsid w:val="29F25C4A"/>
    <w:rsid w:val="29F60CA5"/>
    <w:rsid w:val="29F77ECE"/>
    <w:rsid w:val="29FD3BAA"/>
    <w:rsid w:val="2A026C55"/>
    <w:rsid w:val="2A037352"/>
    <w:rsid w:val="2A040CD0"/>
    <w:rsid w:val="2A0F596B"/>
    <w:rsid w:val="2A0F5D0A"/>
    <w:rsid w:val="2A1666D0"/>
    <w:rsid w:val="2A176A66"/>
    <w:rsid w:val="2A176EB6"/>
    <w:rsid w:val="2A196D02"/>
    <w:rsid w:val="2A1F0925"/>
    <w:rsid w:val="2A1F5272"/>
    <w:rsid w:val="2A282987"/>
    <w:rsid w:val="2A2F2F10"/>
    <w:rsid w:val="2A312D57"/>
    <w:rsid w:val="2A323189"/>
    <w:rsid w:val="2A361B4B"/>
    <w:rsid w:val="2A3663BE"/>
    <w:rsid w:val="2A3B6FAE"/>
    <w:rsid w:val="2A3B761C"/>
    <w:rsid w:val="2A4151CC"/>
    <w:rsid w:val="2A43061B"/>
    <w:rsid w:val="2A466AF2"/>
    <w:rsid w:val="2A476BC0"/>
    <w:rsid w:val="2A497977"/>
    <w:rsid w:val="2A4A29ED"/>
    <w:rsid w:val="2A4B0388"/>
    <w:rsid w:val="2A4F06E2"/>
    <w:rsid w:val="2A5253DA"/>
    <w:rsid w:val="2A566157"/>
    <w:rsid w:val="2A57681D"/>
    <w:rsid w:val="2A5D2027"/>
    <w:rsid w:val="2A5D356C"/>
    <w:rsid w:val="2A5E6D2D"/>
    <w:rsid w:val="2A6724C3"/>
    <w:rsid w:val="2A6C107E"/>
    <w:rsid w:val="2A7057F3"/>
    <w:rsid w:val="2A7B6BFD"/>
    <w:rsid w:val="2A7D1146"/>
    <w:rsid w:val="2A7D26C0"/>
    <w:rsid w:val="2A845EF2"/>
    <w:rsid w:val="2A865F52"/>
    <w:rsid w:val="2A8720F3"/>
    <w:rsid w:val="2A8B2A99"/>
    <w:rsid w:val="2A8B3257"/>
    <w:rsid w:val="2A8C59C1"/>
    <w:rsid w:val="2A996529"/>
    <w:rsid w:val="2A9C6621"/>
    <w:rsid w:val="2A9D298F"/>
    <w:rsid w:val="2A9F116F"/>
    <w:rsid w:val="2AA5129D"/>
    <w:rsid w:val="2AA61748"/>
    <w:rsid w:val="2AA64A95"/>
    <w:rsid w:val="2AA76308"/>
    <w:rsid w:val="2AB71CB3"/>
    <w:rsid w:val="2ABC7D3D"/>
    <w:rsid w:val="2ABE5AEF"/>
    <w:rsid w:val="2AC31E02"/>
    <w:rsid w:val="2AC337C7"/>
    <w:rsid w:val="2AC56B0C"/>
    <w:rsid w:val="2AC84CDF"/>
    <w:rsid w:val="2ACF1476"/>
    <w:rsid w:val="2AD15D23"/>
    <w:rsid w:val="2AD25BE6"/>
    <w:rsid w:val="2ADA4959"/>
    <w:rsid w:val="2AE147B4"/>
    <w:rsid w:val="2AE655F4"/>
    <w:rsid w:val="2AE93B5B"/>
    <w:rsid w:val="2AF164C0"/>
    <w:rsid w:val="2AF24B46"/>
    <w:rsid w:val="2AFC109B"/>
    <w:rsid w:val="2B022634"/>
    <w:rsid w:val="2B063BAF"/>
    <w:rsid w:val="2B0A637A"/>
    <w:rsid w:val="2B0B0A5C"/>
    <w:rsid w:val="2B0C4CD8"/>
    <w:rsid w:val="2B100983"/>
    <w:rsid w:val="2B12731B"/>
    <w:rsid w:val="2B171386"/>
    <w:rsid w:val="2B187EDF"/>
    <w:rsid w:val="2B1D5863"/>
    <w:rsid w:val="2B1F7430"/>
    <w:rsid w:val="2B200B6F"/>
    <w:rsid w:val="2B216287"/>
    <w:rsid w:val="2B2279EA"/>
    <w:rsid w:val="2B296192"/>
    <w:rsid w:val="2B2C477A"/>
    <w:rsid w:val="2B2D41BF"/>
    <w:rsid w:val="2B2E243C"/>
    <w:rsid w:val="2B33243C"/>
    <w:rsid w:val="2B340E22"/>
    <w:rsid w:val="2B3E3473"/>
    <w:rsid w:val="2B3F67AA"/>
    <w:rsid w:val="2B4271D8"/>
    <w:rsid w:val="2B4856F2"/>
    <w:rsid w:val="2B492828"/>
    <w:rsid w:val="2B505E89"/>
    <w:rsid w:val="2B5125D1"/>
    <w:rsid w:val="2B582947"/>
    <w:rsid w:val="2B5943C7"/>
    <w:rsid w:val="2B5F22FA"/>
    <w:rsid w:val="2B61691C"/>
    <w:rsid w:val="2B617AFA"/>
    <w:rsid w:val="2B621A27"/>
    <w:rsid w:val="2B6406FD"/>
    <w:rsid w:val="2B657E01"/>
    <w:rsid w:val="2B6B0063"/>
    <w:rsid w:val="2B6D0FE3"/>
    <w:rsid w:val="2B703997"/>
    <w:rsid w:val="2B76005E"/>
    <w:rsid w:val="2B790D90"/>
    <w:rsid w:val="2B7F4DAB"/>
    <w:rsid w:val="2B807932"/>
    <w:rsid w:val="2B840BBD"/>
    <w:rsid w:val="2B8638A7"/>
    <w:rsid w:val="2B877AD4"/>
    <w:rsid w:val="2B8C25B2"/>
    <w:rsid w:val="2B8E5154"/>
    <w:rsid w:val="2B8F24E6"/>
    <w:rsid w:val="2B906C7C"/>
    <w:rsid w:val="2B91470F"/>
    <w:rsid w:val="2B950198"/>
    <w:rsid w:val="2B976265"/>
    <w:rsid w:val="2B9954A6"/>
    <w:rsid w:val="2B9F48C5"/>
    <w:rsid w:val="2BA16411"/>
    <w:rsid w:val="2BA437DD"/>
    <w:rsid w:val="2BA9048A"/>
    <w:rsid w:val="2BAD259F"/>
    <w:rsid w:val="2BAD3F98"/>
    <w:rsid w:val="2BAF4404"/>
    <w:rsid w:val="2BB12C90"/>
    <w:rsid w:val="2BB260B4"/>
    <w:rsid w:val="2BB32854"/>
    <w:rsid w:val="2BBA487B"/>
    <w:rsid w:val="2BBC06EF"/>
    <w:rsid w:val="2BC27399"/>
    <w:rsid w:val="2BC37513"/>
    <w:rsid w:val="2BCA1288"/>
    <w:rsid w:val="2BCA3865"/>
    <w:rsid w:val="2BCE6B9B"/>
    <w:rsid w:val="2BD054A2"/>
    <w:rsid w:val="2BD0566B"/>
    <w:rsid w:val="2BD51743"/>
    <w:rsid w:val="2BD92618"/>
    <w:rsid w:val="2BE42371"/>
    <w:rsid w:val="2BE423C3"/>
    <w:rsid w:val="2BEF1CCD"/>
    <w:rsid w:val="2BF4270D"/>
    <w:rsid w:val="2BF43E28"/>
    <w:rsid w:val="2C082C80"/>
    <w:rsid w:val="2C0A55B7"/>
    <w:rsid w:val="2C103E19"/>
    <w:rsid w:val="2C1340DD"/>
    <w:rsid w:val="2C170525"/>
    <w:rsid w:val="2C1B47F0"/>
    <w:rsid w:val="2C1D3E43"/>
    <w:rsid w:val="2C220B2C"/>
    <w:rsid w:val="2C225332"/>
    <w:rsid w:val="2C2511D3"/>
    <w:rsid w:val="2C264104"/>
    <w:rsid w:val="2C283302"/>
    <w:rsid w:val="2C294EDC"/>
    <w:rsid w:val="2C2A030F"/>
    <w:rsid w:val="2C2A4112"/>
    <w:rsid w:val="2C2B304C"/>
    <w:rsid w:val="2C2E0359"/>
    <w:rsid w:val="2C2E7572"/>
    <w:rsid w:val="2C325989"/>
    <w:rsid w:val="2C337F13"/>
    <w:rsid w:val="2C356E12"/>
    <w:rsid w:val="2C367051"/>
    <w:rsid w:val="2C381603"/>
    <w:rsid w:val="2C4E16EA"/>
    <w:rsid w:val="2C4F60CA"/>
    <w:rsid w:val="2C4F7D0D"/>
    <w:rsid w:val="2C5015D6"/>
    <w:rsid w:val="2C527147"/>
    <w:rsid w:val="2C562D37"/>
    <w:rsid w:val="2C581E5E"/>
    <w:rsid w:val="2C5B3CA9"/>
    <w:rsid w:val="2C5B79A4"/>
    <w:rsid w:val="2C5C2DE7"/>
    <w:rsid w:val="2C625CE7"/>
    <w:rsid w:val="2C627C51"/>
    <w:rsid w:val="2C642FEC"/>
    <w:rsid w:val="2C69467B"/>
    <w:rsid w:val="2C6D0CA8"/>
    <w:rsid w:val="2C6E0557"/>
    <w:rsid w:val="2C6E2787"/>
    <w:rsid w:val="2C746FF6"/>
    <w:rsid w:val="2C765895"/>
    <w:rsid w:val="2C776BD2"/>
    <w:rsid w:val="2C7A74CF"/>
    <w:rsid w:val="2C7B2426"/>
    <w:rsid w:val="2C7D73D9"/>
    <w:rsid w:val="2C7F485E"/>
    <w:rsid w:val="2C7F4FBC"/>
    <w:rsid w:val="2C8133E8"/>
    <w:rsid w:val="2C836F1B"/>
    <w:rsid w:val="2C84040A"/>
    <w:rsid w:val="2C865347"/>
    <w:rsid w:val="2C892E9C"/>
    <w:rsid w:val="2C8F71AC"/>
    <w:rsid w:val="2C907FB3"/>
    <w:rsid w:val="2C9138C4"/>
    <w:rsid w:val="2C9411B4"/>
    <w:rsid w:val="2C981AA3"/>
    <w:rsid w:val="2CA50706"/>
    <w:rsid w:val="2CA87329"/>
    <w:rsid w:val="2CAF4DF1"/>
    <w:rsid w:val="2CB15572"/>
    <w:rsid w:val="2CBD4F5E"/>
    <w:rsid w:val="2CC45DEC"/>
    <w:rsid w:val="2CC821AC"/>
    <w:rsid w:val="2CCB5FDA"/>
    <w:rsid w:val="2CCE2346"/>
    <w:rsid w:val="2CD61F96"/>
    <w:rsid w:val="2CD7040A"/>
    <w:rsid w:val="2CD93BCD"/>
    <w:rsid w:val="2CDB0C9B"/>
    <w:rsid w:val="2CDF5683"/>
    <w:rsid w:val="2CE129E2"/>
    <w:rsid w:val="2CE238F3"/>
    <w:rsid w:val="2CE5012F"/>
    <w:rsid w:val="2CE75A2B"/>
    <w:rsid w:val="2CE96C95"/>
    <w:rsid w:val="2CE97B93"/>
    <w:rsid w:val="2CF35BD1"/>
    <w:rsid w:val="2CF64CF5"/>
    <w:rsid w:val="2CF84D62"/>
    <w:rsid w:val="2CF9586B"/>
    <w:rsid w:val="2CFD013B"/>
    <w:rsid w:val="2CFD2271"/>
    <w:rsid w:val="2D01635F"/>
    <w:rsid w:val="2D026B09"/>
    <w:rsid w:val="2D0945C4"/>
    <w:rsid w:val="2D0B161A"/>
    <w:rsid w:val="2D0E0030"/>
    <w:rsid w:val="2D0E11DE"/>
    <w:rsid w:val="2D133937"/>
    <w:rsid w:val="2D160E21"/>
    <w:rsid w:val="2D182B95"/>
    <w:rsid w:val="2D196E23"/>
    <w:rsid w:val="2D214982"/>
    <w:rsid w:val="2D293AE8"/>
    <w:rsid w:val="2D31192E"/>
    <w:rsid w:val="2D342316"/>
    <w:rsid w:val="2D377284"/>
    <w:rsid w:val="2D396342"/>
    <w:rsid w:val="2D397F6C"/>
    <w:rsid w:val="2D3D3157"/>
    <w:rsid w:val="2D483FAF"/>
    <w:rsid w:val="2D4862A5"/>
    <w:rsid w:val="2D4E5AA9"/>
    <w:rsid w:val="2D58568B"/>
    <w:rsid w:val="2D5D1370"/>
    <w:rsid w:val="2D6133A4"/>
    <w:rsid w:val="2D6242B8"/>
    <w:rsid w:val="2D63529C"/>
    <w:rsid w:val="2D676577"/>
    <w:rsid w:val="2D6A552E"/>
    <w:rsid w:val="2D6A6FB1"/>
    <w:rsid w:val="2D6B322E"/>
    <w:rsid w:val="2D6B56F5"/>
    <w:rsid w:val="2D722629"/>
    <w:rsid w:val="2D7B2ACF"/>
    <w:rsid w:val="2D7C1EA5"/>
    <w:rsid w:val="2D7C6990"/>
    <w:rsid w:val="2D7E3ED9"/>
    <w:rsid w:val="2D8108DB"/>
    <w:rsid w:val="2D810C6F"/>
    <w:rsid w:val="2D811777"/>
    <w:rsid w:val="2D870A9F"/>
    <w:rsid w:val="2D8B0F6E"/>
    <w:rsid w:val="2D8B19FC"/>
    <w:rsid w:val="2D8C1C69"/>
    <w:rsid w:val="2D8C572C"/>
    <w:rsid w:val="2D926308"/>
    <w:rsid w:val="2D992264"/>
    <w:rsid w:val="2D9A5970"/>
    <w:rsid w:val="2D9A61FF"/>
    <w:rsid w:val="2D9B3DBE"/>
    <w:rsid w:val="2D9C7EE0"/>
    <w:rsid w:val="2DA42AA6"/>
    <w:rsid w:val="2DA60C3F"/>
    <w:rsid w:val="2DA71A6C"/>
    <w:rsid w:val="2DAD62D8"/>
    <w:rsid w:val="2DB00BF5"/>
    <w:rsid w:val="2DB363C0"/>
    <w:rsid w:val="2DB37031"/>
    <w:rsid w:val="2DB7246B"/>
    <w:rsid w:val="2DBD11E4"/>
    <w:rsid w:val="2DBF057D"/>
    <w:rsid w:val="2DBF06E3"/>
    <w:rsid w:val="2DBF0E9A"/>
    <w:rsid w:val="2DC17367"/>
    <w:rsid w:val="2DC34A96"/>
    <w:rsid w:val="2DC41DD5"/>
    <w:rsid w:val="2DC77BCF"/>
    <w:rsid w:val="2DC848D5"/>
    <w:rsid w:val="2DC85851"/>
    <w:rsid w:val="2DCC507E"/>
    <w:rsid w:val="2DCC71A8"/>
    <w:rsid w:val="2DD64A32"/>
    <w:rsid w:val="2DDA6F07"/>
    <w:rsid w:val="2DDF0D82"/>
    <w:rsid w:val="2DE32116"/>
    <w:rsid w:val="2DE329D6"/>
    <w:rsid w:val="2DE5709D"/>
    <w:rsid w:val="2DE84FF8"/>
    <w:rsid w:val="2DEA00E0"/>
    <w:rsid w:val="2DEA74F8"/>
    <w:rsid w:val="2DEC2F14"/>
    <w:rsid w:val="2DEC7FCB"/>
    <w:rsid w:val="2DEE1990"/>
    <w:rsid w:val="2DF1513F"/>
    <w:rsid w:val="2DF57C02"/>
    <w:rsid w:val="2DF61455"/>
    <w:rsid w:val="2DF73DDB"/>
    <w:rsid w:val="2DF907DA"/>
    <w:rsid w:val="2DF91440"/>
    <w:rsid w:val="2DFE224E"/>
    <w:rsid w:val="2DFF1574"/>
    <w:rsid w:val="2DFF457A"/>
    <w:rsid w:val="2E034BB0"/>
    <w:rsid w:val="2E062A7A"/>
    <w:rsid w:val="2E094E0F"/>
    <w:rsid w:val="2E0963C1"/>
    <w:rsid w:val="2E0A1BBE"/>
    <w:rsid w:val="2E0B6361"/>
    <w:rsid w:val="2E0D107B"/>
    <w:rsid w:val="2E111D83"/>
    <w:rsid w:val="2E1478A2"/>
    <w:rsid w:val="2E16028D"/>
    <w:rsid w:val="2E1739A5"/>
    <w:rsid w:val="2E1938A1"/>
    <w:rsid w:val="2E196ED5"/>
    <w:rsid w:val="2E1A3881"/>
    <w:rsid w:val="2E1D0254"/>
    <w:rsid w:val="2E1F4D2A"/>
    <w:rsid w:val="2E221962"/>
    <w:rsid w:val="2E235520"/>
    <w:rsid w:val="2E24109B"/>
    <w:rsid w:val="2E252B19"/>
    <w:rsid w:val="2E27365E"/>
    <w:rsid w:val="2E2C3FB5"/>
    <w:rsid w:val="2E2D7E8A"/>
    <w:rsid w:val="2E3208CF"/>
    <w:rsid w:val="2E323E4E"/>
    <w:rsid w:val="2E395D0D"/>
    <w:rsid w:val="2E454434"/>
    <w:rsid w:val="2E4A4A57"/>
    <w:rsid w:val="2E4B67A1"/>
    <w:rsid w:val="2E4C0B9A"/>
    <w:rsid w:val="2E4D65D3"/>
    <w:rsid w:val="2E4D770A"/>
    <w:rsid w:val="2E4F324C"/>
    <w:rsid w:val="2E507D38"/>
    <w:rsid w:val="2E563BFE"/>
    <w:rsid w:val="2E586409"/>
    <w:rsid w:val="2E591E08"/>
    <w:rsid w:val="2E594F70"/>
    <w:rsid w:val="2E5A1481"/>
    <w:rsid w:val="2E5A54BF"/>
    <w:rsid w:val="2E5C2862"/>
    <w:rsid w:val="2E5E0F63"/>
    <w:rsid w:val="2E622BE1"/>
    <w:rsid w:val="2E667CBA"/>
    <w:rsid w:val="2E681AC7"/>
    <w:rsid w:val="2E695F16"/>
    <w:rsid w:val="2E6B4C3A"/>
    <w:rsid w:val="2E6D23B1"/>
    <w:rsid w:val="2E734BE2"/>
    <w:rsid w:val="2E7455D8"/>
    <w:rsid w:val="2E7464D7"/>
    <w:rsid w:val="2E7537E6"/>
    <w:rsid w:val="2E7835B1"/>
    <w:rsid w:val="2E7A1854"/>
    <w:rsid w:val="2E7B531B"/>
    <w:rsid w:val="2E7C4B49"/>
    <w:rsid w:val="2E7F71BF"/>
    <w:rsid w:val="2E816397"/>
    <w:rsid w:val="2E825A20"/>
    <w:rsid w:val="2E887B85"/>
    <w:rsid w:val="2E8E2E4C"/>
    <w:rsid w:val="2E8F22F4"/>
    <w:rsid w:val="2E902742"/>
    <w:rsid w:val="2E954A98"/>
    <w:rsid w:val="2E9635DC"/>
    <w:rsid w:val="2E982255"/>
    <w:rsid w:val="2E99712B"/>
    <w:rsid w:val="2E9E23B6"/>
    <w:rsid w:val="2E9F3B27"/>
    <w:rsid w:val="2EAA5249"/>
    <w:rsid w:val="2EAC7B6B"/>
    <w:rsid w:val="2EAD1895"/>
    <w:rsid w:val="2EAD3B43"/>
    <w:rsid w:val="2EB61B4A"/>
    <w:rsid w:val="2EB71335"/>
    <w:rsid w:val="2EBF052F"/>
    <w:rsid w:val="2EBF1F5B"/>
    <w:rsid w:val="2EC55C6C"/>
    <w:rsid w:val="2EC93FAF"/>
    <w:rsid w:val="2ECB47D2"/>
    <w:rsid w:val="2ECD4DDB"/>
    <w:rsid w:val="2ED26A33"/>
    <w:rsid w:val="2ED34083"/>
    <w:rsid w:val="2ED5666F"/>
    <w:rsid w:val="2ED626FD"/>
    <w:rsid w:val="2ED664A9"/>
    <w:rsid w:val="2ED66DF1"/>
    <w:rsid w:val="2ED926D9"/>
    <w:rsid w:val="2EE17428"/>
    <w:rsid w:val="2EE578C6"/>
    <w:rsid w:val="2EE625E9"/>
    <w:rsid w:val="2EE85EC2"/>
    <w:rsid w:val="2EEB7EA0"/>
    <w:rsid w:val="2EEC5C1B"/>
    <w:rsid w:val="2EEE21AD"/>
    <w:rsid w:val="2EF037E4"/>
    <w:rsid w:val="2EF51A45"/>
    <w:rsid w:val="2F014C37"/>
    <w:rsid w:val="2F0337A3"/>
    <w:rsid w:val="2F0950E7"/>
    <w:rsid w:val="2F0D0723"/>
    <w:rsid w:val="2F11030D"/>
    <w:rsid w:val="2F131CCE"/>
    <w:rsid w:val="2F1566DB"/>
    <w:rsid w:val="2F1C7751"/>
    <w:rsid w:val="2F2461A3"/>
    <w:rsid w:val="2F2614BC"/>
    <w:rsid w:val="2F2F51E5"/>
    <w:rsid w:val="2F326C2B"/>
    <w:rsid w:val="2F355C8A"/>
    <w:rsid w:val="2F3D4047"/>
    <w:rsid w:val="2F3E02C0"/>
    <w:rsid w:val="2F411A4D"/>
    <w:rsid w:val="2F420A03"/>
    <w:rsid w:val="2F422443"/>
    <w:rsid w:val="2F4872C3"/>
    <w:rsid w:val="2F4B088D"/>
    <w:rsid w:val="2F4B1EC9"/>
    <w:rsid w:val="2F50739D"/>
    <w:rsid w:val="2F515748"/>
    <w:rsid w:val="2F530958"/>
    <w:rsid w:val="2F54484E"/>
    <w:rsid w:val="2F562E5D"/>
    <w:rsid w:val="2F573110"/>
    <w:rsid w:val="2F5802EC"/>
    <w:rsid w:val="2F5B79D9"/>
    <w:rsid w:val="2F5D2C6A"/>
    <w:rsid w:val="2F61407B"/>
    <w:rsid w:val="2F631261"/>
    <w:rsid w:val="2F6405D5"/>
    <w:rsid w:val="2F6A4711"/>
    <w:rsid w:val="2F6C7740"/>
    <w:rsid w:val="2F6D6096"/>
    <w:rsid w:val="2F714BEB"/>
    <w:rsid w:val="2F72720B"/>
    <w:rsid w:val="2F7502D6"/>
    <w:rsid w:val="2F7538BA"/>
    <w:rsid w:val="2F770A9C"/>
    <w:rsid w:val="2F7B6547"/>
    <w:rsid w:val="2F844CA7"/>
    <w:rsid w:val="2F86232A"/>
    <w:rsid w:val="2F8B1958"/>
    <w:rsid w:val="2F8B2FE3"/>
    <w:rsid w:val="2F8C7668"/>
    <w:rsid w:val="2F8D6EE0"/>
    <w:rsid w:val="2F963891"/>
    <w:rsid w:val="2F99543E"/>
    <w:rsid w:val="2F9A57B9"/>
    <w:rsid w:val="2F9E5BDD"/>
    <w:rsid w:val="2FA21DA7"/>
    <w:rsid w:val="2FA3763A"/>
    <w:rsid w:val="2FAC0D26"/>
    <w:rsid w:val="2FAF5003"/>
    <w:rsid w:val="2FB273CD"/>
    <w:rsid w:val="2FB62FEA"/>
    <w:rsid w:val="2FB87BEA"/>
    <w:rsid w:val="2FBE2526"/>
    <w:rsid w:val="2FC14329"/>
    <w:rsid w:val="2FC32CEE"/>
    <w:rsid w:val="2FC47B8A"/>
    <w:rsid w:val="2FC542C9"/>
    <w:rsid w:val="2FC8587C"/>
    <w:rsid w:val="2FC91C73"/>
    <w:rsid w:val="2FCA0E14"/>
    <w:rsid w:val="2FCC5013"/>
    <w:rsid w:val="2FCD6F05"/>
    <w:rsid w:val="2FCF1E5D"/>
    <w:rsid w:val="2FD0381E"/>
    <w:rsid w:val="2FD256D7"/>
    <w:rsid w:val="2FD62C5E"/>
    <w:rsid w:val="2FD7316F"/>
    <w:rsid w:val="2FDD361C"/>
    <w:rsid w:val="2FDF44DB"/>
    <w:rsid w:val="2FE252A1"/>
    <w:rsid w:val="2FE53341"/>
    <w:rsid w:val="2FE8262E"/>
    <w:rsid w:val="2FE85DAC"/>
    <w:rsid w:val="2FE94963"/>
    <w:rsid w:val="2FED17B8"/>
    <w:rsid w:val="2FED763F"/>
    <w:rsid w:val="2FF5328C"/>
    <w:rsid w:val="2FF53BC3"/>
    <w:rsid w:val="2FF97D98"/>
    <w:rsid w:val="2FFD77E1"/>
    <w:rsid w:val="30086836"/>
    <w:rsid w:val="300E5A4D"/>
    <w:rsid w:val="300E7C27"/>
    <w:rsid w:val="301739AF"/>
    <w:rsid w:val="301D168F"/>
    <w:rsid w:val="301E2667"/>
    <w:rsid w:val="301E3652"/>
    <w:rsid w:val="301F631B"/>
    <w:rsid w:val="302273FD"/>
    <w:rsid w:val="30241AFE"/>
    <w:rsid w:val="30257602"/>
    <w:rsid w:val="3026351D"/>
    <w:rsid w:val="302A7F61"/>
    <w:rsid w:val="302D08FE"/>
    <w:rsid w:val="302D3E95"/>
    <w:rsid w:val="302F6468"/>
    <w:rsid w:val="30310712"/>
    <w:rsid w:val="303137C0"/>
    <w:rsid w:val="30320139"/>
    <w:rsid w:val="303250DA"/>
    <w:rsid w:val="30333527"/>
    <w:rsid w:val="30347061"/>
    <w:rsid w:val="30350BDA"/>
    <w:rsid w:val="303D1F55"/>
    <w:rsid w:val="3045546F"/>
    <w:rsid w:val="30480744"/>
    <w:rsid w:val="304C10DB"/>
    <w:rsid w:val="304C7A2A"/>
    <w:rsid w:val="305139DD"/>
    <w:rsid w:val="30533A9E"/>
    <w:rsid w:val="305465A3"/>
    <w:rsid w:val="305D0CF4"/>
    <w:rsid w:val="305E3FF4"/>
    <w:rsid w:val="30603133"/>
    <w:rsid w:val="30607267"/>
    <w:rsid w:val="30665145"/>
    <w:rsid w:val="306E1FE7"/>
    <w:rsid w:val="30711375"/>
    <w:rsid w:val="30730E2D"/>
    <w:rsid w:val="307658D7"/>
    <w:rsid w:val="30792717"/>
    <w:rsid w:val="307C4D18"/>
    <w:rsid w:val="308124E8"/>
    <w:rsid w:val="308A4A4E"/>
    <w:rsid w:val="309457D5"/>
    <w:rsid w:val="30972732"/>
    <w:rsid w:val="30975831"/>
    <w:rsid w:val="30992C55"/>
    <w:rsid w:val="309A0EAF"/>
    <w:rsid w:val="309B52DD"/>
    <w:rsid w:val="309E3C19"/>
    <w:rsid w:val="30A44CD8"/>
    <w:rsid w:val="30A943A0"/>
    <w:rsid w:val="30AA3CE1"/>
    <w:rsid w:val="30AE2FBC"/>
    <w:rsid w:val="30B12766"/>
    <w:rsid w:val="30B25EA3"/>
    <w:rsid w:val="30C72E86"/>
    <w:rsid w:val="30C73070"/>
    <w:rsid w:val="30CC4629"/>
    <w:rsid w:val="30CF23AB"/>
    <w:rsid w:val="30CF69D3"/>
    <w:rsid w:val="30D23A04"/>
    <w:rsid w:val="30D41D4F"/>
    <w:rsid w:val="30D451CA"/>
    <w:rsid w:val="30E00B7E"/>
    <w:rsid w:val="30E63978"/>
    <w:rsid w:val="30EB5685"/>
    <w:rsid w:val="30EF4C8E"/>
    <w:rsid w:val="30F0521D"/>
    <w:rsid w:val="30F10FAE"/>
    <w:rsid w:val="30F243D2"/>
    <w:rsid w:val="30F34BE8"/>
    <w:rsid w:val="30F41101"/>
    <w:rsid w:val="30F5556F"/>
    <w:rsid w:val="30F658B1"/>
    <w:rsid w:val="310305ED"/>
    <w:rsid w:val="31030803"/>
    <w:rsid w:val="3105665C"/>
    <w:rsid w:val="31056970"/>
    <w:rsid w:val="310E528C"/>
    <w:rsid w:val="31146E93"/>
    <w:rsid w:val="31177FCF"/>
    <w:rsid w:val="311959A3"/>
    <w:rsid w:val="311D45D7"/>
    <w:rsid w:val="312055EB"/>
    <w:rsid w:val="31246C07"/>
    <w:rsid w:val="312D4155"/>
    <w:rsid w:val="312E0B48"/>
    <w:rsid w:val="3136573C"/>
    <w:rsid w:val="31397005"/>
    <w:rsid w:val="313D0031"/>
    <w:rsid w:val="313D3C8D"/>
    <w:rsid w:val="313E2119"/>
    <w:rsid w:val="313E6DAD"/>
    <w:rsid w:val="314166D8"/>
    <w:rsid w:val="314343F6"/>
    <w:rsid w:val="31451D95"/>
    <w:rsid w:val="31470B64"/>
    <w:rsid w:val="314744ED"/>
    <w:rsid w:val="31503B7E"/>
    <w:rsid w:val="31505A90"/>
    <w:rsid w:val="31505BE7"/>
    <w:rsid w:val="315224D4"/>
    <w:rsid w:val="31524C0C"/>
    <w:rsid w:val="3152777A"/>
    <w:rsid w:val="31590AAB"/>
    <w:rsid w:val="315948EE"/>
    <w:rsid w:val="315A264B"/>
    <w:rsid w:val="315B20BE"/>
    <w:rsid w:val="315C6E61"/>
    <w:rsid w:val="31670914"/>
    <w:rsid w:val="31687094"/>
    <w:rsid w:val="316A5CFD"/>
    <w:rsid w:val="316C4B45"/>
    <w:rsid w:val="317376FF"/>
    <w:rsid w:val="31740E10"/>
    <w:rsid w:val="3175714F"/>
    <w:rsid w:val="31784B99"/>
    <w:rsid w:val="31796EB8"/>
    <w:rsid w:val="317B4611"/>
    <w:rsid w:val="317E2499"/>
    <w:rsid w:val="317F15AA"/>
    <w:rsid w:val="31833A6E"/>
    <w:rsid w:val="3185232A"/>
    <w:rsid w:val="318E7E75"/>
    <w:rsid w:val="318F33C4"/>
    <w:rsid w:val="31910617"/>
    <w:rsid w:val="31915EDF"/>
    <w:rsid w:val="31996D4F"/>
    <w:rsid w:val="31997A78"/>
    <w:rsid w:val="319C5ACC"/>
    <w:rsid w:val="319D27D9"/>
    <w:rsid w:val="31A50B04"/>
    <w:rsid w:val="31A609CA"/>
    <w:rsid w:val="31A80083"/>
    <w:rsid w:val="31A81729"/>
    <w:rsid w:val="31A94B65"/>
    <w:rsid w:val="31AC197F"/>
    <w:rsid w:val="31AC2832"/>
    <w:rsid w:val="31B3547D"/>
    <w:rsid w:val="31B4390C"/>
    <w:rsid w:val="31B81695"/>
    <w:rsid w:val="31B97BC9"/>
    <w:rsid w:val="31BB1106"/>
    <w:rsid w:val="31BB464D"/>
    <w:rsid w:val="31C20A83"/>
    <w:rsid w:val="31C613FC"/>
    <w:rsid w:val="31C85968"/>
    <w:rsid w:val="31CB6C12"/>
    <w:rsid w:val="31CD315F"/>
    <w:rsid w:val="31CF1AEE"/>
    <w:rsid w:val="31CF516E"/>
    <w:rsid w:val="31CF7914"/>
    <w:rsid w:val="31D17727"/>
    <w:rsid w:val="31D427AA"/>
    <w:rsid w:val="31D46D87"/>
    <w:rsid w:val="31DA72DC"/>
    <w:rsid w:val="31DE0762"/>
    <w:rsid w:val="31E26408"/>
    <w:rsid w:val="31E45F70"/>
    <w:rsid w:val="31E8229E"/>
    <w:rsid w:val="31EA58A1"/>
    <w:rsid w:val="31EE3B2C"/>
    <w:rsid w:val="31F071DE"/>
    <w:rsid w:val="31F514FF"/>
    <w:rsid w:val="31F53B68"/>
    <w:rsid w:val="31F646D2"/>
    <w:rsid w:val="31F64C97"/>
    <w:rsid w:val="31F874EF"/>
    <w:rsid w:val="31FC5B85"/>
    <w:rsid w:val="31FE7B01"/>
    <w:rsid w:val="320637BB"/>
    <w:rsid w:val="320A32B8"/>
    <w:rsid w:val="320F2D45"/>
    <w:rsid w:val="32142348"/>
    <w:rsid w:val="32177EC1"/>
    <w:rsid w:val="32192E8F"/>
    <w:rsid w:val="321B62C6"/>
    <w:rsid w:val="321C2932"/>
    <w:rsid w:val="321F62E9"/>
    <w:rsid w:val="32225400"/>
    <w:rsid w:val="32253661"/>
    <w:rsid w:val="322804DF"/>
    <w:rsid w:val="322F00AD"/>
    <w:rsid w:val="32320B27"/>
    <w:rsid w:val="323604EA"/>
    <w:rsid w:val="32363B75"/>
    <w:rsid w:val="32393ED2"/>
    <w:rsid w:val="323A123D"/>
    <w:rsid w:val="323C3385"/>
    <w:rsid w:val="323D6EC9"/>
    <w:rsid w:val="324148B8"/>
    <w:rsid w:val="324B36E7"/>
    <w:rsid w:val="324B38A4"/>
    <w:rsid w:val="324D4F4B"/>
    <w:rsid w:val="32554D8C"/>
    <w:rsid w:val="325724B6"/>
    <w:rsid w:val="32574774"/>
    <w:rsid w:val="32593E86"/>
    <w:rsid w:val="325C1E3C"/>
    <w:rsid w:val="325F75EE"/>
    <w:rsid w:val="32611F08"/>
    <w:rsid w:val="32630C01"/>
    <w:rsid w:val="32655117"/>
    <w:rsid w:val="326639A5"/>
    <w:rsid w:val="326A67AA"/>
    <w:rsid w:val="326C3376"/>
    <w:rsid w:val="326C76EC"/>
    <w:rsid w:val="326D65E5"/>
    <w:rsid w:val="326F5101"/>
    <w:rsid w:val="3274515C"/>
    <w:rsid w:val="32751DD0"/>
    <w:rsid w:val="327B627B"/>
    <w:rsid w:val="32891B8C"/>
    <w:rsid w:val="3289782B"/>
    <w:rsid w:val="328A0493"/>
    <w:rsid w:val="328E3671"/>
    <w:rsid w:val="329309E9"/>
    <w:rsid w:val="32934600"/>
    <w:rsid w:val="32935284"/>
    <w:rsid w:val="32943A5E"/>
    <w:rsid w:val="329578F0"/>
    <w:rsid w:val="329A5220"/>
    <w:rsid w:val="329B0F6E"/>
    <w:rsid w:val="329E4CBA"/>
    <w:rsid w:val="32A0733E"/>
    <w:rsid w:val="32A1631E"/>
    <w:rsid w:val="32A27614"/>
    <w:rsid w:val="32A307C4"/>
    <w:rsid w:val="32AE6E6B"/>
    <w:rsid w:val="32B270FD"/>
    <w:rsid w:val="32B402A7"/>
    <w:rsid w:val="32B57E75"/>
    <w:rsid w:val="32C00C74"/>
    <w:rsid w:val="32C26588"/>
    <w:rsid w:val="32CA6E39"/>
    <w:rsid w:val="32CB3B5A"/>
    <w:rsid w:val="32CF6A80"/>
    <w:rsid w:val="32D0340B"/>
    <w:rsid w:val="32D15BBB"/>
    <w:rsid w:val="32D639CC"/>
    <w:rsid w:val="32D7613F"/>
    <w:rsid w:val="32D928D3"/>
    <w:rsid w:val="32D944A9"/>
    <w:rsid w:val="32D96301"/>
    <w:rsid w:val="32DF0EE5"/>
    <w:rsid w:val="32E0232B"/>
    <w:rsid w:val="32E21012"/>
    <w:rsid w:val="32E3686F"/>
    <w:rsid w:val="32E87E06"/>
    <w:rsid w:val="32EE2338"/>
    <w:rsid w:val="32EE562E"/>
    <w:rsid w:val="32F4519A"/>
    <w:rsid w:val="32FC144A"/>
    <w:rsid w:val="32FF7D23"/>
    <w:rsid w:val="3300704A"/>
    <w:rsid w:val="33035D1F"/>
    <w:rsid w:val="3305651F"/>
    <w:rsid w:val="330723E6"/>
    <w:rsid w:val="33084E61"/>
    <w:rsid w:val="33091E85"/>
    <w:rsid w:val="33092F2C"/>
    <w:rsid w:val="330B0DB0"/>
    <w:rsid w:val="330B705F"/>
    <w:rsid w:val="33152D5A"/>
    <w:rsid w:val="3315425C"/>
    <w:rsid w:val="33182A2E"/>
    <w:rsid w:val="331B3FD4"/>
    <w:rsid w:val="331D0E81"/>
    <w:rsid w:val="331D7747"/>
    <w:rsid w:val="332A6D73"/>
    <w:rsid w:val="332B3D2D"/>
    <w:rsid w:val="332E1249"/>
    <w:rsid w:val="33322667"/>
    <w:rsid w:val="333F1C05"/>
    <w:rsid w:val="33405F3F"/>
    <w:rsid w:val="33407AC5"/>
    <w:rsid w:val="33415A66"/>
    <w:rsid w:val="33435887"/>
    <w:rsid w:val="33457C9C"/>
    <w:rsid w:val="33474C0D"/>
    <w:rsid w:val="334C6F71"/>
    <w:rsid w:val="334F6FE7"/>
    <w:rsid w:val="33500B81"/>
    <w:rsid w:val="3353327A"/>
    <w:rsid w:val="33554232"/>
    <w:rsid w:val="335576BA"/>
    <w:rsid w:val="3358606E"/>
    <w:rsid w:val="335977D7"/>
    <w:rsid w:val="335A0611"/>
    <w:rsid w:val="335E5768"/>
    <w:rsid w:val="336603BA"/>
    <w:rsid w:val="336778CE"/>
    <w:rsid w:val="336946EB"/>
    <w:rsid w:val="336B230B"/>
    <w:rsid w:val="33733F34"/>
    <w:rsid w:val="33784D83"/>
    <w:rsid w:val="33785ADC"/>
    <w:rsid w:val="337B7864"/>
    <w:rsid w:val="337C791A"/>
    <w:rsid w:val="33811B82"/>
    <w:rsid w:val="33837A64"/>
    <w:rsid w:val="338465EF"/>
    <w:rsid w:val="33947ABA"/>
    <w:rsid w:val="339842A6"/>
    <w:rsid w:val="339D166D"/>
    <w:rsid w:val="33A015E6"/>
    <w:rsid w:val="33A46447"/>
    <w:rsid w:val="33A801E6"/>
    <w:rsid w:val="33A81790"/>
    <w:rsid w:val="33A843F0"/>
    <w:rsid w:val="33AE4A5F"/>
    <w:rsid w:val="33B431B0"/>
    <w:rsid w:val="33BC117F"/>
    <w:rsid w:val="33BC2DF9"/>
    <w:rsid w:val="33C07A20"/>
    <w:rsid w:val="33C61601"/>
    <w:rsid w:val="33C70DB2"/>
    <w:rsid w:val="33CB5DC8"/>
    <w:rsid w:val="33CC2C2B"/>
    <w:rsid w:val="33CC6AAE"/>
    <w:rsid w:val="33CD3E24"/>
    <w:rsid w:val="33CE64F5"/>
    <w:rsid w:val="33D52973"/>
    <w:rsid w:val="33DB070C"/>
    <w:rsid w:val="33DB7B15"/>
    <w:rsid w:val="33DF10F9"/>
    <w:rsid w:val="33E45736"/>
    <w:rsid w:val="33EA25DE"/>
    <w:rsid w:val="33EC5A07"/>
    <w:rsid w:val="33F673E4"/>
    <w:rsid w:val="33F93D2B"/>
    <w:rsid w:val="33FE4689"/>
    <w:rsid w:val="34024BCF"/>
    <w:rsid w:val="340316E7"/>
    <w:rsid w:val="34054017"/>
    <w:rsid w:val="34064590"/>
    <w:rsid w:val="340C4564"/>
    <w:rsid w:val="3410037F"/>
    <w:rsid w:val="3412196C"/>
    <w:rsid w:val="34194EBA"/>
    <w:rsid w:val="341C47C0"/>
    <w:rsid w:val="341D041B"/>
    <w:rsid w:val="341E7ABC"/>
    <w:rsid w:val="341F0E68"/>
    <w:rsid w:val="341F34D4"/>
    <w:rsid w:val="34200A6E"/>
    <w:rsid w:val="34211F1D"/>
    <w:rsid w:val="34214C70"/>
    <w:rsid w:val="342206EA"/>
    <w:rsid w:val="34253452"/>
    <w:rsid w:val="34293541"/>
    <w:rsid w:val="34345C2E"/>
    <w:rsid w:val="34365570"/>
    <w:rsid w:val="3438026D"/>
    <w:rsid w:val="343A0AF4"/>
    <w:rsid w:val="343F1BB2"/>
    <w:rsid w:val="3448291A"/>
    <w:rsid w:val="34587E9B"/>
    <w:rsid w:val="345A5AD1"/>
    <w:rsid w:val="345D2590"/>
    <w:rsid w:val="345F47F2"/>
    <w:rsid w:val="34647FD6"/>
    <w:rsid w:val="34684DBE"/>
    <w:rsid w:val="346A2F7C"/>
    <w:rsid w:val="346A36DC"/>
    <w:rsid w:val="346D366D"/>
    <w:rsid w:val="347D2504"/>
    <w:rsid w:val="347F0938"/>
    <w:rsid w:val="347F4DC6"/>
    <w:rsid w:val="34805FBB"/>
    <w:rsid w:val="348D71BB"/>
    <w:rsid w:val="348F3357"/>
    <w:rsid w:val="34935A59"/>
    <w:rsid w:val="349550E3"/>
    <w:rsid w:val="34A7119F"/>
    <w:rsid w:val="34A90709"/>
    <w:rsid w:val="34A93523"/>
    <w:rsid w:val="34AC3028"/>
    <w:rsid w:val="34AC737B"/>
    <w:rsid w:val="34B66022"/>
    <w:rsid w:val="34B91812"/>
    <w:rsid w:val="34B93BE4"/>
    <w:rsid w:val="34B95BDB"/>
    <w:rsid w:val="34C50C47"/>
    <w:rsid w:val="34C73059"/>
    <w:rsid w:val="34C872C0"/>
    <w:rsid w:val="34C9782A"/>
    <w:rsid w:val="34CA54E5"/>
    <w:rsid w:val="34CC3660"/>
    <w:rsid w:val="34D37A6A"/>
    <w:rsid w:val="34DA08D2"/>
    <w:rsid w:val="34DD1F2C"/>
    <w:rsid w:val="34DE0914"/>
    <w:rsid w:val="34E03E2F"/>
    <w:rsid w:val="34E4217B"/>
    <w:rsid w:val="34E54C67"/>
    <w:rsid w:val="34EC7474"/>
    <w:rsid w:val="34ED41F5"/>
    <w:rsid w:val="34EF7E04"/>
    <w:rsid w:val="34F12534"/>
    <w:rsid w:val="34FA159B"/>
    <w:rsid w:val="34FB3CB6"/>
    <w:rsid w:val="34FD1BBE"/>
    <w:rsid w:val="35017BDF"/>
    <w:rsid w:val="35046B24"/>
    <w:rsid w:val="35070B6C"/>
    <w:rsid w:val="350E3C96"/>
    <w:rsid w:val="35104D21"/>
    <w:rsid w:val="3512589E"/>
    <w:rsid w:val="35154878"/>
    <w:rsid w:val="35190D30"/>
    <w:rsid w:val="351A0586"/>
    <w:rsid w:val="35221F49"/>
    <w:rsid w:val="35244A26"/>
    <w:rsid w:val="3528499B"/>
    <w:rsid w:val="35302569"/>
    <w:rsid w:val="35396F4B"/>
    <w:rsid w:val="353A4389"/>
    <w:rsid w:val="354149F2"/>
    <w:rsid w:val="3548664C"/>
    <w:rsid w:val="35491360"/>
    <w:rsid w:val="355712BF"/>
    <w:rsid w:val="355C02CA"/>
    <w:rsid w:val="355D5C7E"/>
    <w:rsid w:val="355F25EC"/>
    <w:rsid w:val="355F605F"/>
    <w:rsid w:val="356466DA"/>
    <w:rsid w:val="35675C16"/>
    <w:rsid w:val="35686E52"/>
    <w:rsid w:val="3569233D"/>
    <w:rsid w:val="356A7420"/>
    <w:rsid w:val="35754541"/>
    <w:rsid w:val="35771EFA"/>
    <w:rsid w:val="35775858"/>
    <w:rsid w:val="35820766"/>
    <w:rsid w:val="35841D42"/>
    <w:rsid w:val="3584355C"/>
    <w:rsid w:val="358A7369"/>
    <w:rsid w:val="359079CD"/>
    <w:rsid w:val="359100DE"/>
    <w:rsid w:val="35913078"/>
    <w:rsid w:val="3592323C"/>
    <w:rsid w:val="35965B5F"/>
    <w:rsid w:val="35972CCC"/>
    <w:rsid w:val="35976C66"/>
    <w:rsid w:val="35986268"/>
    <w:rsid w:val="35A143FD"/>
    <w:rsid w:val="35A432D5"/>
    <w:rsid w:val="35A466EE"/>
    <w:rsid w:val="35A50708"/>
    <w:rsid w:val="35A870B4"/>
    <w:rsid w:val="35A87E73"/>
    <w:rsid w:val="35A929AF"/>
    <w:rsid w:val="35AA40BD"/>
    <w:rsid w:val="35B2109A"/>
    <w:rsid w:val="35B371F2"/>
    <w:rsid w:val="35B56EEC"/>
    <w:rsid w:val="35B86EC6"/>
    <w:rsid w:val="35C32A4F"/>
    <w:rsid w:val="35C90ACA"/>
    <w:rsid w:val="35CA3885"/>
    <w:rsid w:val="35CB5B56"/>
    <w:rsid w:val="35CF1316"/>
    <w:rsid w:val="35D937D8"/>
    <w:rsid w:val="35DF602F"/>
    <w:rsid w:val="35E03456"/>
    <w:rsid w:val="35E06AB7"/>
    <w:rsid w:val="35E1049D"/>
    <w:rsid w:val="35E53519"/>
    <w:rsid w:val="35E81E40"/>
    <w:rsid w:val="35EA47CB"/>
    <w:rsid w:val="35EC7513"/>
    <w:rsid w:val="35EF1A7F"/>
    <w:rsid w:val="35F2708F"/>
    <w:rsid w:val="35F3377E"/>
    <w:rsid w:val="35F83799"/>
    <w:rsid w:val="35F90BDD"/>
    <w:rsid w:val="35FB648E"/>
    <w:rsid w:val="35FC483E"/>
    <w:rsid w:val="35FD161C"/>
    <w:rsid w:val="3600662A"/>
    <w:rsid w:val="3603547E"/>
    <w:rsid w:val="3604035A"/>
    <w:rsid w:val="360472CE"/>
    <w:rsid w:val="36080CF0"/>
    <w:rsid w:val="36094B9E"/>
    <w:rsid w:val="360E6845"/>
    <w:rsid w:val="36134FA7"/>
    <w:rsid w:val="36151C10"/>
    <w:rsid w:val="361873DE"/>
    <w:rsid w:val="36193C8B"/>
    <w:rsid w:val="3619427D"/>
    <w:rsid w:val="361A0907"/>
    <w:rsid w:val="361B0016"/>
    <w:rsid w:val="361F27FE"/>
    <w:rsid w:val="362404EA"/>
    <w:rsid w:val="36243C79"/>
    <w:rsid w:val="36293A3E"/>
    <w:rsid w:val="36296CF9"/>
    <w:rsid w:val="362F2EAA"/>
    <w:rsid w:val="363337B7"/>
    <w:rsid w:val="36390E38"/>
    <w:rsid w:val="364674D7"/>
    <w:rsid w:val="364807C9"/>
    <w:rsid w:val="36484ACE"/>
    <w:rsid w:val="364959AB"/>
    <w:rsid w:val="364C59A7"/>
    <w:rsid w:val="36510AE1"/>
    <w:rsid w:val="36543980"/>
    <w:rsid w:val="365549A5"/>
    <w:rsid w:val="36562E99"/>
    <w:rsid w:val="365747ED"/>
    <w:rsid w:val="36580614"/>
    <w:rsid w:val="3658071F"/>
    <w:rsid w:val="365976BB"/>
    <w:rsid w:val="365E40C9"/>
    <w:rsid w:val="365E66D4"/>
    <w:rsid w:val="365F30A0"/>
    <w:rsid w:val="36603979"/>
    <w:rsid w:val="366F732E"/>
    <w:rsid w:val="36716877"/>
    <w:rsid w:val="3672645E"/>
    <w:rsid w:val="367D762C"/>
    <w:rsid w:val="36881193"/>
    <w:rsid w:val="368E32D5"/>
    <w:rsid w:val="36A136E7"/>
    <w:rsid w:val="36A230E6"/>
    <w:rsid w:val="36A34969"/>
    <w:rsid w:val="36AC6715"/>
    <w:rsid w:val="36AF5282"/>
    <w:rsid w:val="36B27023"/>
    <w:rsid w:val="36B503F5"/>
    <w:rsid w:val="36B626C8"/>
    <w:rsid w:val="36BC0B80"/>
    <w:rsid w:val="36C25923"/>
    <w:rsid w:val="36C57AFA"/>
    <w:rsid w:val="36CA0E53"/>
    <w:rsid w:val="36CC59D3"/>
    <w:rsid w:val="36D050BD"/>
    <w:rsid w:val="36D27ADE"/>
    <w:rsid w:val="36DC1DEA"/>
    <w:rsid w:val="36E108F2"/>
    <w:rsid w:val="36E72E73"/>
    <w:rsid w:val="36E86AB2"/>
    <w:rsid w:val="36FA48E4"/>
    <w:rsid w:val="36FB6DD6"/>
    <w:rsid w:val="36FD2319"/>
    <w:rsid w:val="37052705"/>
    <w:rsid w:val="37065918"/>
    <w:rsid w:val="37095534"/>
    <w:rsid w:val="37176629"/>
    <w:rsid w:val="37197F37"/>
    <w:rsid w:val="371A7DA0"/>
    <w:rsid w:val="371C015C"/>
    <w:rsid w:val="371C3394"/>
    <w:rsid w:val="371D44F0"/>
    <w:rsid w:val="37292BC5"/>
    <w:rsid w:val="372B23AA"/>
    <w:rsid w:val="372C4E39"/>
    <w:rsid w:val="3731574E"/>
    <w:rsid w:val="3732219D"/>
    <w:rsid w:val="37327B69"/>
    <w:rsid w:val="373541CD"/>
    <w:rsid w:val="37356069"/>
    <w:rsid w:val="373B2675"/>
    <w:rsid w:val="373B7BF4"/>
    <w:rsid w:val="373C613D"/>
    <w:rsid w:val="373D351D"/>
    <w:rsid w:val="373D3DDA"/>
    <w:rsid w:val="37405D79"/>
    <w:rsid w:val="37437BAF"/>
    <w:rsid w:val="37462C44"/>
    <w:rsid w:val="37484E04"/>
    <w:rsid w:val="374C6345"/>
    <w:rsid w:val="374C7F6F"/>
    <w:rsid w:val="374E5C88"/>
    <w:rsid w:val="374F2898"/>
    <w:rsid w:val="375719B8"/>
    <w:rsid w:val="37581B97"/>
    <w:rsid w:val="375E3489"/>
    <w:rsid w:val="37610F2A"/>
    <w:rsid w:val="376175A7"/>
    <w:rsid w:val="37625801"/>
    <w:rsid w:val="37633DFB"/>
    <w:rsid w:val="37640B94"/>
    <w:rsid w:val="3766125C"/>
    <w:rsid w:val="376E03AE"/>
    <w:rsid w:val="376F49A4"/>
    <w:rsid w:val="3770394E"/>
    <w:rsid w:val="37820961"/>
    <w:rsid w:val="37824373"/>
    <w:rsid w:val="37833053"/>
    <w:rsid w:val="37892554"/>
    <w:rsid w:val="378F0034"/>
    <w:rsid w:val="3791081A"/>
    <w:rsid w:val="37952366"/>
    <w:rsid w:val="3796730E"/>
    <w:rsid w:val="37972DAD"/>
    <w:rsid w:val="37A25E6A"/>
    <w:rsid w:val="37A3292E"/>
    <w:rsid w:val="37A42946"/>
    <w:rsid w:val="37A63B46"/>
    <w:rsid w:val="37A7024F"/>
    <w:rsid w:val="37A70B96"/>
    <w:rsid w:val="37AD52FB"/>
    <w:rsid w:val="37B02D57"/>
    <w:rsid w:val="37B157D7"/>
    <w:rsid w:val="37B35D65"/>
    <w:rsid w:val="37B72A5A"/>
    <w:rsid w:val="37B92D3C"/>
    <w:rsid w:val="37C042C8"/>
    <w:rsid w:val="37C11488"/>
    <w:rsid w:val="37C6669A"/>
    <w:rsid w:val="37CD44C3"/>
    <w:rsid w:val="37CF5266"/>
    <w:rsid w:val="37D2173A"/>
    <w:rsid w:val="37D21923"/>
    <w:rsid w:val="37D96835"/>
    <w:rsid w:val="37DB7884"/>
    <w:rsid w:val="37E44077"/>
    <w:rsid w:val="37E5202B"/>
    <w:rsid w:val="37E7127E"/>
    <w:rsid w:val="37E8527E"/>
    <w:rsid w:val="37E86949"/>
    <w:rsid w:val="37EB270F"/>
    <w:rsid w:val="37EC16A4"/>
    <w:rsid w:val="37F33C2B"/>
    <w:rsid w:val="37F51078"/>
    <w:rsid w:val="37F704B3"/>
    <w:rsid w:val="37F96BA9"/>
    <w:rsid w:val="37F97955"/>
    <w:rsid w:val="37FE0DBA"/>
    <w:rsid w:val="37FE191F"/>
    <w:rsid w:val="37FF44DA"/>
    <w:rsid w:val="38091D2D"/>
    <w:rsid w:val="380C7486"/>
    <w:rsid w:val="38133BBF"/>
    <w:rsid w:val="3814130F"/>
    <w:rsid w:val="38141F3E"/>
    <w:rsid w:val="381E3679"/>
    <w:rsid w:val="381F756C"/>
    <w:rsid w:val="382A6324"/>
    <w:rsid w:val="382C0C10"/>
    <w:rsid w:val="382F51F3"/>
    <w:rsid w:val="38302CFE"/>
    <w:rsid w:val="38315FF0"/>
    <w:rsid w:val="38367200"/>
    <w:rsid w:val="384A4230"/>
    <w:rsid w:val="384D647B"/>
    <w:rsid w:val="384F0240"/>
    <w:rsid w:val="385006CA"/>
    <w:rsid w:val="38512E0B"/>
    <w:rsid w:val="385869BD"/>
    <w:rsid w:val="38586DC8"/>
    <w:rsid w:val="386B4DE5"/>
    <w:rsid w:val="38712F76"/>
    <w:rsid w:val="38714303"/>
    <w:rsid w:val="38723905"/>
    <w:rsid w:val="38726103"/>
    <w:rsid w:val="38754C57"/>
    <w:rsid w:val="387900B7"/>
    <w:rsid w:val="387A2DB9"/>
    <w:rsid w:val="387C1EC0"/>
    <w:rsid w:val="387D17A5"/>
    <w:rsid w:val="38806B54"/>
    <w:rsid w:val="388457B2"/>
    <w:rsid w:val="38863231"/>
    <w:rsid w:val="38876660"/>
    <w:rsid w:val="38881523"/>
    <w:rsid w:val="3893768B"/>
    <w:rsid w:val="38942E41"/>
    <w:rsid w:val="389611E9"/>
    <w:rsid w:val="38963477"/>
    <w:rsid w:val="38964AC8"/>
    <w:rsid w:val="38971E37"/>
    <w:rsid w:val="38977E05"/>
    <w:rsid w:val="3899704F"/>
    <w:rsid w:val="389D1550"/>
    <w:rsid w:val="38A72A8F"/>
    <w:rsid w:val="38A878F0"/>
    <w:rsid w:val="38B047E8"/>
    <w:rsid w:val="38B05063"/>
    <w:rsid w:val="38B07031"/>
    <w:rsid w:val="38B20442"/>
    <w:rsid w:val="38B42063"/>
    <w:rsid w:val="38B71B07"/>
    <w:rsid w:val="38B76185"/>
    <w:rsid w:val="38BC383C"/>
    <w:rsid w:val="38BC471B"/>
    <w:rsid w:val="38BD1688"/>
    <w:rsid w:val="38C203B8"/>
    <w:rsid w:val="38C27249"/>
    <w:rsid w:val="38C41DE5"/>
    <w:rsid w:val="38CE7DB8"/>
    <w:rsid w:val="38CF1A7D"/>
    <w:rsid w:val="38D14DA3"/>
    <w:rsid w:val="38D93788"/>
    <w:rsid w:val="38DD1E12"/>
    <w:rsid w:val="38DD7232"/>
    <w:rsid w:val="38DE0CFE"/>
    <w:rsid w:val="38E50EC8"/>
    <w:rsid w:val="38E57E8D"/>
    <w:rsid w:val="38E6219F"/>
    <w:rsid w:val="38EA0EE9"/>
    <w:rsid w:val="38EF5EE4"/>
    <w:rsid w:val="38F21DE5"/>
    <w:rsid w:val="38F232A4"/>
    <w:rsid w:val="38F46087"/>
    <w:rsid w:val="38F6381E"/>
    <w:rsid w:val="38F67EB9"/>
    <w:rsid w:val="38FD2DFA"/>
    <w:rsid w:val="38FD6206"/>
    <w:rsid w:val="39013A28"/>
    <w:rsid w:val="3902432B"/>
    <w:rsid w:val="39075BC9"/>
    <w:rsid w:val="390A5F01"/>
    <w:rsid w:val="390B30FB"/>
    <w:rsid w:val="390C60A7"/>
    <w:rsid w:val="390E1887"/>
    <w:rsid w:val="39152CA0"/>
    <w:rsid w:val="391D76A3"/>
    <w:rsid w:val="3920695C"/>
    <w:rsid w:val="392147F1"/>
    <w:rsid w:val="3921503C"/>
    <w:rsid w:val="3927557D"/>
    <w:rsid w:val="39320EB1"/>
    <w:rsid w:val="39365F4A"/>
    <w:rsid w:val="39380B1E"/>
    <w:rsid w:val="393B68F8"/>
    <w:rsid w:val="393E6A75"/>
    <w:rsid w:val="3940154E"/>
    <w:rsid w:val="39401CE9"/>
    <w:rsid w:val="394370A2"/>
    <w:rsid w:val="394510AE"/>
    <w:rsid w:val="39454A2B"/>
    <w:rsid w:val="394829BB"/>
    <w:rsid w:val="394B28A6"/>
    <w:rsid w:val="394C39A0"/>
    <w:rsid w:val="395B41E3"/>
    <w:rsid w:val="39675494"/>
    <w:rsid w:val="39677F06"/>
    <w:rsid w:val="396F4792"/>
    <w:rsid w:val="39700D91"/>
    <w:rsid w:val="39771DC4"/>
    <w:rsid w:val="398451EF"/>
    <w:rsid w:val="39850196"/>
    <w:rsid w:val="39850B60"/>
    <w:rsid w:val="39883516"/>
    <w:rsid w:val="39896447"/>
    <w:rsid w:val="398C2B18"/>
    <w:rsid w:val="39903ED8"/>
    <w:rsid w:val="39937219"/>
    <w:rsid w:val="39943B0B"/>
    <w:rsid w:val="399E1B78"/>
    <w:rsid w:val="39A26B57"/>
    <w:rsid w:val="39A42567"/>
    <w:rsid w:val="39A64B2F"/>
    <w:rsid w:val="39A73232"/>
    <w:rsid w:val="39AA68B5"/>
    <w:rsid w:val="39AC6F49"/>
    <w:rsid w:val="39B31E41"/>
    <w:rsid w:val="39B43C8B"/>
    <w:rsid w:val="39B47AE1"/>
    <w:rsid w:val="39B60D90"/>
    <w:rsid w:val="39B97A4D"/>
    <w:rsid w:val="39BF3B76"/>
    <w:rsid w:val="39C2251A"/>
    <w:rsid w:val="39C35052"/>
    <w:rsid w:val="39C56991"/>
    <w:rsid w:val="39CA0153"/>
    <w:rsid w:val="39CC0228"/>
    <w:rsid w:val="39CC39DB"/>
    <w:rsid w:val="39CE63D6"/>
    <w:rsid w:val="39D06CCB"/>
    <w:rsid w:val="39D529A4"/>
    <w:rsid w:val="39D64392"/>
    <w:rsid w:val="39D65305"/>
    <w:rsid w:val="39DC0B35"/>
    <w:rsid w:val="39DC6AA1"/>
    <w:rsid w:val="39DD1A33"/>
    <w:rsid w:val="39DD4035"/>
    <w:rsid w:val="39E07173"/>
    <w:rsid w:val="39E60744"/>
    <w:rsid w:val="39EB0B10"/>
    <w:rsid w:val="39EE20D8"/>
    <w:rsid w:val="39F07C0F"/>
    <w:rsid w:val="39F16CF0"/>
    <w:rsid w:val="39F51694"/>
    <w:rsid w:val="39F73CF5"/>
    <w:rsid w:val="39F83E4B"/>
    <w:rsid w:val="39F90304"/>
    <w:rsid w:val="39FA1407"/>
    <w:rsid w:val="39FD2D1F"/>
    <w:rsid w:val="39FE6ABB"/>
    <w:rsid w:val="3A0215CB"/>
    <w:rsid w:val="3A053CBC"/>
    <w:rsid w:val="3A0613D7"/>
    <w:rsid w:val="3A077B97"/>
    <w:rsid w:val="3A0D1EB1"/>
    <w:rsid w:val="3A1706B1"/>
    <w:rsid w:val="3A1B39A0"/>
    <w:rsid w:val="3A1D06D7"/>
    <w:rsid w:val="3A2837BA"/>
    <w:rsid w:val="3A2A68B0"/>
    <w:rsid w:val="3A2B05B0"/>
    <w:rsid w:val="3A2C6CDD"/>
    <w:rsid w:val="3A347305"/>
    <w:rsid w:val="3A35610F"/>
    <w:rsid w:val="3A3730E7"/>
    <w:rsid w:val="3A3E1C0F"/>
    <w:rsid w:val="3A3E7F27"/>
    <w:rsid w:val="3A422A84"/>
    <w:rsid w:val="3A444BF6"/>
    <w:rsid w:val="3A490C3F"/>
    <w:rsid w:val="3A4931D9"/>
    <w:rsid w:val="3A4B4CED"/>
    <w:rsid w:val="3A501303"/>
    <w:rsid w:val="3A520B25"/>
    <w:rsid w:val="3A595990"/>
    <w:rsid w:val="3A5A66AA"/>
    <w:rsid w:val="3A5B08CA"/>
    <w:rsid w:val="3A60062F"/>
    <w:rsid w:val="3A6009D3"/>
    <w:rsid w:val="3A67316C"/>
    <w:rsid w:val="3A680B2D"/>
    <w:rsid w:val="3A695320"/>
    <w:rsid w:val="3A6C1768"/>
    <w:rsid w:val="3A70086E"/>
    <w:rsid w:val="3A764E2B"/>
    <w:rsid w:val="3A7A6695"/>
    <w:rsid w:val="3A7B1D56"/>
    <w:rsid w:val="3A801072"/>
    <w:rsid w:val="3A8115F9"/>
    <w:rsid w:val="3A8151F0"/>
    <w:rsid w:val="3A874B5D"/>
    <w:rsid w:val="3A8A19F5"/>
    <w:rsid w:val="3A8A29B4"/>
    <w:rsid w:val="3A8D38AB"/>
    <w:rsid w:val="3A8E1C1E"/>
    <w:rsid w:val="3A8E7668"/>
    <w:rsid w:val="3A9209D7"/>
    <w:rsid w:val="3A97309A"/>
    <w:rsid w:val="3A9B66D7"/>
    <w:rsid w:val="3AA06ED3"/>
    <w:rsid w:val="3AA135D7"/>
    <w:rsid w:val="3AA4533B"/>
    <w:rsid w:val="3AA644F0"/>
    <w:rsid w:val="3AA65FF0"/>
    <w:rsid w:val="3AAA38C4"/>
    <w:rsid w:val="3AAD7931"/>
    <w:rsid w:val="3AAF1BD6"/>
    <w:rsid w:val="3AAF7F6C"/>
    <w:rsid w:val="3AB34113"/>
    <w:rsid w:val="3AB50E65"/>
    <w:rsid w:val="3ABC242A"/>
    <w:rsid w:val="3ABD2722"/>
    <w:rsid w:val="3AC02E17"/>
    <w:rsid w:val="3AC16F30"/>
    <w:rsid w:val="3AC7765C"/>
    <w:rsid w:val="3ACB4E2D"/>
    <w:rsid w:val="3AD036D0"/>
    <w:rsid w:val="3AD04A87"/>
    <w:rsid w:val="3AD20656"/>
    <w:rsid w:val="3AD806E8"/>
    <w:rsid w:val="3AE115C9"/>
    <w:rsid w:val="3AE762FC"/>
    <w:rsid w:val="3AE90128"/>
    <w:rsid w:val="3AEA1C5C"/>
    <w:rsid w:val="3AEB082C"/>
    <w:rsid w:val="3AEE2F30"/>
    <w:rsid w:val="3AF06B6F"/>
    <w:rsid w:val="3AF13372"/>
    <w:rsid w:val="3AF66BF5"/>
    <w:rsid w:val="3AFB052E"/>
    <w:rsid w:val="3AFE3FEB"/>
    <w:rsid w:val="3B010D0F"/>
    <w:rsid w:val="3B051D81"/>
    <w:rsid w:val="3B05404A"/>
    <w:rsid w:val="3B055A30"/>
    <w:rsid w:val="3B091982"/>
    <w:rsid w:val="3B0C3189"/>
    <w:rsid w:val="3B104784"/>
    <w:rsid w:val="3B112F06"/>
    <w:rsid w:val="3B145BE6"/>
    <w:rsid w:val="3B153BC9"/>
    <w:rsid w:val="3B165590"/>
    <w:rsid w:val="3B1808E1"/>
    <w:rsid w:val="3B185C13"/>
    <w:rsid w:val="3B1D7A80"/>
    <w:rsid w:val="3B22250E"/>
    <w:rsid w:val="3B252414"/>
    <w:rsid w:val="3B274E33"/>
    <w:rsid w:val="3B2B16CE"/>
    <w:rsid w:val="3B314930"/>
    <w:rsid w:val="3B320689"/>
    <w:rsid w:val="3B322553"/>
    <w:rsid w:val="3B340EB4"/>
    <w:rsid w:val="3B34193A"/>
    <w:rsid w:val="3B3E05EF"/>
    <w:rsid w:val="3B4273E4"/>
    <w:rsid w:val="3B427C5B"/>
    <w:rsid w:val="3B452235"/>
    <w:rsid w:val="3B497B4B"/>
    <w:rsid w:val="3B4A7809"/>
    <w:rsid w:val="3B58371B"/>
    <w:rsid w:val="3B5E41FC"/>
    <w:rsid w:val="3B60176B"/>
    <w:rsid w:val="3B6122E6"/>
    <w:rsid w:val="3B68509A"/>
    <w:rsid w:val="3B6D5B2C"/>
    <w:rsid w:val="3B6E5B65"/>
    <w:rsid w:val="3B7010B9"/>
    <w:rsid w:val="3B714FA6"/>
    <w:rsid w:val="3B742414"/>
    <w:rsid w:val="3B7E1593"/>
    <w:rsid w:val="3B82021D"/>
    <w:rsid w:val="3B8435A3"/>
    <w:rsid w:val="3B85118F"/>
    <w:rsid w:val="3B8A0C71"/>
    <w:rsid w:val="3B8A3AFF"/>
    <w:rsid w:val="3B8C2396"/>
    <w:rsid w:val="3B8C6DF2"/>
    <w:rsid w:val="3B8D1965"/>
    <w:rsid w:val="3B955EC5"/>
    <w:rsid w:val="3B966756"/>
    <w:rsid w:val="3B9C6441"/>
    <w:rsid w:val="3B9E1DB6"/>
    <w:rsid w:val="3B9E4765"/>
    <w:rsid w:val="3BA11647"/>
    <w:rsid w:val="3BA14685"/>
    <w:rsid w:val="3BA67C75"/>
    <w:rsid w:val="3BA86881"/>
    <w:rsid w:val="3BAC3D3A"/>
    <w:rsid w:val="3BAE13B6"/>
    <w:rsid w:val="3BAF2105"/>
    <w:rsid w:val="3BB1195D"/>
    <w:rsid w:val="3BB22665"/>
    <w:rsid w:val="3BB23C07"/>
    <w:rsid w:val="3BC00C42"/>
    <w:rsid w:val="3BC22060"/>
    <w:rsid w:val="3BC57704"/>
    <w:rsid w:val="3BC7646C"/>
    <w:rsid w:val="3BC7755F"/>
    <w:rsid w:val="3BC918B6"/>
    <w:rsid w:val="3BCA574B"/>
    <w:rsid w:val="3BCB2933"/>
    <w:rsid w:val="3BCE6D4A"/>
    <w:rsid w:val="3BCE73B8"/>
    <w:rsid w:val="3BD073A6"/>
    <w:rsid w:val="3BD1031E"/>
    <w:rsid w:val="3BD212A5"/>
    <w:rsid w:val="3BD631CE"/>
    <w:rsid w:val="3BDC2D2B"/>
    <w:rsid w:val="3BDC4CA4"/>
    <w:rsid w:val="3BE2161E"/>
    <w:rsid w:val="3BE57180"/>
    <w:rsid w:val="3BE95656"/>
    <w:rsid w:val="3BE95CD8"/>
    <w:rsid w:val="3BE95DD2"/>
    <w:rsid w:val="3BEF7551"/>
    <w:rsid w:val="3BF630E9"/>
    <w:rsid w:val="3BF834E0"/>
    <w:rsid w:val="3BFB0132"/>
    <w:rsid w:val="3BFC13E7"/>
    <w:rsid w:val="3BFE376A"/>
    <w:rsid w:val="3C046F17"/>
    <w:rsid w:val="3C054234"/>
    <w:rsid w:val="3C0B1D96"/>
    <w:rsid w:val="3C0C07F1"/>
    <w:rsid w:val="3C131615"/>
    <w:rsid w:val="3C166AE6"/>
    <w:rsid w:val="3C1E19BE"/>
    <w:rsid w:val="3C1E591F"/>
    <w:rsid w:val="3C2024F4"/>
    <w:rsid w:val="3C213BD5"/>
    <w:rsid w:val="3C24308B"/>
    <w:rsid w:val="3C273C8B"/>
    <w:rsid w:val="3C287054"/>
    <w:rsid w:val="3C2D4AC7"/>
    <w:rsid w:val="3C2D5E0D"/>
    <w:rsid w:val="3C321539"/>
    <w:rsid w:val="3C3955E5"/>
    <w:rsid w:val="3C3A091C"/>
    <w:rsid w:val="3C3B74F3"/>
    <w:rsid w:val="3C3E1EEA"/>
    <w:rsid w:val="3C3E2556"/>
    <w:rsid w:val="3C4017E0"/>
    <w:rsid w:val="3C4153C6"/>
    <w:rsid w:val="3C431B78"/>
    <w:rsid w:val="3C433FD5"/>
    <w:rsid w:val="3C440D08"/>
    <w:rsid w:val="3C4433AC"/>
    <w:rsid w:val="3C4F01B9"/>
    <w:rsid w:val="3C54449B"/>
    <w:rsid w:val="3C555F10"/>
    <w:rsid w:val="3C5922E7"/>
    <w:rsid w:val="3C5A1384"/>
    <w:rsid w:val="3C5A1463"/>
    <w:rsid w:val="3C5C2EBA"/>
    <w:rsid w:val="3C5E6619"/>
    <w:rsid w:val="3C620F39"/>
    <w:rsid w:val="3C65177A"/>
    <w:rsid w:val="3C6721CE"/>
    <w:rsid w:val="3C673D8C"/>
    <w:rsid w:val="3C6844D4"/>
    <w:rsid w:val="3C6C4840"/>
    <w:rsid w:val="3C6D2CD6"/>
    <w:rsid w:val="3C6E52ED"/>
    <w:rsid w:val="3C6F2F77"/>
    <w:rsid w:val="3C712415"/>
    <w:rsid w:val="3C726F73"/>
    <w:rsid w:val="3C734820"/>
    <w:rsid w:val="3C757C82"/>
    <w:rsid w:val="3C774888"/>
    <w:rsid w:val="3C7E35DC"/>
    <w:rsid w:val="3C7F2817"/>
    <w:rsid w:val="3C7F5435"/>
    <w:rsid w:val="3C86407A"/>
    <w:rsid w:val="3C891147"/>
    <w:rsid w:val="3C8D2420"/>
    <w:rsid w:val="3C8F3B2A"/>
    <w:rsid w:val="3C8F6CC2"/>
    <w:rsid w:val="3C902C37"/>
    <w:rsid w:val="3C904ABB"/>
    <w:rsid w:val="3C930F01"/>
    <w:rsid w:val="3C950803"/>
    <w:rsid w:val="3C9516C9"/>
    <w:rsid w:val="3C970AD8"/>
    <w:rsid w:val="3C99402B"/>
    <w:rsid w:val="3C9B011B"/>
    <w:rsid w:val="3CA00624"/>
    <w:rsid w:val="3CA126D4"/>
    <w:rsid w:val="3CA724C0"/>
    <w:rsid w:val="3CB05426"/>
    <w:rsid w:val="3CB53C11"/>
    <w:rsid w:val="3CB74C34"/>
    <w:rsid w:val="3CB94835"/>
    <w:rsid w:val="3CBE26E6"/>
    <w:rsid w:val="3CC0306A"/>
    <w:rsid w:val="3CC20CF4"/>
    <w:rsid w:val="3CC219E6"/>
    <w:rsid w:val="3CC3371D"/>
    <w:rsid w:val="3CC502E3"/>
    <w:rsid w:val="3CC76E37"/>
    <w:rsid w:val="3CC91472"/>
    <w:rsid w:val="3CCB17A5"/>
    <w:rsid w:val="3CD36909"/>
    <w:rsid w:val="3CD5411B"/>
    <w:rsid w:val="3CD60DCA"/>
    <w:rsid w:val="3CDD7F4B"/>
    <w:rsid w:val="3CE20488"/>
    <w:rsid w:val="3CE80EF2"/>
    <w:rsid w:val="3CEA3A6A"/>
    <w:rsid w:val="3CEB0877"/>
    <w:rsid w:val="3CEC1DE7"/>
    <w:rsid w:val="3CEE3D78"/>
    <w:rsid w:val="3CF04C46"/>
    <w:rsid w:val="3CF764B4"/>
    <w:rsid w:val="3CF97EB1"/>
    <w:rsid w:val="3CFB340F"/>
    <w:rsid w:val="3CFD0624"/>
    <w:rsid w:val="3CFF2342"/>
    <w:rsid w:val="3D03464E"/>
    <w:rsid w:val="3D053092"/>
    <w:rsid w:val="3D0A236D"/>
    <w:rsid w:val="3D0C4502"/>
    <w:rsid w:val="3D120E16"/>
    <w:rsid w:val="3D13323A"/>
    <w:rsid w:val="3D1954D5"/>
    <w:rsid w:val="3D196C8E"/>
    <w:rsid w:val="3D1D4A64"/>
    <w:rsid w:val="3D20386F"/>
    <w:rsid w:val="3D204DB1"/>
    <w:rsid w:val="3D2343E1"/>
    <w:rsid w:val="3D260C30"/>
    <w:rsid w:val="3D2664EA"/>
    <w:rsid w:val="3D2D2ED6"/>
    <w:rsid w:val="3D2E1AC3"/>
    <w:rsid w:val="3D307665"/>
    <w:rsid w:val="3D3219AC"/>
    <w:rsid w:val="3D355B7E"/>
    <w:rsid w:val="3D3723CA"/>
    <w:rsid w:val="3D45264E"/>
    <w:rsid w:val="3D4F2FD6"/>
    <w:rsid w:val="3D504055"/>
    <w:rsid w:val="3D544E96"/>
    <w:rsid w:val="3D56068A"/>
    <w:rsid w:val="3D593F08"/>
    <w:rsid w:val="3D5956AA"/>
    <w:rsid w:val="3D5D68A6"/>
    <w:rsid w:val="3D5E4312"/>
    <w:rsid w:val="3D5F60A4"/>
    <w:rsid w:val="3D602644"/>
    <w:rsid w:val="3D61650B"/>
    <w:rsid w:val="3D6A6380"/>
    <w:rsid w:val="3D6E077B"/>
    <w:rsid w:val="3D703E17"/>
    <w:rsid w:val="3D785839"/>
    <w:rsid w:val="3D7A2EED"/>
    <w:rsid w:val="3D7B0D59"/>
    <w:rsid w:val="3D811D31"/>
    <w:rsid w:val="3D825432"/>
    <w:rsid w:val="3D8326E1"/>
    <w:rsid w:val="3D860334"/>
    <w:rsid w:val="3D8E7D40"/>
    <w:rsid w:val="3D916A8D"/>
    <w:rsid w:val="3D99054C"/>
    <w:rsid w:val="3D9D302A"/>
    <w:rsid w:val="3DA04B8B"/>
    <w:rsid w:val="3DA2020A"/>
    <w:rsid w:val="3DA31033"/>
    <w:rsid w:val="3DA52CB9"/>
    <w:rsid w:val="3DAC4963"/>
    <w:rsid w:val="3DAE41FD"/>
    <w:rsid w:val="3DB12513"/>
    <w:rsid w:val="3DB209AD"/>
    <w:rsid w:val="3DB25F05"/>
    <w:rsid w:val="3DB56CDF"/>
    <w:rsid w:val="3DB664E9"/>
    <w:rsid w:val="3DBB5D82"/>
    <w:rsid w:val="3DBC1ED6"/>
    <w:rsid w:val="3DBD75B6"/>
    <w:rsid w:val="3DBE5BE0"/>
    <w:rsid w:val="3DC14B58"/>
    <w:rsid w:val="3DC15344"/>
    <w:rsid w:val="3DC324A2"/>
    <w:rsid w:val="3DC93986"/>
    <w:rsid w:val="3DC95770"/>
    <w:rsid w:val="3DD073AB"/>
    <w:rsid w:val="3DD07F73"/>
    <w:rsid w:val="3DD16398"/>
    <w:rsid w:val="3DDE4A47"/>
    <w:rsid w:val="3DE236C5"/>
    <w:rsid w:val="3DE24F73"/>
    <w:rsid w:val="3DE354F0"/>
    <w:rsid w:val="3DE42E87"/>
    <w:rsid w:val="3DED2C29"/>
    <w:rsid w:val="3DEF5C6E"/>
    <w:rsid w:val="3DF01FFC"/>
    <w:rsid w:val="3DF17E01"/>
    <w:rsid w:val="3DF52FAE"/>
    <w:rsid w:val="3DF559E7"/>
    <w:rsid w:val="3DF7090F"/>
    <w:rsid w:val="3DFC12C2"/>
    <w:rsid w:val="3DFF1E4C"/>
    <w:rsid w:val="3DFF28EB"/>
    <w:rsid w:val="3E08797C"/>
    <w:rsid w:val="3E095BD7"/>
    <w:rsid w:val="3E0A61BA"/>
    <w:rsid w:val="3E10678E"/>
    <w:rsid w:val="3E134594"/>
    <w:rsid w:val="3E15118C"/>
    <w:rsid w:val="3E17241F"/>
    <w:rsid w:val="3E1C6D36"/>
    <w:rsid w:val="3E1D78BD"/>
    <w:rsid w:val="3E256564"/>
    <w:rsid w:val="3E257F4D"/>
    <w:rsid w:val="3E280855"/>
    <w:rsid w:val="3E3A04EC"/>
    <w:rsid w:val="3E3C54CC"/>
    <w:rsid w:val="3E3F37D2"/>
    <w:rsid w:val="3E3F3821"/>
    <w:rsid w:val="3E46157A"/>
    <w:rsid w:val="3E5634AE"/>
    <w:rsid w:val="3E571EB3"/>
    <w:rsid w:val="3E5A4CBB"/>
    <w:rsid w:val="3E5E4E5B"/>
    <w:rsid w:val="3E5F322A"/>
    <w:rsid w:val="3E604908"/>
    <w:rsid w:val="3E653CA4"/>
    <w:rsid w:val="3E705B44"/>
    <w:rsid w:val="3E777984"/>
    <w:rsid w:val="3E7A0F28"/>
    <w:rsid w:val="3E7A58D9"/>
    <w:rsid w:val="3E7C0ED9"/>
    <w:rsid w:val="3E7C2C7F"/>
    <w:rsid w:val="3E7C363A"/>
    <w:rsid w:val="3E7D1800"/>
    <w:rsid w:val="3E7D4721"/>
    <w:rsid w:val="3E7E643F"/>
    <w:rsid w:val="3E807D72"/>
    <w:rsid w:val="3E8111C4"/>
    <w:rsid w:val="3E822B68"/>
    <w:rsid w:val="3E82720B"/>
    <w:rsid w:val="3E882822"/>
    <w:rsid w:val="3E884D88"/>
    <w:rsid w:val="3E895DE1"/>
    <w:rsid w:val="3E8B53D5"/>
    <w:rsid w:val="3E8E605A"/>
    <w:rsid w:val="3E904EF1"/>
    <w:rsid w:val="3E916C6C"/>
    <w:rsid w:val="3E922E35"/>
    <w:rsid w:val="3E924E47"/>
    <w:rsid w:val="3E932F27"/>
    <w:rsid w:val="3E9863DA"/>
    <w:rsid w:val="3E9878FD"/>
    <w:rsid w:val="3E9F743D"/>
    <w:rsid w:val="3EAB1162"/>
    <w:rsid w:val="3EB465B2"/>
    <w:rsid w:val="3EB85E26"/>
    <w:rsid w:val="3EBD3F4D"/>
    <w:rsid w:val="3EBD7A2D"/>
    <w:rsid w:val="3ECB2AAB"/>
    <w:rsid w:val="3ECC7FB7"/>
    <w:rsid w:val="3ED03EBE"/>
    <w:rsid w:val="3ED65516"/>
    <w:rsid w:val="3EE5176B"/>
    <w:rsid w:val="3EE51DB2"/>
    <w:rsid w:val="3EED4FA9"/>
    <w:rsid w:val="3EEE0634"/>
    <w:rsid w:val="3EF07800"/>
    <w:rsid w:val="3EF46BBC"/>
    <w:rsid w:val="3EF61345"/>
    <w:rsid w:val="3EF65536"/>
    <w:rsid w:val="3EFA750F"/>
    <w:rsid w:val="3EFE2490"/>
    <w:rsid w:val="3F023215"/>
    <w:rsid w:val="3F057D92"/>
    <w:rsid w:val="3F0821D8"/>
    <w:rsid w:val="3F0F38FF"/>
    <w:rsid w:val="3F12784B"/>
    <w:rsid w:val="3F1670D6"/>
    <w:rsid w:val="3F174993"/>
    <w:rsid w:val="3F1A18ED"/>
    <w:rsid w:val="3F1B1E5D"/>
    <w:rsid w:val="3F1B3AB3"/>
    <w:rsid w:val="3F1E7CD1"/>
    <w:rsid w:val="3F202DED"/>
    <w:rsid w:val="3F2819E0"/>
    <w:rsid w:val="3F293D75"/>
    <w:rsid w:val="3F297C87"/>
    <w:rsid w:val="3F2A24FC"/>
    <w:rsid w:val="3F2E4520"/>
    <w:rsid w:val="3F315EC2"/>
    <w:rsid w:val="3F330E28"/>
    <w:rsid w:val="3F36338C"/>
    <w:rsid w:val="3F387B80"/>
    <w:rsid w:val="3F3B74B5"/>
    <w:rsid w:val="3F3E130C"/>
    <w:rsid w:val="3F484838"/>
    <w:rsid w:val="3F4D3661"/>
    <w:rsid w:val="3F4F2F2E"/>
    <w:rsid w:val="3F500A43"/>
    <w:rsid w:val="3F502095"/>
    <w:rsid w:val="3F510A5D"/>
    <w:rsid w:val="3F53148F"/>
    <w:rsid w:val="3F5853C3"/>
    <w:rsid w:val="3F5E7A22"/>
    <w:rsid w:val="3F5F0D20"/>
    <w:rsid w:val="3F606DC8"/>
    <w:rsid w:val="3F657CB8"/>
    <w:rsid w:val="3F6C64E1"/>
    <w:rsid w:val="3F766C5D"/>
    <w:rsid w:val="3F7D69B5"/>
    <w:rsid w:val="3F800E19"/>
    <w:rsid w:val="3F83229D"/>
    <w:rsid w:val="3F895499"/>
    <w:rsid w:val="3F8E2694"/>
    <w:rsid w:val="3F8E3417"/>
    <w:rsid w:val="3F8F025B"/>
    <w:rsid w:val="3F8F6878"/>
    <w:rsid w:val="3F906A56"/>
    <w:rsid w:val="3F9A2AC1"/>
    <w:rsid w:val="3F9A5FD2"/>
    <w:rsid w:val="3F9D0EA4"/>
    <w:rsid w:val="3F9F0650"/>
    <w:rsid w:val="3F9F4E6F"/>
    <w:rsid w:val="3FA42D9C"/>
    <w:rsid w:val="3FA86EB6"/>
    <w:rsid w:val="3FA90CD1"/>
    <w:rsid w:val="3FB445A0"/>
    <w:rsid w:val="3FB9692A"/>
    <w:rsid w:val="3FC56AB4"/>
    <w:rsid w:val="3FC96119"/>
    <w:rsid w:val="3FCA2095"/>
    <w:rsid w:val="3FCC3E70"/>
    <w:rsid w:val="3FCD438D"/>
    <w:rsid w:val="3FCE5150"/>
    <w:rsid w:val="3FD34C15"/>
    <w:rsid w:val="3FD83707"/>
    <w:rsid w:val="3FD929A2"/>
    <w:rsid w:val="3FD963B5"/>
    <w:rsid w:val="3FDB5E4E"/>
    <w:rsid w:val="3FDC0AFF"/>
    <w:rsid w:val="3FDD627C"/>
    <w:rsid w:val="3FE04B24"/>
    <w:rsid w:val="3FE563AD"/>
    <w:rsid w:val="3FF04288"/>
    <w:rsid w:val="3FFA0E5B"/>
    <w:rsid w:val="3FFA4CE4"/>
    <w:rsid w:val="4005187E"/>
    <w:rsid w:val="40062F14"/>
    <w:rsid w:val="400769DE"/>
    <w:rsid w:val="400E5503"/>
    <w:rsid w:val="400F45D7"/>
    <w:rsid w:val="4012177B"/>
    <w:rsid w:val="40127009"/>
    <w:rsid w:val="40146E57"/>
    <w:rsid w:val="40175DC3"/>
    <w:rsid w:val="401906FC"/>
    <w:rsid w:val="401B6756"/>
    <w:rsid w:val="401E15B7"/>
    <w:rsid w:val="401E3F62"/>
    <w:rsid w:val="40205E32"/>
    <w:rsid w:val="402811F4"/>
    <w:rsid w:val="402D4C39"/>
    <w:rsid w:val="402E4DC0"/>
    <w:rsid w:val="40314E13"/>
    <w:rsid w:val="40330B0F"/>
    <w:rsid w:val="403547CC"/>
    <w:rsid w:val="40360A0A"/>
    <w:rsid w:val="40381B4F"/>
    <w:rsid w:val="40387DDC"/>
    <w:rsid w:val="403A34B3"/>
    <w:rsid w:val="40402E7F"/>
    <w:rsid w:val="404338A1"/>
    <w:rsid w:val="404359F8"/>
    <w:rsid w:val="40453316"/>
    <w:rsid w:val="404A4FC2"/>
    <w:rsid w:val="404C3337"/>
    <w:rsid w:val="40503F1B"/>
    <w:rsid w:val="405103C6"/>
    <w:rsid w:val="405730D6"/>
    <w:rsid w:val="40583203"/>
    <w:rsid w:val="4059592D"/>
    <w:rsid w:val="405A1A27"/>
    <w:rsid w:val="40634D1A"/>
    <w:rsid w:val="40693770"/>
    <w:rsid w:val="407118FE"/>
    <w:rsid w:val="40733E3E"/>
    <w:rsid w:val="407A6F20"/>
    <w:rsid w:val="407D0727"/>
    <w:rsid w:val="407E5537"/>
    <w:rsid w:val="4081166C"/>
    <w:rsid w:val="40814265"/>
    <w:rsid w:val="40855E53"/>
    <w:rsid w:val="408742E7"/>
    <w:rsid w:val="40891CD9"/>
    <w:rsid w:val="408F53D1"/>
    <w:rsid w:val="40917EF0"/>
    <w:rsid w:val="40994715"/>
    <w:rsid w:val="40A330E7"/>
    <w:rsid w:val="40A73AE1"/>
    <w:rsid w:val="40A824CA"/>
    <w:rsid w:val="40A93A02"/>
    <w:rsid w:val="40A9681B"/>
    <w:rsid w:val="40AC3951"/>
    <w:rsid w:val="40AD69D9"/>
    <w:rsid w:val="40AF2319"/>
    <w:rsid w:val="40B37E82"/>
    <w:rsid w:val="40B57517"/>
    <w:rsid w:val="40B62DC3"/>
    <w:rsid w:val="40BB34E1"/>
    <w:rsid w:val="40C05E1A"/>
    <w:rsid w:val="40C14AB8"/>
    <w:rsid w:val="40C344DE"/>
    <w:rsid w:val="40C4400B"/>
    <w:rsid w:val="40C82DDB"/>
    <w:rsid w:val="40CD34F6"/>
    <w:rsid w:val="40D073A6"/>
    <w:rsid w:val="40D45F69"/>
    <w:rsid w:val="40D80E26"/>
    <w:rsid w:val="40DA4603"/>
    <w:rsid w:val="40DC07B2"/>
    <w:rsid w:val="40DE0287"/>
    <w:rsid w:val="40E26F20"/>
    <w:rsid w:val="40E3505E"/>
    <w:rsid w:val="40E425AE"/>
    <w:rsid w:val="40E537C7"/>
    <w:rsid w:val="40E67E2A"/>
    <w:rsid w:val="40EA5979"/>
    <w:rsid w:val="40EC1027"/>
    <w:rsid w:val="40EC7330"/>
    <w:rsid w:val="40ED474E"/>
    <w:rsid w:val="40EE623F"/>
    <w:rsid w:val="40F52707"/>
    <w:rsid w:val="40F87546"/>
    <w:rsid w:val="40F87BC2"/>
    <w:rsid w:val="40FB7DC6"/>
    <w:rsid w:val="40FC43B3"/>
    <w:rsid w:val="40FC4894"/>
    <w:rsid w:val="40FC551E"/>
    <w:rsid w:val="40FC7004"/>
    <w:rsid w:val="41034914"/>
    <w:rsid w:val="41065D37"/>
    <w:rsid w:val="41067D7D"/>
    <w:rsid w:val="410B7F70"/>
    <w:rsid w:val="410C5BB0"/>
    <w:rsid w:val="41130E46"/>
    <w:rsid w:val="41134B49"/>
    <w:rsid w:val="41163AEA"/>
    <w:rsid w:val="41197594"/>
    <w:rsid w:val="411B6C63"/>
    <w:rsid w:val="412D2EED"/>
    <w:rsid w:val="412F7923"/>
    <w:rsid w:val="41301C8D"/>
    <w:rsid w:val="413021BF"/>
    <w:rsid w:val="41320D2F"/>
    <w:rsid w:val="41322C7E"/>
    <w:rsid w:val="41372C81"/>
    <w:rsid w:val="413E236F"/>
    <w:rsid w:val="41406754"/>
    <w:rsid w:val="41432E76"/>
    <w:rsid w:val="41501903"/>
    <w:rsid w:val="41524EB1"/>
    <w:rsid w:val="41532115"/>
    <w:rsid w:val="41536D3C"/>
    <w:rsid w:val="4159567C"/>
    <w:rsid w:val="415A48F7"/>
    <w:rsid w:val="41606CA7"/>
    <w:rsid w:val="416409A0"/>
    <w:rsid w:val="41641E39"/>
    <w:rsid w:val="41673E4B"/>
    <w:rsid w:val="41686ADE"/>
    <w:rsid w:val="416C244B"/>
    <w:rsid w:val="41710717"/>
    <w:rsid w:val="41741A97"/>
    <w:rsid w:val="41771839"/>
    <w:rsid w:val="417C6EE0"/>
    <w:rsid w:val="41850F54"/>
    <w:rsid w:val="41854AE7"/>
    <w:rsid w:val="418558BC"/>
    <w:rsid w:val="41880694"/>
    <w:rsid w:val="418A6A84"/>
    <w:rsid w:val="418B1DF6"/>
    <w:rsid w:val="418B34DB"/>
    <w:rsid w:val="419001A5"/>
    <w:rsid w:val="41924D51"/>
    <w:rsid w:val="41945FB8"/>
    <w:rsid w:val="41954816"/>
    <w:rsid w:val="41955AF1"/>
    <w:rsid w:val="41977344"/>
    <w:rsid w:val="419844CB"/>
    <w:rsid w:val="419B6DAB"/>
    <w:rsid w:val="419E2A48"/>
    <w:rsid w:val="419E7C85"/>
    <w:rsid w:val="41A92AA8"/>
    <w:rsid w:val="41A95135"/>
    <w:rsid w:val="41AB48C6"/>
    <w:rsid w:val="41AC766A"/>
    <w:rsid w:val="41AE3003"/>
    <w:rsid w:val="41AE4653"/>
    <w:rsid w:val="41B01573"/>
    <w:rsid w:val="41B10202"/>
    <w:rsid w:val="41B17460"/>
    <w:rsid w:val="41B8623D"/>
    <w:rsid w:val="41B93A7C"/>
    <w:rsid w:val="41BA546E"/>
    <w:rsid w:val="41BC078B"/>
    <w:rsid w:val="41BE29E3"/>
    <w:rsid w:val="41C06F76"/>
    <w:rsid w:val="41C14B79"/>
    <w:rsid w:val="41C21BEC"/>
    <w:rsid w:val="41C26F2C"/>
    <w:rsid w:val="41C308A0"/>
    <w:rsid w:val="41C9331E"/>
    <w:rsid w:val="41CF0909"/>
    <w:rsid w:val="41D122C8"/>
    <w:rsid w:val="41D20C66"/>
    <w:rsid w:val="41D21736"/>
    <w:rsid w:val="41D270C3"/>
    <w:rsid w:val="41D65943"/>
    <w:rsid w:val="41DF2BB9"/>
    <w:rsid w:val="41E16AC0"/>
    <w:rsid w:val="41E40338"/>
    <w:rsid w:val="41E44DBF"/>
    <w:rsid w:val="41EC61B2"/>
    <w:rsid w:val="41F41CE2"/>
    <w:rsid w:val="41FD599F"/>
    <w:rsid w:val="420025F1"/>
    <w:rsid w:val="4202158D"/>
    <w:rsid w:val="42045821"/>
    <w:rsid w:val="42053240"/>
    <w:rsid w:val="42105A7C"/>
    <w:rsid w:val="42112C44"/>
    <w:rsid w:val="42151B1E"/>
    <w:rsid w:val="42195026"/>
    <w:rsid w:val="421A34E7"/>
    <w:rsid w:val="421F4351"/>
    <w:rsid w:val="421F4713"/>
    <w:rsid w:val="42201E0B"/>
    <w:rsid w:val="42207CAC"/>
    <w:rsid w:val="42227E31"/>
    <w:rsid w:val="422A5CD1"/>
    <w:rsid w:val="422E1A2D"/>
    <w:rsid w:val="4233037B"/>
    <w:rsid w:val="423D39BE"/>
    <w:rsid w:val="42406BBD"/>
    <w:rsid w:val="4240740C"/>
    <w:rsid w:val="42462E4B"/>
    <w:rsid w:val="42497E83"/>
    <w:rsid w:val="424E2DCA"/>
    <w:rsid w:val="42507029"/>
    <w:rsid w:val="42526F7B"/>
    <w:rsid w:val="42553DFF"/>
    <w:rsid w:val="425E70FD"/>
    <w:rsid w:val="426305B5"/>
    <w:rsid w:val="426A3947"/>
    <w:rsid w:val="426E1621"/>
    <w:rsid w:val="42755D41"/>
    <w:rsid w:val="427812DD"/>
    <w:rsid w:val="42797BE8"/>
    <w:rsid w:val="427C118B"/>
    <w:rsid w:val="427C4179"/>
    <w:rsid w:val="427D3525"/>
    <w:rsid w:val="427E0A1D"/>
    <w:rsid w:val="42812456"/>
    <w:rsid w:val="42841145"/>
    <w:rsid w:val="42872D56"/>
    <w:rsid w:val="428A72CE"/>
    <w:rsid w:val="428B0417"/>
    <w:rsid w:val="429072E2"/>
    <w:rsid w:val="42921CE9"/>
    <w:rsid w:val="42926B1E"/>
    <w:rsid w:val="429D1D89"/>
    <w:rsid w:val="429E5D2A"/>
    <w:rsid w:val="429F01DD"/>
    <w:rsid w:val="42A26455"/>
    <w:rsid w:val="42A633FD"/>
    <w:rsid w:val="42AD06A8"/>
    <w:rsid w:val="42AD1479"/>
    <w:rsid w:val="42AF0121"/>
    <w:rsid w:val="42AF17CD"/>
    <w:rsid w:val="42B26A6D"/>
    <w:rsid w:val="42B45CC9"/>
    <w:rsid w:val="42B94B9B"/>
    <w:rsid w:val="42BA6E18"/>
    <w:rsid w:val="42C278A2"/>
    <w:rsid w:val="42CD4A0A"/>
    <w:rsid w:val="42D2560A"/>
    <w:rsid w:val="42D265D3"/>
    <w:rsid w:val="42D36AB0"/>
    <w:rsid w:val="42D811E3"/>
    <w:rsid w:val="42DB1308"/>
    <w:rsid w:val="42DF66FE"/>
    <w:rsid w:val="42E0538C"/>
    <w:rsid w:val="42E1678F"/>
    <w:rsid w:val="42E22FE3"/>
    <w:rsid w:val="42E72357"/>
    <w:rsid w:val="42E94B1C"/>
    <w:rsid w:val="42EB4692"/>
    <w:rsid w:val="42EC2488"/>
    <w:rsid w:val="42F129A7"/>
    <w:rsid w:val="42F14594"/>
    <w:rsid w:val="42F324B7"/>
    <w:rsid w:val="42F938DF"/>
    <w:rsid w:val="42FA51A5"/>
    <w:rsid w:val="42FE6E19"/>
    <w:rsid w:val="42FF4CC8"/>
    <w:rsid w:val="4303207A"/>
    <w:rsid w:val="43070F0C"/>
    <w:rsid w:val="430778E9"/>
    <w:rsid w:val="430962F6"/>
    <w:rsid w:val="43120C23"/>
    <w:rsid w:val="43130268"/>
    <w:rsid w:val="43140026"/>
    <w:rsid w:val="431936C5"/>
    <w:rsid w:val="431D7698"/>
    <w:rsid w:val="431D7DB8"/>
    <w:rsid w:val="43232EA3"/>
    <w:rsid w:val="432D3961"/>
    <w:rsid w:val="432F15D4"/>
    <w:rsid w:val="43316549"/>
    <w:rsid w:val="4332038B"/>
    <w:rsid w:val="43331783"/>
    <w:rsid w:val="433347D2"/>
    <w:rsid w:val="433E14EE"/>
    <w:rsid w:val="433F18F1"/>
    <w:rsid w:val="434048FC"/>
    <w:rsid w:val="43427A8D"/>
    <w:rsid w:val="43462FBE"/>
    <w:rsid w:val="43465A58"/>
    <w:rsid w:val="4348643E"/>
    <w:rsid w:val="43486784"/>
    <w:rsid w:val="434A2199"/>
    <w:rsid w:val="434B6EE3"/>
    <w:rsid w:val="434E3121"/>
    <w:rsid w:val="43531760"/>
    <w:rsid w:val="43557E4E"/>
    <w:rsid w:val="43615A06"/>
    <w:rsid w:val="43624B09"/>
    <w:rsid w:val="43647771"/>
    <w:rsid w:val="4365272E"/>
    <w:rsid w:val="436B3504"/>
    <w:rsid w:val="436B6932"/>
    <w:rsid w:val="436E7009"/>
    <w:rsid w:val="436F544E"/>
    <w:rsid w:val="43724F77"/>
    <w:rsid w:val="43730387"/>
    <w:rsid w:val="43750D12"/>
    <w:rsid w:val="43751209"/>
    <w:rsid w:val="438307E6"/>
    <w:rsid w:val="438350D3"/>
    <w:rsid w:val="43877953"/>
    <w:rsid w:val="438961C4"/>
    <w:rsid w:val="438E06B9"/>
    <w:rsid w:val="439266B8"/>
    <w:rsid w:val="439539A7"/>
    <w:rsid w:val="43963776"/>
    <w:rsid w:val="439B580E"/>
    <w:rsid w:val="43A17285"/>
    <w:rsid w:val="43A30166"/>
    <w:rsid w:val="43A308B4"/>
    <w:rsid w:val="43A57396"/>
    <w:rsid w:val="43A666FD"/>
    <w:rsid w:val="43A817DA"/>
    <w:rsid w:val="43AA577E"/>
    <w:rsid w:val="43AC0866"/>
    <w:rsid w:val="43AC66CE"/>
    <w:rsid w:val="43BC7E05"/>
    <w:rsid w:val="43BE3CB5"/>
    <w:rsid w:val="43C028D5"/>
    <w:rsid w:val="43C11CB4"/>
    <w:rsid w:val="43C12E50"/>
    <w:rsid w:val="43C205DF"/>
    <w:rsid w:val="43C21A94"/>
    <w:rsid w:val="43C304B7"/>
    <w:rsid w:val="43C34E39"/>
    <w:rsid w:val="43C419C9"/>
    <w:rsid w:val="43C90ACC"/>
    <w:rsid w:val="43CB5A3C"/>
    <w:rsid w:val="43CF0732"/>
    <w:rsid w:val="43CF5101"/>
    <w:rsid w:val="43D34D22"/>
    <w:rsid w:val="43D87CDC"/>
    <w:rsid w:val="43DD2F8E"/>
    <w:rsid w:val="43E06B65"/>
    <w:rsid w:val="43E1405A"/>
    <w:rsid w:val="43E65A64"/>
    <w:rsid w:val="43E84EAA"/>
    <w:rsid w:val="43E85105"/>
    <w:rsid w:val="43EE003C"/>
    <w:rsid w:val="43F06103"/>
    <w:rsid w:val="43F2228B"/>
    <w:rsid w:val="43F61940"/>
    <w:rsid w:val="43FA0F09"/>
    <w:rsid w:val="43FA11CD"/>
    <w:rsid w:val="43FB4F7A"/>
    <w:rsid w:val="440646A9"/>
    <w:rsid w:val="440741F7"/>
    <w:rsid w:val="44097A64"/>
    <w:rsid w:val="440A4B5F"/>
    <w:rsid w:val="44102E16"/>
    <w:rsid w:val="44146A30"/>
    <w:rsid w:val="441C2119"/>
    <w:rsid w:val="441D19E6"/>
    <w:rsid w:val="44204DAC"/>
    <w:rsid w:val="44245164"/>
    <w:rsid w:val="442A2300"/>
    <w:rsid w:val="442B205E"/>
    <w:rsid w:val="442B3B40"/>
    <w:rsid w:val="442E61AA"/>
    <w:rsid w:val="44326F58"/>
    <w:rsid w:val="44332680"/>
    <w:rsid w:val="443C2C52"/>
    <w:rsid w:val="443F4363"/>
    <w:rsid w:val="44413323"/>
    <w:rsid w:val="444418BF"/>
    <w:rsid w:val="444561E2"/>
    <w:rsid w:val="44461CBF"/>
    <w:rsid w:val="44466E68"/>
    <w:rsid w:val="444C2D64"/>
    <w:rsid w:val="444D0FF9"/>
    <w:rsid w:val="44515FB0"/>
    <w:rsid w:val="445223FA"/>
    <w:rsid w:val="4458310A"/>
    <w:rsid w:val="445C22A3"/>
    <w:rsid w:val="445C4860"/>
    <w:rsid w:val="445F75F9"/>
    <w:rsid w:val="44635D24"/>
    <w:rsid w:val="44657EE5"/>
    <w:rsid w:val="44677A01"/>
    <w:rsid w:val="446A0B10"/>
    <w:rsid w:val="446B2877"/>
    <w:rsid w:val="446E7108"/>
    <w:rsid w:val="44717549"/>
    <w:rsid w:val="44796E03"/>
    <w:rsid w:val="44797B9B"/>
    <w:rsid w:val="447A5C1F"/>
    <w:rsid w:val="44823702"/>
    <w:rsid w:val="44863ED3"/>
    <w:rsid w:val="44892F0E"/>
    <w:rsid w:val="44897C59"/>
    <w:rsid w:val="448A2104"/>
    <w:rsid w:val="448A35A0"/>
    <w:rsid w:val="448E41DC"/>
    <w:rsid w:val="448F2C91"/>
    <w:rsid w:val="44917BDE"/>
    <w:rsid w:val="44925D7D"/>
    <w:rsid w:val="44935D67"/>
    <w:rsid w:val="44960EA2"/>
    <w:rsid w:val="44961722"/>
    <w:rsid w:val="449A4913"/>
    <w:rsid w:val="449C44C9"/>
    <w:rsid w:val="449E0FCA"/>
    <w:rsid w:val="44A030DA"/>
    <w:rsid w:val="44A1492F"/>
    <w:rsid w:val="44A41E11"/>
    <w:rsid w:val="44A62938"/>
    <w:rsid w:val="44A91538"/>
    <w:rsid w:val="44AF3C4D"/>
    <w:rsid w:val="44B1107D"/>
    <w:rsid w:val="44B17755"/>
    <w:rsid w:val="44B67E0A"/>
    <w:rsid w:val="44B85AD3"/>
    <w:rsid w:val="44BB6840"/>
    <w:rsid w:val="44BB71B5"/>
    <w:rsid w:val="44BE44E9"/>
    <w:rsid w:val="44C23A7B"/>
    <w:rsid w:val="44C708EA"/>
    <w:rsid w:val="44C804BC"/>
    <w:rsid w:val="44D5387E"/>
    <w:rsid w:val="44D71B24"/>
    <w:rsid w:val="44D7378B"/>
    <w:rsid w:val="44DE6DBD"/>
    <w:rsid w:val="44DF4F03"/>
    <w:rsid w:val="44E10F2E"/>
    <w:rsid w:val="44E8110C"/>
    <w:rsid w:val="44EC45FF"/>
    <w:rsid w:val="44EE3891"/>
    <w:rsid w:val="44F048D1"/>
    <w:rsid w:val="44F158C0"/>
    <w:rsid w:val="44F47325"/>
    <w:rsid w:val="44F63A12"/>
    <w:rsid w:val="44FA5EF6"/>
    <w:rsid w:val="44FC276E"/>
    <w:rsid w:val="44FE5234"/>
    <w:rsid w:val="45045886"/>
    <w:rsid w:val="450545A5"/>
    <w:rsid w:val="45075223"/>
    <w:rsid w:val="45103877"/>
    <w:rsid w:val="45124B2C"/>
    <w:rsid w:val="45131EAE"/>
    <w:rsid w:val="451A41E4"/>
    <w:rsid w:val="451B2123"/>
    <w:rsid w:val="451C62DE"/>
    <w:rsid w:val="451E4724"/>
    <w:rsid w:val="45203161"/>
    <w:rsid w:val="45285381"/>
    <w:rsid w:val="45291178"/>
    <w:rsid w:val="452E1093"/>
    <w:rsid w:val="45317FAE"/>
    <w:rsid w:val="4532778A"/>
    <w:rsid w:val="45335547"/>
    <w:rsid w:val="453577F7"/>
    <w:rsid w:val="453A189E"/>
    <w:rsid w:val="453E0D06"/>
    <w:rsid w:val="45431AAF"/>
    <w:rsid w:val="45481A99"/>
    <w:rsid w:val="454D7CC9"/>
    <w:rsid w:val="455D3D0A"/>
    <w:rsid w:val="455E3B80"/>
    <w:rsid w:val="4560575B"/>
    <w:rsid w:val="45640F4B"/>
    <w:rsid w:val="4564181F"/>
    <w:rsid w:val="45662DED"/>
    <w:rsid w:val="45693C3C"/>
    <w:rsid w:val="456B333E"/>
    <w:rsid w:val="45757CB5"/>
    <w:rsid w:val="457907BF"/>
    <w:rsid w:val="457A6B67"/>
    <w:rsid w:val="457E1993"/>
    <w:rsid w:val="4583012C"/>
    <w:rsid w:val="4586370C"/>
    <w:rsid w:val="45871E40"/>
    <w:rsid w:val="4589627B"/>
    <w:rsid w:val="458A63BC"/>
    <w:rsid w:val="458F495C"/>
    <w:rsid w:val="4590355B"/>
    <w:rsid w:val="4592217C"/>
    <w:rsid w:val="45951EB2"/>
    <w:rsid w:val="459718E1"/>
    <w:rsid w:val="459F2D6E"/>
    <w:rsid w:val="45AB79DA"/>
    <w:rsid w:val="45AF21F0"/>
    <w:rsid w:val="45B158EA"/>
    <w:rsid w:val="45B41CF3"/>
    <w:rsid w:val="45B4658A"/>
    <w:rsid w:val="45B81971"/>
    <w:rsid w:val="45BF23DA"/>
    <w:rsid w:val="45C33316"/>
    <w:rsid w:val="45C559A1"/>
    <w:rsid w:val="45C602C8"/>
    <w:rsid w:val="45C733E2"/>
    <w:rsid w:val="45CB687D"/>
    <w:rsid w:val="45CD4B21"/>
    <w:rsid w:val="45D24D21"/>
    <w:rsid w:val="45D76974"/>
    <w:rsid w:val="45D84216"/>
    <w:rsid w:val="45D93F79"/>
    <w:rsid w:val="45E20A4F"/>
    <w:rsid w:val="45E350CE"/>
    <w:rsid w:val="45E52053"/>
    <w:rsid w:val="45E80ACA"/>
    <w:rsid w:val="45E85ACA"/>
    <w:rsid w:val="45EF7D59"/>
    <w:rsid w:val="460166D7"/>
    <w:rsid w:val="46020737"/>
    <w:rsid w:val="46046010"/>
    <w:rsid w:val="460A656D"/>
    <w:rsid w:val="460D064A"/>
    <w:rsid w:val="460D5048"/>
    <w:rsid w:val="46111D2D"/>
    <w:rsid w:val="461710C5"/>
    <w:rsid w:val="461D5E11"/>
    <w:rsid w:val="46224F62"/>
    <w:rsid w:val="46236D21"/>
    <w:rsid w:val="46261863"/>
    <w:rsid w:val="462B7143"/>
    <w:rsid w:val="462E7A1A"/>
    <w:rsid w:val="46314256"/>
    <w:rsid w:val="463471CA"/>
    <w:rsid w:val="46412CE1"/>
    <w:rsid w:val="46413765"/>
    <w:rsid w:val="46434AB5"/>
    <w:rsid w:val="46460814"/>
    <w:rsid w:val="46484E3B"/>
    <w:rsid w:val="46493663"/>
    <w:rsid w:val="464F4583"/>
    <w:rsid w:val="464F5EF3"/>
    <w:rsid w:val="46510D03"/>
    <w:rsid w:val="46512582"/>
    <w:rsid w:val="46512ED4"/>
    <w:rsid w:val="465317C3"/>
    <w:rsid w:val="46552E99"/>
    <w:rsid w:val="465656E6"/>
    <w:rsid w:val="465670F6"/>
    <w:rsid w:val="465762FD"/>
    <w:rsid w:val="46581154"/>
    <w:rsid w:val="465C6B50"/>
    <w:rsid w:val="46624A7F"/>
    <w:rsid w:val="46633BEF"/>
    <w:rsid w:val="466343A7"/>
    <w:rsid w:val="46641E8C"/>
    <w:rsid w:val="46647396"/>
    <w:rsid w:val="466607B6"/>
    <w:rsid w:val="46686225"/>
    <w:rsid w:val="466B53C4"/>
    <w:rsid w:val="466C53F3"/>
    <w:rsid w:val="466D008A"/>
    <w:rsid w:val="466D69DE"/>
    <w:rsid w:val="4672389F"/>
    <w:rsid w:val="46726CA7"/>
    <w:rsid w:val="4675355A"/>
    <w:rsid w:val="467621D6"/>
    <w:rsid w:val="46771FCB"/>
    <w:rsid w:val="46782036"/>
    <w:rsid w:val="4678364C"/>
    <w:rsid w:val="46786129"/>
    <w:rsid w:val="467C76A5"/>
    <w:rsid w:val="467E6004"/>
    <w:rsid w:val="46811A23"/>
    <w:rsid w:val="468178C2"/>
    <w:rsid w:val="46831817"/>
    <w:rsid w:val="4694150F"/>
    <w:rsid w:val="46990F61"/>
    <w:rsid w:val="469938ED"/>
    <w:rsid w:val="469975E6"/>
    <w:rsid w:val="469C2B0D"/>
    <w:rsid w:val="469E4430"/>
    <w:rsid w:val="46A0442C"/>
    <w:rsid w:val="46A7531A"/>
    <w:rsid w:val="46B86DCB"/>
    <w:rsid w:val="46BD07B2"/>
    <w:rsid w:val="46BD19DA"/>
    <w:rsid w:val="46C1114F"/>
    <w:rsid w:val="46C452DB"/>
    <w:rsid w:val="46C56851"/>
    <w:rsid w:val="46C66DA4"/>
    <w:rsid w:val="46CB6984"/>
    <w:rsid w:val="46DA010D"/>
    <w:rsid w:val="46DA0BC6"/>
    <w:rsid w:val="46DC11F2"/>
    <w:rsid w:val="46DE1E68"/>
    <w:rsid w:val="46E33A4B"/>
    <w:rsid w:val="46E749AB"/>
    <w:rsid w:val="46E919C0"/>
    <w:rsid w:val="46ED0C4C"/>
    <w:rsid w:val="46EF1768"/>
    <w:rsid w:val="46F25CBF"/>
    <w:rsid w:val="46F4351D"/>
    <w:rsid w:val="46F62649"/>
    <w:rsid w:val="46F65988"/>
    <w:rsid w:val="46FC7A7D"/>
    <w:rsid w:val="46FD676A"/>
    <w:rsid w:val="47080D84"/>
    <w:rsid w:val="470C69A9"/>
    <w:rsid w:val="471621CF"/>
    <w:rsid w:val="471A53D7"/>
    <w:rsid w:val="471B22A7"/>
    <w:rsid w:val="471C3655"/>
    <w:rsid w:val="47201AA5"/>
    <w:rsid w:val="472A37E5"/>
    <w:rsid w:val="472B7EEF"/>
    <w:rsid w:val="473F0381"/>
    <w:rsid w:val="473F5FFF"/>
    <w:rsid w:val="4741437C"/>
    <w:rsid w:val="4746621D"/>
    <w:rsid w:val="47467B70"/>
    <w:rsid w:val="47476095"/>
    <w:rsid w:val="474E45E9"/>
    <w:rsid w:val="47514FFB"/>
    <w:rsid w:val="47557FB1"/>
    <w:rsid w:val="47597534"/>
    <w:rsid w:val="475C5615"/>
    <w:rsid w:val="475E3A0F"/>
    <w:rsid w:val="47651B5A"/>
    <w:rsid w:val="476D357C"/>
    <w:rsid w:val="477365CF"/>
    <w:rsid w:val="47762E8D"/>
    <w:rsid w:val="477D1854"/>
    <w:rsid w:val="477E26ED"/>
    <w:rsid w:val="478070A6"/>
    <w:rsid w:val="478D0A6E"/>
    <w:rsid w:val="4793161A"/>
    <w:rsid w:val="47960706"/>
    <w:rsid w:val="47976CDF"/>
    <w:rsid w:val="479C032D"/>
    <w:rsid w:val="479E46A9"/>
    <w:rsid w:val="47A42385"/>
    <w:rsid w:val="47A4542E"/>
    <w:rsid w:val="47A47F3D"/>
    <w:rsid w:val="47AD68C5"/>
    <w:rsid w:val="47AE018A"/>
    <w:rsid w:val="47AE55E2"/>
    <w:rsid w:val="47B71B8D"/>
    <w:rsid w:val="47B875AF"/>
    <w:rsid w:val="47B90BA9"/>
    <w:rsid w:val="47BA3272"/>
    <w:rsid w:val="47BA6F44"/>
    <w:rsid w:val="47C226A2"/>
    <w:rsid w:val="47C240C4"/>
    <w:rsid w:val="47C264E8"/>
    <w:rsid w:val="47C33CB1"/>
    <w:rsid w:val="47C47EAE"/>
    <w:rsid w:val="47C940D0"/>
    <w:rsid w:val="47CA644D"/>
    <w:rsid w:val="47CC693D"/>
    <w:rsid w:val="47CD14D7"/>
    <w:rsid w:val="47CD6802"/>
    <w:rsid w:val="47CF5C46"/>
    <w:rsid w:val="47D058BD"/>
    <w:rsid w:val="47D21B80"/>
    <w:rsid w:val="47E169DF"/>
    <w:rsid w:val="47E423D3"/>
    <w:rsid w:val="47E462AE"/>
    <w:rsid w:val="47E54196"/>
    <w:rsid w:val="47E8663B"/>
    <w:rsid w:val="47EF7824"/>
    <w:rsid w:val="47F16170"/>
    <w:rsid w:val="47F35B4B"/>
    <w:rsid w:val="47F81E93"/>
    <w:rsid w:val="47F95FD9"/>
    <w:rsid w:val="47FA6B3A"/>
    <w:rsid w:val="47FB0BBB"/>
    <w:rsid w:val="47FB75D8"/>
    <w:rsid w:val="47FC5039"/>
    <w:rsid w:val="47FC7363"/>
    <w:rsid w:val="47FD67F3"/>
    <w:rsid w:val="48020FBF"/>
    <w:rsid w:val="480546FE"/>
    <w:rsid w:val="48065B03"/>
    <w:rsid w:val="48083194"/>
    <w:rsid w:val="480E0450"/>
    <w:rsid w:val="48112676"/>
    <w:rsid w:val="481224BC"/>
    <w:rsid w:val="481728B3"/>
    <w:rsid w:val="4818548D"/>
    <w:rsid w:val="48187AA4"/>
    <w:rsid w:val="481B1167"/>
    <w:rsid w:val="481C0A04"/>
    <w:rsid w:val="482436C7"/>
    <w:rsid w:val="482A0FB1"/>
    <w:rsid w:val="482A6CEA"/>
    <w:rsid w:val="482B202F"/>
    <w:rsid w:val="48383C9A"/>
    <w:rsid w:val="48465231"/>
    <w:rsid w:val="48470BAD"/>
    <w:rsid w:val="48477012"/>
    <w:rsid w:val="484978F7"/>
    <w:rsid w:val="484A0DB1"/>
    <w:rsid w:val="485144F5"/>
    <w:rsid w:val="485E04AA"/>
    <w:rsid w:val="48610EAF"/>
    <w:rsid w:val="486304DD"/>
    <w:rsid w:val="48641775"/>
    <w:rsid w:val="48650AF9"/>
    <w:rsid w:val="48663220"/>
    <w:rsid w:val="486754DF"/>
    <w:rsid w:val="48682B8D"/>
    <w:rsid w:val="486E2E74"/>
    <w:rsid w:val="486E3275"/>
    <w:rsid w:val="48751E8D"/>
    <w:rsid w:val="487945F8"/>
    <w:rsid w:val="487A7D7A"/>
    <w:rsid w:val="48801FB0"/>
    <w:rsid w:val="488432E4"/>
    <w:rsid w:val="4889670F"/>
    <w:rsid w:val="488B53B0"/>
    <w:rsid w:val="488C1877"/>
    <w:rsid w:val="488D36D5"/>
    <w:rsid w:val="488E59FF"/>
    <w:rsid w:val="4894268A"/>
    <w:rsid w:val="48976699"/>
    <w:rsid w:val="489A5C82"/>
    <w:rsid w:val="489B2AA3"/>
    <w:rsid w:val="489C08E9"/>
    <w:rsid w:val="48A32408"/>
    <w:rsid w:val="48A3489F"/>
    <w:rsid w:val="48A4533C"/>
    <w:rsid w:val="48A60C32"/>
    <w:rsid w:val="48AB6DCA"/>
    <w:rsid w:val="48AD3469"/>
    <w:rsid w:val="48AE5D9F"/>
    <w:rsid w:val="48B5671F"/>
    <w:rsid w:val="48B639BC"/>
    <w:rsid w:val="48BA4237"/>
    <w:rsid w:val="48BC2697"/>
    <w:rsid w:val="48BE1220"/>
    <w:rsid w:val="48BE5E4A"/>
    <w:rsid w:val="48C02225"/>
    <w:rsid w:val="48C372E2"/>
    <w:rsid w:val="48C37590"/>
    <w:rsid w:val="48C703BD"/>
    <w:rsid w:val="48C73C90"/>
    <w:rsid w:val="48C929E1"/>
    <w:rsid w:val="48CA24CC"/>
    <w:rsid w:val="48CD1973"/>
    <w:rsid w:val="48CF1A03"/>
    <w:rsid w:val="48D05EAF"/>
    <w:rsid w:val="48D45408"/>
    <w:rsid w:val="48DA4248"/>
    <w:rsid w:val="48E065E2"/>
    <w:rsid w:val="48E76D66"/>
    <w:rsid w:val="48E8475A"/>
    <w:rsid w:val="48E90B2D"/>
    <w:rsid w:val="48E91CE9"/>
    <w:rsid w:val="48E95652"/>
    <w:rsid w:val="48EC4B0F"/>
    <w:rsid w:val="48ED31BA"/>
    <w:rsid w:val="48EE032B"/>
    <w:rsid w:val="48F52B49"/>
    <w:rsid w:val="48FC43CB"/>
    <w:rsid w:val="48FC5CF1"/>
    <w:rsid w:val="48FD3C9F"/>
    <w:rsid w:val="49025FE0"/>
    <w:rsid w:val="49043BBA"/>
    <w:rsid w:val="490779E5"/>
    <w:rsid w:val="490E766F"/>
    <w:rsid w:val="491D05FC"/>
    <w:rsid w:val="491F79F2"/>
    <w:rsid w:val="492250EE"/>
    <w:rsid w:val="492B07C6"/>
    <w:rsid w:val="492B244A"/>
    <w:rsid w:val="492E5D81"/>
    <w:rsid w:val="492F0154"/>
    <w:rsid w:val="49301DE2"/>
    <w:rsid w:val="4932633C"/>
    <w:rsid w:val="49363513"/>
    <w:rsid w:val="49364BFB"/>
    <w:rsid w:val="493818C2"/>
    <w:rsid w:val="49381DFC"/>
    <w:rsid w:val="49393093"/>
    <w:rsid w:val="493B5B2E"/>
    <w:rsid w:val="493F4B8A"/>
    <w:rsid w:val="49431413"/>
    <w:rsid w:val="494351FE"/>
    <w:rsid w:val="4946004C"/>
    <w:rsid w:val="49480AD7"/>
    <w:rsid w:val="494D184A"/>
    <w:rsid w:val="494F38C7"/>
    <w:rsid w:val="49502921"/>
    <w:rsid w:val="49531AB4"/>
    <w:rsid w:val="49596378"/>
    <w:rsid w:val="495D3912"/>
    <w:rsid w:val="495F732D"/>
    <w:rsid w:val="49621279"/>
    <w:rsid w:val="49656D33"/>
    <w:rsid w:val="49663773"/>
    <w:rsid w:val="49671777"/>
    <w:rsid w:val="49697969"/>
    <w:rsid w:val="496C5D81"/>
    <w:rsid w:val="49726F5C"/>
    <w:rsid w:val="49742587"/>
    <w:rsid w:val="4982173A"/>
    <w:rsid w:val="498543C8"/>
    <w:rsid w:val="498A2A02"/>
    <w:rsid w:val="498C02BF"/>
    <w:rsid w:val="498D09B1"/>
    <w:rsid w:val="4993038E"/>
    <w:rsid w:val="499A5795"/>
    <w:rsid w:val="499A6B4B"/>
    <w:rsid w:val="499B2098"/>
    <w:rsid w:val="499D4ACC"/>
    <w:rsid w:val="499E4E67"/>
    <w:rsid w:val="49A1505F"/>
    <w:rsid w:val="49A75038"/>
    <w:rsid w:val="49A95248"/>
    <w:rsid w:val="49B0691D"/>
    <w:rsid w:val="49B646A4"/>
    <w:rsid w:val="49BB02F2"/>
    <w:rsid w:val="49C223BF"/>
    <w:rsid w:val="49C332B0"/>
    <w:rsid w:val="49CB69D2"/>
    <w:rsid w:val="49CC0C2A"/>
    <w:rsid w:val="49D765C1"/>
    <w:rsid w:val="49D9345F"/>
    <w:rsid w:val="49DD32C9"/>
    <w:rsid w:val="49DE1B63"/>
    <w:rsid w:val="49E21CA3"/>
    <w:rsid w:val="49E22D1F"/>
    <w:rsid w:val="49E23219"/>
    <w:rsid w:val="49E457EB"/>
    <w:rsid w:val="49E6663F"/>
    <w:rsid w:val="49EA5FE3"/>
    <w:rsid w:val="49ED7F9B"/>
    <w:rsid w:val="49F23CCD"/>
    <w:rsid w:val="49F26D60"/>
    <w:rsid w:val="49F27055"/>
    <w:rsid w:val="49F52F1E"/>
    <w:rsid w:val="49F6128E"/>
    <w:rsid w:val="49F85FE2"/>
    <w:rsid w:val="49FC750A"/>
    <w:rsid w:val="4A0A565D"/>
    <w:rsid w:val="4A0A5AB7"/>
    <w:rsid w:val="4A0C1CAC"/>
    <w:rsid w:val="4A0C32C4"/>
    <w:rsid w:val="4A0D07B2"/>
    <w:rsid w:val="4A0D11DC"/>
    <w:rsid w:val="4A123892"/>
    <w:rsid w:val="4A142C32"/>
    <w:rsid w:val="4A143676"/>
    <w:rsid w:val="4A156E8D"/>
    <w:rsid w:val="4A18456E"/>
    <w:rsid w:val="4A1C1B71"/>
    <w:rsid w:val="4A1C30E3"/>
    <w:rsid w:val="4A1E419E"/>
    <w:rsid w:val="4A1F664D"/>
    <w:rsid w:val="4A2B69D1"/>
    <w:rsid w:val="4A2C681E"/>
    <w:rsid w:val="4A312E46"/>
    <w:rsid w:val="4A3403C4"/>
    <w:rsid w:val="4A361020"/>
    <w:rsid w:val="4A361AAD"/>
    <w:rsid w:val="4A381B5C"/>
    <w:rsid w:val="4A3C6A9B"/>
    <w:rsid w:val="4A3C6FE6"/>
    <w:rsid w:val="4A3D0879"/>
    <w:rsid w:val="4A460223"/>
    <w:rsid w:val="4A4E496D"/>
    <w:rsid w:val="4A503283"/>
    <w:rsid w:val="4A554749"/>
    <w:rsid w:val="4A616B76"/>
    <w:rsid w:val="4A694643"/>
    <w:rsid w:val="4A6D3E3C"/>
    <w:rsid w:val="4A73690E"/>
    <w:rsid w:val="4A794095"/>
    <w:rsid w:val="4A7B5F4B"/>
    <w:rsid w:val="4A7C2706"/>
    <w:rsid w:val="4A8207DF"/>
    <w:rsid w:val="4A833364"/>
    <w:rsid w:val="4A8361E9"/>
    <w:rsid w:val="4A8462BE"/>
    <w:rsid w:val="4A8F3A03"/>
    <w:rsid w:val="4A90021E"/>
    <w:rsid w:val="4A914943"/>
    <w:rsid w:val="4A914F83"/>
    <w:rsid w:val="4A924F22"/>
    <w:rsid w:val="4A9A16DC"/>
    <w:rsid w:val="4A9B3298"/>
    <w:rsid w:val="4A9E3494"/>
    <w:rsid w:val="4AB2789A"/>
    <w:rsid w:val="4AB40DD1"/>
    <w:rsid w:val="4AB43D9C"/>
    <w:rsid w:val="4AB576D8"/>
    <w:rsid w:val="4AB57F32"/>
    <w:rsid w:val="4AB71CDB"/>
    <w:rsid w:val="4ABA2788"/>
    <w:rsid w:val="4ABA5B89"/>
    <w:rsid w:val="4ABB3BF8"/>
    <w:rsid w:val="4ABD13C6"/>
    <w:rsid w:val="4ABE2A02"/>
    <w:rsid w:val="4ABF1235"/>
    <w:rsid w:val="4ABF4696"/>
    <w:rsid w:val="4AC00114"/>
    <w:rsid w:val="4AC115E4"/>
    <w:rsid w:val="4AC553B1"/>
    <w:rsid w:val="4AC74240"/>
    <w:rsid w:val="4AD525E5"/>
    <w:rsid w:val="4AD64949"/>
    <w:rsid w:val="4AD71D90"/>
    <w:rsid w:val="4AE67479"/>
    <w:rsid w:val="4AE75351"/>
    <w:rsid w:val="4AED359E"/>
    <w:rsid w:val="4AF759CE"/>
    <w:rsid w:val="4AF811AB"/>
    <w:rsid w:val="4AFA5A7B"/>
    <w:rsid w:val="4AFE2117"/>
    <w:rsid w:val="4B015264"/>
    <w:rsid w:val="4B04115E"/>
    <w:rsid w:val="4B0B2E85"/>
    <w:rsid w:val="4B0E6B6F"/>
    <w:rsid w:val="4B110CF4"/>
    <w:rsid w:val="4B1330C5"/>
    <w:rsid w:val="4B145C6E"/>
    <w:rsid w:val="4B182E4A"/>
    <w:rsid w:val="4B1970A8"/>
    <w:rsid w:val="4B1B7275"/>
    <w:rsid w:val="4B2117C0"/>
    <w:rsid w:val="4B282474"/>
    <w:rsid w:val="4B284C8E"/>
    <w:rsid w:val="4B2A0D6F"/>
    <w:rsid w:val="4B2B62B4"/>
    <w:rsid w:val="4B33240A"/>
    <w:rsid w:val="4B395DB3"/>
    <w:rsid w:val="4B3A009C"/>
    <w:rsid w:val="4B3D3EFA"/>
    <w:rsid w:val="4B401397"/>
    <w:rsid w:val="4B4144EA"/>
    <w:rsid w:val="4B4554CC"/>
    <w:rsid w:val="4B467B8D"/>
    <w:rsid w:val="4B473542"/>
    <w:rsid w:val="4B487C8E"/>
    <w:rsid w:val="4B4B07BB"/>
    <w:rsid w:val="4B531D79"/>
    <w:rsid w:val="4B5430DE"/>
    <w:rsid w:val="4B572E6B"/>
    <w:rsid w:val="4B573402"/>
    <w:rsid w:val="4B581E71"/>
    <w:rsid w:val="4B58276A"/>
    <w:rsid w:val="4B5873B5"/>
    <w:rsid w:val="4B5B2A0C"/>
    <w:rsid w:val="4B5B4D7E"/>
    <w:rsid w:val="4B5E324E"/>
    <w:rsid w:val="4B5F44B2"/>
    <w:rsid w:val="4B617BF7"/>
    <w:rsid w:val="4B66792C"/>
    <w:rsid w:val="4B6853E5"/>
    <w:rsid w:val="4B6A4CC4"/>
    <w:rsid w:val="4B6A562A"/>
    <w:rsid w:val="4B6D6387"/>
    <w:rsid w:val="4B7342A7"/>
    <w:rsid w:val="4B860B13"/>
    <w:rsid w:val="4B864A62"/>
    <w:rsid w:val="4B870FB0"/>
    <w:rsid w:val="4B8B069B"/>
    <w:rsid w:val="4B8D7D1F"/>
    <w:rsid w:val="4B911C78"/>
    <w:rsid w:val="4B9560F4"/>
    <w:rsid w:val="4B9751E3"/>
    <w:rsid w:val="4B9B5493"/>
    <w:rsid w:val="4BAA0A68"/>
    <w:rsid w:val="4BAC4040"/>
    <w:rsid w:val="4BAD4C7F"/>
    <w:rsid w:val="4BAD7EEA"/>
    <w:rsid w:val="4BAE18FD"/>
    <w:rsid w:val="4BAF4BE8"/>
    <w:rsid w:val="4BB074DE"/>
    <w:rsid w:val="4BB2544F"/>
    <w:rsid w:val="4BB30D58"/>
    <w:rsid w:val="4BBA2F2D"/>
    <w:rsid w:val="4BBA6436"/>
    <w:rsid w:val="4BBD2F85"/>
    <w:rsid w:val="4BBF10FA"/>
    <w:rsid w:val="4BC45D30"/>
    <w:rsid w:val="4BC70FA9"/>
    <w:rsid w:val="4BCE35A9"/>
    <w:rsid w:val="4BCF291D"/>
    <w:rsid w:val="4BD31926"/>
    <w:rsid w:val="4BDA417D"/>
    <w:rsid w:val="4BDB7AEF"/>
    <w:rsid w:val="4BDD48DE"/>
    <w:rsid w:val="4BDE0454"/>
    <w:rsid w:val="4BDF5028"/>
    <w:rsid w:val="4BE06F45"/>
    <w:rsid w:val="4BF216B8"/>
    <w:rsid w:val="4BFC202F"/>
    <w:rsid w:val="4C0022E6"/>
    <w:rsid w:val="4C0528F9"/>
    <w:rsid w:val="4C066F9C"/>
    <w:rsid w:val="4C0C6F1C"/>
    <w:rsid w:val="4C0F0D07"/>
    <w:rsid w:val="4C1163D2"/>
    <w:rsid w:val="4C14339A"/>
    <w:rsid w:val="4C152A02"/>
    <w:rsid w:val="4C164F8C"/>
    <w:rsid w:val="4C1C3608"/>
    <w:rsid w:val="4C221A16"/>
    <w:rsid w:val="4C307DB7"/>
    <w:rsid w:val="4C3757EC"/>
    <w:rsid w:val="4C38218B"/>
    <w:rsid w:val="4C3866A9"/>
    <w:rsid w:val="4C393BEF"/>
    <w:rsid w:val="4C483B12"/>
    <w:rsid w:val="4C4904C2"/>
    <w:rsid w:val="4C4931FE"/>
    <w:rsid w:val="4C49546B"/>
    <w:rsid w:val="4C4A094D"/>
    <w:rsid w:val="4C4C74EC"/>
    <w:rsid w:val="4C503D51"/>
    <w:rsid w:val="4C5155E7"/>
    <w:rsid w:val="4C532E67"/>
    <w:rsid w:val="4C616E3D"/>
    <w:rsid w:val="4C635C23"/>
    <w:rsid w:val="4C636EF9"/>
    <w:rsid w:val="4C641421"/>
    <w:rsid w:val="4C64279A"/>
    <w:rsid w:val="4C6A1CE8"/>
    <w:rsid w:val="4C6D209D"/>
    <w:rsid w:val="4C6E2DF2"/>
    <w:rsid w:val="4C71425D"/>
    <w:rsid w:val="4C7905C3"/>
    <w:rsid w:val="4C825DA6"/>
    <w:rsid w:val="4C887E0A"/>
    <w:rsid w:val="4C8B4089"/>
    <w:rsid w:val="4C904163"/>
    <w:rsid w:val="4C932082"/>
    <w:rsid w:val="4C9410D3"/>
    <w:rsid w:val="4C971BD3"/>
    <w:rsid w:val="4C9D0891"/>
    <w:rsid w:val="4C9D284A"/>
    <w:rsid w:val="4CA06F3C"/>
    <w:rsid w:val="4CA54CCC"/>
    <w:rsid w:val="4CA86753"/>
    <w:rsid w:val="4CAF5C75"/>
    <w:rsid w:val="4CB05EB0"/>
    <w:rsid w:val="4CB07E2C"/>
    <w:rsid w:val="4CB1160D"/>
    <w:rsid w:val="4CB218D3"/>
    <w:rsid w:val="4CB52728"/>
    <w:rsid w:val="4CB55E10"/>
    <w:rsid w:val="4CB87DC8"/>
    <w:rsid w:val="4CBB169F"/>
    <w:rsid w:val="4CBF61C7"/>
    <w:rsid w:val="4CC37FFE"/>
    <w:rsid w:val="4CC54671"/>
    <w:rsid w:val="4CC822DF"/>
    <w:rsid w:val="4CC94B18"/>
    <w:rsid w:val="4CCD3E8A"/>
    <w:rsid w:val="4CD00FF8"/>
    <w:rsid w:val="4CD3059D"/>
    <w:rsid w:val="4CD30A7C"/>
    <w:rsid w:val="4CD41AC3"/>
    <w:rsid w:val="4CD84339"/>
    <w:rsid w:val="4CDB22F6"/>
    <w:rsid w:val="4CDC3DE9"/>
    <w:rsid w:val="4CDF7BA1"/>
    <w:rsid w:val="4CE21A1E"/>
    <w:rsid w:val="4CE23759"/>
    <w:rsid w:val="4CEB05DB"/>
    <w:rsid w:val="4CEF6675"/>
    <w:rsid w:val="4CF118A5"/>
    <w:rsid w:val="4CF651BC"/>
    <w:rsid w:val="4CF67178"/>
    <w:rsid w:val="4CF743A3"/>
    <w:rsid w:val="4CF86BF1"/>
    <w:rsid w:val="4CFB2D29"/>
    <w:rsid w:val="4CFE70DC"/>
    <w:rsid w:val="4D045033"/>
    <w:rsid w:val="4D05281C"/>
    <w:rsid w:val="4D077714"/>
    <w:rsid w:val="4D0B4A0D"/>
    <w:rsid w:val="4D10627D"/>
    <w:rsid w:val="4D166689"/>
    <w:rsid w:val="4D1C1B54"/>
    <w:rsid w:val="4D1D299E"/>
    <w:rsid w:val="4D21320D"/>
    <w:rsid w:val="4D26588C"/>
    <w:rsid w:val="4D2715DA"/>
    <w:rsid w:val="4D2778A8"/>
    <w:rsid w:val="4D2E3FDE"/>
    <w:rsid w:val="4D357842"/>
    <w:rsid w:val="4D3D58D6"/>
    <w:rsid w:val="4D4319B8"/>
    <w:rsid w:val="4D453EEC"/>
    <w:rsid w:val="4D505B63"/>
    <w:rsid w:val="4D516021"/>
    <w:rsid w:val="4D530E7B"/>
    <w:rsid w:val="4D5452E7"/>
    <w:rsid w:val="4D587478"/>
    <w:rsid w:val="4D6227E1"/>
    <w:rsid w:val="4D633985"/>
    <w:rsid w:val="4D6F6C3A"/>
    <w:rsid w:val="4D725877"/>
    <w:rsid w:val="4D7B034B"/>
    <w:rsid w:val="4D7B5F31"/>
    <w:rsid w:val="4D7D7D67"/>
    <w:rsid w:val="4D81508F"/>
    <w:rsid w:val="4D8575C5"/>
    <w:rsid w:val="4D863F5F"/>
    <w:rsid w:val="4D8E7186"/>
    <w:rsid w:val="4D8F4B1E"/>
    <w:rsid w:val="4D901F51"/>
    <w:rsid w:val="4D911A96"/>
    <w:rsid w:val="4D94097A"/>
    <w:rsid w:val="4D976F10"/>
    <w:rsid w:val="4D9955FA"/>
    <w:rsid w:val="4D9C0E59"/>
    <w:rsid w:val="4D9F7F7F"/>
    <w:rsid w:val="4DA437D7"/>
    <w:rsid w:val="4DAE0E61"/>
    <w:rsid w:val="4DB22953"/>
    <w:rsid w:val="4DB23494"/>
    <w:rsid w:val="4DB35DB9"/>
    <w:rsid w:val="4DB66E4B"/>
    <w:rsid w:val="4DB822B9"/>
    <w:rsid w:val="4DBA0FFA"/>
    <w:rsid w:val="4DBB755A"/>
    <w:rsid w:val="4DC12999"/>
    <w:rsid w:val="4DC162F5"/>
    <w:rsid w:val="4DC7147D"/>
    <w:rsid w:val="4DCC2C8A"/>
    <w:rsid w:val="4DD00053"/>
    <w:rsid w:val="4DD52CF3"/>
    <w:rsid w:val="4DD92CC7"/>
    <w:rsid w:val="4DE318B3"/>
    <w:rsid w:val="4DEA6416"/>
    <w:rsid w:val="4DEF279B"/>
    <w:rsid w:val="4DF30404"/>
    <w:rsid w:val="4DF75604"/>
    <w:rsid w:val="4DF75C81"/>
    <w:rsid w:val="4DFC7433"/>
    <w:rsid w:val="4DFD1B62"/>
    <w:rsid w:val="4E0065D7"/>
    <w:rsid w:val="4E063624"/>
    <w:rsid w:val="4E063C2B"/>
    <w:rsid w:val="4E0C6CE3"/>
    <w:rsid w:val="4E0D086C"/>
    <w:rsid w:val="4E0F7FBB"/>
    <w:rsid w:val="4E180692"/>
    <w:rsid w:val="4E1A742D"/>
    <w:rsid w:val="4E1E0542"/>
    <w:rsid w:val="4E231CE5"/>
    <w:rsid w:val="4E2410C3"/>
    <w:rsid w:val="4E2545E5"/>
    <w:rsid w:val="4E2F4DC4"/>
    <w:rsid w:val="4E311522"/>
    <w:rsid w:val="4E311FCC"/>
    <w:rsid w:val="4E3A5F09"/>
    <w:rsid w:val="4E3C7BBC"/>
    <w:rsid w:val="4E44008A"/>
    <w:rsid w:val="4E4B06CB"/>
    <w:rsid w:val="4E4C1A29"/>
    <w:rsid w:val="4E572C17"/>
    <w:rsid w:val="4E583B7C"/>
    <w:rsid w:val="4E59657D"/>
    <w:rsid w:val="4E5A14B9"/>
    <w:rsid w:val="4E5A7130"/>
    <w:rsid w:val="4E5D4C26"/>
    <w:rsid w:val="4E6062BE"/>
    <w:rsid w:val="4E6116C7"/>
    <w:rsid w:val="4E6E3EF1"/>
    <w:rsid w:val="4E72529D"/>
    <w:rsid w:val="4E777966"/>
    <w:rsid w:val="4E78303B"/>
    <w:rsid w:val="4E793D7C"/>
    <w:rsid w:val="4E7B1CC4"/>
    <w:rsid w:val="4E7E237F"/>
    <w:rsid w:val="4E7E6251"/>
    <w:rsid w:val="4E8032FA"/>
    <w:rsid w:val="4E866302"/>
    <w:rsid w:val="4E872C83"/>
    <w:rsid w:val="4E8E1B2C"/>
    <w:rsid w:val="4E911D4D"/>
    <w:rsid w:val="4E9627F7"/>
    <w:rsid w:val="4E99055D"/>
    <w:rsid w:val="4E990C01"/>
    <w:rsid w:val="4E9F614B"/>
    <w:rsid w:val="4EA42D7D"/>
    <w:rsid w:val="4EA62BF9"/>
    <w:rsid w:val="4EAD2764"/>
    <w:rsid w:val="4EB04A28"/>
    <w:rsid w:val="4EB05843"/>
    <w:rsid w:val="4EB82B2B"/>
    <w:rsid w:val="4EBA18FD"/>
    <w:rsid w:val="4EBF684C"/>
    <w:rsid w:val="4EC0321D"/>
    <w:rsid w:val="4EC86A2E"/>
    <w:rsid w:val="4ED87418"/>
    <w:rsid w:val="4EDA3027"/>
    <w:rsid w:val="4EDD0C48"/>
    <w:rsid w:val="4EEC18C1"/>
    <w:rsid w:val="4EEC1BE3"/>
    <w:rsid w:val="4EF14750"/>
    <w:rsid w:val="4EF522FF"/>
    <w:rsid w:val="4EF5339C"/>
    <w:rsid w:val="4EF878E5"/>
    <w:rsid w:val="4F023BBA"/>
    <w:rsid w:val="4F053BC1"/>
    <w:rsid w:val="4F094DFA"/>
    <w:rsid w:val="4F0C1282"/>
    <w:rsid w:val="4F0C7045"/>
    <w:rsid w:val="4F0D06B0"/>
    <w:rsid w:val="4F101C1C"/>
    <w:rsid w:val="4F132FE3"/>
    <w:rsid w:val="4F16408B"/>
    <w:rsid w:val="4F2355AA"/>
    <w:rsid w:val="4F281995"/>
    <w:rsid w:val="4F2A4480"/>
    <w:rsid w:val="4F2F4963"/>
    <w:rsid w:val="4F324A96"/>
    <w:rsid w:val="4F343450"/>
    <w:rsid w:val="4F3733C2"/>
    <w:rsid w:val="4F396326"/>
    <w:rsid w:val="4F42786B"/>
    <w:rsid w:val="4F440DBE"/>
    <w:rsid w:val="4F4748BE"/>
    <w:rsid w:val="4F4756CD"/>
    <w:rsid w:val="4F4B564E"/>
    <w:rsid w:val="4F4D29DB"/>
    <w:rsid w:val="4F4F3B42"/>
    <w:rsid w:val="4F4F77CF"/>
    <w:rsid w:val="4F5002DC"/>
    <w:rsid w:val="4F524EDC"/>
    <w:rsid w:val="4F531676"/>
    <w:rsid w:val="4F5D1CA8"/>
    <w:rsid w:val="4F5D6BCF"/>
    <w:rsid w:val="4F5E3D7C"/>
    <w:rsid w:val="4F600712"/>
    <w:rsid w:val="4F614B46"/>
    <w:rsid w:val="4F6158BD"/>
    <w:rsid w:val="4F634E1C"/>
    <w:rsid w:val="4F6678F7"/>
    <w:rsid w:val="4F693B7E"/>
    <w:rsid w:val="4F6B652A"/>
    <w:rsid w:val="4F6F0952"/>
    <w:rsid w:val="4F782587"/>
    <w:rsid w:val="4F7D3CF0"/>
    <w:rsid w:val="4F872AB3"/>
    <w:rsid w:val="4F8C2B82"/>
    <w:rsid w:val="4F8C7F95"/>
    <w:rsid w:val="4F911691"/>
    <w:rsid w:val="4F9807D1"/>
    <w:rsid w:val="4F9A0726"/>
    <w:rsid w:val="4F9E1265"/>
    <w:rsid w:val="4F9E3E42"/>
    <w:rsid w:val="4FA06E90"/>
    <w:rsid w:val="4FA12013"/>
    <w:rsid w:val="4FA55A68"/>
    <w:rsid w:val="4FA82ADE"/>
    <w:rsid w:val="4FAE181C"/>
    <w:rsid w:val="4FB10D26"/>
    <w:rsid w:val="4FB17B79"/>
    <w:rsid w:val="4FB602C8"/>
    <w:rsid w:val="4FB8048B"/>
    <w:rsid w:val="4FB814E0"/>
    <w:rsid w:val="4FB83612"/>
    <w:rsid w:val="4FB91893"/>
    <w:rsid w:val="4FB92615"/>
    <w:rsid w:val="4FB93BEA"/>
    <w:rsid w:val="4FBB3D69"/>
    <w:rsid w:val="4FBC19C0"/>
    <w:rsid w:val="4FBD6EAF"/>
    <w:rsid w:val="4FC531A9"/>
    <w:rsid w:val="4FC5407A"/>
    <w:rsid w:val="4FC901BC"/>
    <w:rsid w:val="4FCF5CDF"/>
    <w:rsid w:val="4FD00FC3"/>
    <w:rsid w:val="4FD36FC4"/>
    <w:rsid w:val="4FD545E5"/>
    <w:rsid w:val="4FD82441"/>
    <w:rsid w:val="4FD83B69"/>
    <w:rsid w:val="4FE054B4"/>
    <w:rsid w:val="4FE16DD0"/>
    <w:rsid w:val="4FE30647"/>
    <w:rsid w:val="4FE474AF"/>
    <w:rsid w:val="4FE75E57"/>
    <w:rsid w:val="4FEC1CDC"/>
    <w:rsid w:val="4FEC3402"/>
    <w:rsid w:val="4FEC4BD5"/>
    <w:rsid w:val="4FEF4EC8"/>
    <w:rsid w:val="4FF02C77"/>
    <w:rsid w:val="4FF7710B"/>
    <w:rsid w:val="4FF97A2A"/>
    <w:rsid w:val="4FFB5446"/>
    <w:rsid w:val="4FFF1A4D"/>
    <w:rsid w:val="50020F3A"/>
    <w:rsid w:val="50050F4C"/>
    <w:rsid w:val="500603B7"/>
    <w:rsid w:val="5007360F"/>
    <w:rsid w:val="500912E7"/>
    <w:rsid w:val="500E4EDF"/>
    <w:rsid w:val="50121B5E"/>
    <w:rsid w:val="50155FED"/>
    <w:rsid w:val="501811D6"/>
    <w:rsid w:val="501B44C7"/>
    <w:rsid w:val="501C7DC5"/>
    <w:rsid w:val="501D1123"/>
    <w:rsid w:val="501F17CF"/>
    <w:rsid w:val="50262FB0"/>
    <w:rsid w:val="50281041"/>
    <w:rsid w:val="50284356"/>
    <w:rsid w:val="50293904"/>
    <w:rsid w:val="502C1AD1"/>
    <w:rsid w:val="502F2A3B"/>
    <w:rsid w:val="502F57E0"/>
    <w:rsid w:val="50325C41"/>
    <w:rsid w:val="50343DFC"/>
    <w:rsid w:val="5035137F"/>
    <w:rsid w:val="50351E51"/>
    <w:rsid w:val="5036629A"/>
    <w:rsid w:val="503724BB"/>
    <w:rsid w:val="5037348E"/>
    <w:rsid w:val="503822D4"/>
    <w:rsid w:val="5038245D"/>
    <w:rsid w:val="50432709"/>
    <w:rsid w:val="504725A8"/>
    <w:rsid w:val="504F316B"/>
    <w:rsid w:val="50501B6C"/>
    <w:rsid w:val="50502A4D"/>
    <w:rsid w:val="5052016A"/>
    <w:rsid w:val="505B26E7"/>
    <w:rsid w:val="505C25A6"/>
    <w:rsid w:val="505F53DE"/>
    <w:rsid w:val="50623EB8"/>
    <w:rsid w:val="506A37F3"/>
    <w:rsid w:val="506A4371"/>
    <w:rsid w:val="506D66BE"/>
    <w:rsid w:val="506E4C38"/>
    <w:rsid w:val="506F03B3"/>
    <w:rsid w:val="507419DE"/>
    <w:rsid w:val="507B6CEC"/>
    <w:rsid w:val="508B7CF8"/>
    <w:rsid w:val="5094497A"/>
    <w:rsid w:val="509B007B"/>
    <w:rsid w:val="50A246D7"/>
    <w:rsid w:val="50A83263"/>
    <w:rsid w:val="50AA256A"/>
    <w:rsid w:val="50AA3E5D"/>
    <w:rsid w:val="50AD74F8"/>
    <w:rsid w:val="50AE1AAC"/>
    <w:rsid w:val="50B30459"/>
    <w:rsid w:val="50B51BFF"/>
    <w:rsid w:val="50B5634E"/>
    <w:rsid w:val="50B9436C"/>
    <w:rsid w:val="50BF6F5B"/>
    <w:rsid w:val="50C11B09"/>
    <w:rsid w:val="50C2037F"/>
    <w:rsid w:val="50C24878"/>
    <w:rsid w:val="50C3494A"/>
    <w:rsid w:val="50C76DDE"/>
    <w:rsid w:val="50CD4630"/>
    <w:rsid w:val="50D219AD"/>
    <w:rsid w:val="50D56A3E"/>
    <w:rsid w:val="50D56D17"/>
    <w:rsid w:val="50DB4B63"/>
    <w:rsid w:val="50DF7FC7"/>
    <w:rsid w:val="50E04C58"/>
    <w:rsid w:val="50E0583D"/>
    <w:rsid w:val="50E1215F"/>
    <w:rsid w:val="50E5174E"/>
    <w:rsid w:val="50E65169"/>
    <w:rsid w:val="50E70341"/>
    <w:rsid w:val="50ED5E94"/>
    <w:rsid w:val="50F04A91"/>
    <w:rsid w:val="50F1364C"/>
    <w:rsid w:val="51002365"/>
    <w:rsid w:val="510100B3"/>
    <w:rsid w:val="51046800"/>
    <w:rsid w:val="510468BE"/>
    <w:rsid w:val="51062A34"/>
    <w:rsid w:val="51076359"/>
    <w:rsid w:val="510C6FAA"/>
    <w:rsid w:val="510F02FD"/>
    <w:rsid w:val="51101422"/>
    <w:rsid w:val="5110451B"/>
    <w:rsid w:val="51143B73"/>
    <w:rsid w:val="51144B65"/>
    <w:rsid w:val="51171423"/>
    <w:rsid w:val="51184CA9"/>
    <w:rsid w:val="51207148"/>
    <w:rsid w:val="512416FF"/>
    <w:rsid w:val="512759AA"/>
    <w:rsid w:val="512E54C2"/>
    <w:rsid w:val="513431F3"/>
    <w:rsid w:val="513533DE"/>
    <w:rsid w:val="51354B36"/>
    <w:rsid w:val="513627C3"/>
    <w:rsid w:val="51381D9D"/>
    <w:rsid w:val="514940A7"/>
    <w:rsid w:val="514A3A94"/>
    <w:rsid w:val="514B5DBD"/>
    <w:rsid w:val="514C5E71"/>
    <w:rsid w:val="514D7E57"/>
    <w:rsid w:val="51520863"/>
    <w:rsid w:val="5153253F"/>
    <w:rsid w:val="51543FFB"/>
    <w:rsid w:val="51564730"/>
    <w:rsid w:val="515A05D0"/>
    <w:rsid w:val="515E0963"/>
    <w:rsid w:val="515E43E6"/>
    <w:rsid w:val="5164562D"/>
    <w:rsid w:val="51646209"/>
    <w:rsid w:val="51646E1D"/>
    <w:rsid w:val="516D33CC"/>
    <w:rsid w:val="516E3CBC"/>
    <w:rsid w:val="516F3786"/>
    <w:rsid w:val="51712360"/>
    <w:rsid w:val="5171430C"/>
    <w:rsid w:val="51724E07"/>
    <w:rsid w:val="517A7A8E"/>
    <w:rsid w:val="517C4848"/>
    <w:rsid w:val="518078A0"/>
    <w:rsid w:val="51894DA8"/>
    <w:rsid w:val="51905018"/>
    <w:rsid w:val="51911E34"/>
    <w:rsid w:val="51972CF0"/>
    <w:rsid w:val="5197653F"/>
    <w:rsid w:val="519A40C8"/>
    <w:rsid w:val="51A21310"/>
    <w:rsid w:val="51A310F9"/>
    <w:rsid w:val="51AB261E"/>
    <w:rsid w:val="51AC24B7"/>
    <w:rsid w:val="51AF6138"/>
    <w:rsid w:val="51B04DFC"/>
    <w:rsid w:val="51BC0981"/>
    <w:rsid w:val="51C62565"/>
    <w:rsid w:val="51C73080"/>
    <w:rsid w:val="51C73F0C"/>
    <w:rsid w:val="51CA05CF"/>
    <w:rsid w:val="51D06AED"/>
    <w:rsid w:val="51D12578"/>
    <w:rsid w:val="51D267B0"/>
    <w:rsid w:val="51D97EBB"/>
    <w:rsid w:val="51DC3923"/>
    <w:rsid w:val="51DC43C7"/>
    <w:rsid w:val="51DD6573"/>
    <w:rsid w:val="51ED3261"/>
    <w:rsid w:val="51F051AB"/>
    <w:rsid w:val="51F46BCD"/>
    <w:rsid w:val="51FA34C8"/>
    <w:rsid w:val="51FB54A3"/>
    <w:rsid w:val="51FC6845"/>
    <w:rsid w:val="51FE3B11"/>
    <w:rsid w:val="51FF18A5"/>
    <w:rsid w:val="51FF605D"/>
    <w:rsid w:val="52027918"/>
    <w:rsid w:val="52062F53"/>
    <w:rsid w:val="520E4DB7"/>
    <w:rsid w:val="520F1725"/>
    <w:rsid w:val="520F2325"/>
    <w:rsid w:val="520F34C3"/>
    <w:rsid w:val="521209D1"/>
    <w:rsid w:val="52141D09"/>
    <w:rsid w:val="52176261"/>
    <w:rsid w:val="521A3CE7"/>
    <w:rsid w:val="521C032A"/>
    <w:rsid w:val="52204BCC"/>
    <w:rsid w:val="52270C8D"/>
    <w:rsid w:val="522A1B2B"/>
    <w:rsid w:val="522A540A"/>
    <w:rsid w:val="522D5BF7"/>
    <w:rsid w:val="522D5E85"/>
    <w:rsid w:val="52307505"/>
    <w:rsid w:val="523B7360"/>
    <w:rsid w:val="524406F4"/>
    <w:rsid w:val="524D16D8"/>
    <w:rsid w:val="524D7C54"/>
    <w:rsid w:val="524E5307"/>
    <w:rsid w:val="52507B55"/>
    <w:rsid w:val="525148AA"/>
    <w:rsid w:val="52543DB7"/>
    <w:rsid w:val="52596E0B"/>
    <w:rsid w:val="525F45C6"/>
    <w:rsid w:val="52610282"/>
    <w:rsid w:val="52611CC6"/>
    <w:rsid w:val="52617816"/>
    <w:rsid w:val="52633DA8"/>
    <w:rsid w:val="52640A4F"/>
    <w:rsid w:val="526A2353"/>
    <w:rsid w:val="526B5264"/>
    <w:rsid w:val="52701A9C"/>
    <w:rsid w:val="527A6D5D"/>
    <w:rsid w:val="527B4111"/>
    <w:rsid w:val="527C7516"/>
    <w:rsid w:val="528A4D93"/>
    <w:rsid w:val="528B2C64"/>
    <w:rsid w:val="528E1CC8"/>
    <w:rsid w:val="52911C14"/>
    <w:rsid w:val="52980F6C"/>
    <w:rsid w:val="529A16CC"/>
    <w:rsid w:val="52A00F46"/>
    <w:rsid w:val="52A27744"/>
    <w:rsid w:val="52A63601"/>
    <w:rsid w:val="52A946EE"/>
    <w:rsid w:val="52AA4D06"/>
    <w:rsid w:val="52AD3CD6"/>
    <w:rsid w:val="52AD3DA4"/>
    <w:rsid w:val="52AF0E20"/>
    <w:rsid w:val="52B57ACE"/>
    <w:rsid w:val="52BE354A"/>
    <w:rsid w:val="52BF730A"/>
    <w:rsid w:val="52C0797E"/>
    <w:rsid w:val="52C40D9F"/>
    <w:rsid w:val="52C51F08"/>
    <w:rsid w:val="52C60CB4"/>
    <w:rsid w:val="52C6725E"/>
    <w:rsid w:val="52C9747A"/>
    <w:rsid w:val="52CD4FC7"/>
    <w:rsid w:val="52CE00D4"/>
    <w:rsid w:val="52CF3255"/>
    <w:rsid w:val="52D27DF3"/>
    <w:rsid w:val="52D37BD1"/>
    <w:rsid w:val="52D4156F"/>
    <w:rsid w:val="52DA2FF3"/>
    <w:rsid w:val="52DB1968"/>
    <w:rsid w:val="52DB242C"/>
    <w:rsid w:val="52DB4834"/>
    <w:rsid w:val="52DE3C3B"/>
    <w:rsid w:val="52E0453D"/>
    <w:rsid w:val="52E53BBD"/>
    <w:rsid w:val="52F147BE"/>
    <w:rsid w:val="52F23E88"/>
    <w:rsid w:val="52F93A85"/>
    <w:rsid w:val="52F97B9D"/>
    <w:rsid w:val="52FB7BED"/>
    <w:rsid w:val="52FB7DA0"/>
    <w:rsid w:val="53033A7C"/>
    <w:rsid w:val="5305452D"/>
    <w:rsid w:val="530722D3"/>
    <w:rsid w:val="53077E39"/>
    <w:rsid w:val="53107AD0"/>
    <w:rsid w:val="531251CD"/>
    <w:rsid w:val="53132C52"/>
    <w:rsid w:val="53154436"/>
    <w:rsid w:val="531A2B44"/>
    <w:rsid w:val="531A5111"/>
    <w:rsid w:val="531F6EB1"/>
    <w:rsid w:val="532D37CF"/>
    <w:rsid w:val="532F09A1"/>
    <w:rsid w:val="532F110A"/>
    <w:rsid w:val="532F1178"/>
    <w:rsid w:val="53356596"/>
    <w:rsid w:val="53361E3C"/>
    <w:rsid w:val="533E57BF"/>
    <w:rsid w:val="53405EFB"/>
    <w:rsid w:val="534275C5"/>
    <w:rsid w:val="53493841"/>
    <w:rsid w:val="534C1EE0"/>
    <w:rsid w:val="534D5BA2"/>
    <w:rsid w:val="53505F12"/>
    <w:rsid w:val="5351739C"/>
    <w:rsid w:val="53540C23"/>
    <w:rsid w:val="535D5FDE"/>
    <w:rsid w:val="535E1C5E"/>
    <w:rsid w:val="535E4CA7"/>
    <w:rsid w:val="53607951"/>
    <w:rsid w:val="53633841"/>
    <w:rsid w:val="536339CD"/>
    <w:rsid w:val="53682BDF"/>
    <w:rsid w:val="53742C75"/>
    <w:rsid w:val="53750119"/>
    <w:rsid w:val="537730AB"/>
    <w:rsid w:val="537846D1"/>
    <w:rsid w:val="537B12D2"/>
    <w:rsid w:val="537B230B"/>
    <w:rsid w:val="537D4545"/>
    <w:rsid w:val="537E5B9A"/>
    <w:rsid w:val="537F6D51"/>
    <w:rsid w:val="5385544C"/>
    <w:rsid w:val="53872F1C"/>
    <w:rsid w:val="538E5E07"/>
    <w:rsid w:val="53926BE3"/>
    <w:rsid w:val="53973753"/>
    <w:rsid w:val="539925E8"/>
    <w:rsid w:val="539D1DC5"/>
    <w:rsid w:val="539E5D51"/>
    <w:rsid w:val="53A157C0"/>
    <w:rsid w:val="53A245E6"/>
    <w:rsid w:val="53A433FD"/>
    <w:rsid w:val="53AC39D9"/>
    <w:rsid w:val="53AE4956"/>
    <w:rsid w:val="53AE7FF8"/>
    <w:rsid w:val="53B46691"/>
    <w:rsid w:val="53BA5843"/>
    <w:rsid w:val="53BA6B70"/>
    <w:rsid w:val="53BC29C0"/>
    <w:rsid w:val="53BC3BA8"/>
    <w:rsid w:val="53BD3E93"/>
    <w:rsid w:val="53C54582"/>
    <w:rsid w:val="53CA540F"/>
    <w:rsid w:val="53CA6EE3"/>
    <w:rsid w:val="53CC0204"/>
    <w:rsid w:val="53CC3DA1"/>
    <w:rsid w:val="53D46B64"/>
    <w:rsid w:val="53D602F3"/>
    <w:rsid w:val="53DA7576"/>
    <w:rsid w:val="53DD0E6D"/>
    <w:rsid w:val="53E2021C"/>
    <w:rsid w:val="53E72B12"/>
    <w:rsid w:val="53E81BA6"/>
    <w:rsid w:val="53E944A4"/>
    <w:rsid w:val="53FD3E71"/>
    <w:rsid w:val="54013DB9"/>
    <w:rsid w:val="540571F5"/>
    <w:rsid w:val="54063AE8"/>
    <w:rsid w:val="54075A22"/>
    <w:rsid w:val="540E6AB4"/>
    <w:rsid w:val="54126763"/>
    <w:rsid w:val="541456A0"/>
    <w:rsid w:val="5418567D"/>
    <w:rsid w:val="541B7BFD"/>
    <w:rsid w:val="541D4D57"/>
    <w:rsid w:val="541D5E77"/>
    <w:rsid w:val="54242B99"/>
    <w:rsid w:val="542435D0"/>
    <w:rsid w:val="54281B37"/>
    <w:rsid w:val="54292FE4"/>
    <w:rsid w:val="542A7F09"/>
    <w:rsid w:val="54313848"/>
    <w:rsid w:val="543417CE"/>
    <w:rsid w:val="54376761"/>
    <w:rsid w:val="543C50C1"/>
    <w:rsid w:val="543D6720"/>
    <w:rsid w:val="543E6B50"/>
    <w:rsid w:val="54453B84"/>
    <w:rsid w:val="544555F7"/>
    <w:rsid w:val="544C454C"/>
    <w:rsid w:val="544E14B4"/>
    <w:rsid w:val="544E6AC8"/>
    <w:rsid w:val="54531687"/>
    <w:rsid w:val="54532D6A"/>
    <w:rsid w:val="54553D9E"/>
    <w:rsid w:val="54564CE2"/>
    <w:rsid w:val="545C0EC5"/>
    <w:rsid w:val="546359C0"/>
    <w:rsid w:val="54685AC3"/>
    <w:rsid w:val="54692AAE"/>
    <w:rsid w:val="54713C87"/>
    <w:rsid w:val="5475531F"/>
    <w:rsid w:val="547B6D01"/>
    <w:rsid w:val="547C3A6F"/>
    <w:rsid w:val="547D1AA3"/>
    <w:rsid w:val="54802CBC"/>
    <w:rsid w:val="54826DAD"/>
    <w:rsid w:val="54842B40"/>
    <w:rsid w:val="54871E3B"/>
    <w:rsid w:val="548B7AAC"/>
    <w:rsid w:val="548D533C"/>
    <w:rsid w:val="548E2CED"/>
    <w:rsid w:val="54962F21"/>
    <w:rsid w:val="54981F6F"/>
    <w:rsid w:val="54996AA1"/>
    <w:rsid w:val="549A44C5"/>
    <w:rsid w:val="549C693A"/>
    <w:rsid w:val="549D0E30"/>
    <w:rsid w:val="549E3347"/>
    <w:rsid w:val="54A27BE3"/>
    <w:rsid w:val="54A5189A"/>
    <w:rsid w:val="54AA20ED"/>
    <w:rsid w:val="54AA5BC5"/>
    <w:rsid w:val="54AB0959"/>
    <w:rsid w:val="54AD00F9"/>
    <w:rsid w:val="54AF3C51"/>
    <w:rsid w:val="54AF70E6"/>
    <w:rsid w:val="54B041EF"/>
    <w:rsid w:val="54B04B1E"/>
    <w:rsid w:val="54B42D92"/>
    <w:rsid w:val="54B620E4"/>
    <w:rsid w:val="54B645C4"/>
    <w:rsid w:val="54B96DBE"/>
    <w:rsid w:val="54BB147A"/>
    <w:rsid w:val="54BD1BCF"/>
    <w:rsid w:val="54C15B5D"/>
    <w:rsid w:val="54C26614"/>
    <w:rsid w:val="54C4598F"/>
    <w:rsid w:val="54C62494"/>
    <w:rsid w:val="54C9536E"/>
    <w:rsid w:val="54CB11D9"/>
    <w:rsid w:val="54CE6045"/>
    <w:rsid w:val="54CF6CAB"/>
    <w:rsid w:val="54D13F29"/>
    <w:rsid w:val="54D16911"/>
    <w:rsid w:val="54D35B0E"/>
    <w:rsid w:val="54D602A5"/>
    <w:rsid w:val="54D67278"/>
    <w:rsid w:val="54D81CB7"/>
    <w:rsid w:val="54D871A1"/>
    <w:rsid w:val="54DA760A"/>
    <w:rsid w:val="54DE2026"/>
    <w:rsid w:val="54E27F4A"/>
    <w:rsid w:val="54E94F0E"/>
    <w:rsid w:val="54EA72CF"/>
    <w:rsid w:val="54EE1325"/>
    <w:rsid w:val="54F01FAB"/>
    <w:rsid w:val="54FA4818"/>
    <w:rsid w:val="54FC61DA"/>
    <w:rsid w:val="55002F02"/>
    <w:rsid w:val="55006F0C"/>
    <w:rsid w:val="55027903"/>
    <w:rsid w:val="550427FA"/>
    <w:rsid w:val="550653E0"/>
    <w:rsid w:val="5508344B"/>
    <w:rsid w:val="550B3300"/>
    <w:rsid w:val="550D7300"/>
    <w:rsid w:val="55120D3F"/>
    <w:rsid w:val="55125BD2"/>
    <w:rsid w:val="55127BE2"/>
    <w:rsid w:val="551D6D3C"/>
    <w:rsid w:val="551D71A6"/>
    <w:rsid w:val="551E3FEF"/>
    <w:rsid w:val="5523265F"/>
    <w:rsid w:val="552F59E7"/>
    <w:rsid w:val="553065F6"/>
    <w:rsid w:val="55312F1E"/>
    <w:rsid w:val="55320847"/>
    <w:rsid w:val="55351C08"/>
    <w:rsid w:val="5537162F"/>
    <w:rsid w:val="553E302B"/>
    <w:rsid w:val="553E3DBB"/>
    <w:rsid w:val="55442140"/>
    <w:rsid w:val="554446A1"/>
    <w:rsid w:val="55483E1B"/>
    <w:rsid w:val="554C1D7C"/>
    <w:rsid w:val="554E6D7D"/>
    <w:rsid w:val="55572C70"/>
    <w:rsid w:val="555921B9"/>
    <w:rsid w:val="555A7462"/>
    <w:rsid w:val="555F6031"/>
    <w:rsid w:val="556311E9"/>
    <w:rsid w:val="55676C34"/>
    <w:rsid w:val="55777B2F"/>
    <w:rsid w:val="557949FD"/>
    <w:rsid w:val="557A28D5"/>
    <w:rsid w:val="557F4FE9"/>
    <w:rsid w:val="55827A06"/>
    <w:rsid w:val="5583671A"/>
    <w:rsid w:val="558378DB"/>
    <w:rsid w:val="55867DF7"/>
    <w:rsid w:val="55884FB1"/>
    <w:rsid w:val="55895852"/>
    <w:rsid w:val="558D37CA"/>
    <w:rsid w:val="558E073F"/>
    <w:rsid w:val="55941F8F"/>
    <w:rsid w:val="559D029D"/>
    <w:rsid w:val="55A10334"/>
    <w:rsid w:val="55A13ED8"/>
    <w:rsid w:val="55A3075B"/>
    <w:rsid w:val="55A67F15"/>
    <w:rsid w:val="55AA2B78"/>
    <w:rsid w:val="55AB7534"/>
    <w:rsid w:val="55AC41F7"/>
    <w:rsid w:val="55AD2B73"/>
    <w:rsid w:val="55B76591"/>
    <w:rsid w:val="55BB28A5"/>
    <w:rsid w:val="55BD6158"/>
    <w:rsid w:val="55BE70B3"/>
    <w:rsid w:val="55C507E4"/>
    <w:rsid w:val="55C70D65"/>
    <w:rsid w:val="55C81D99"/>
    <w:rsid w:val="55C8779D"/>
    <w:rsid w:val="55C97C51"/>
    <w:rsid w:val="55CB3196"/>
    <w:rsid w:val="55D14ACB"/>
    <w:rsid w:val="55D21F47"/>
    <w:rsid w:val="55D240BC"/>
    <w:rsid w:val="55D44DAF"/>
    <w:rsid w:val="55D56650"/>
    <w:rsid w:val="55D61F9B"/>
    <w:rsid w:val="55D63652"/>
    <w:rsid w:val="55D63B5F"/>
    <w:rsid w:val="55D86F93"/>
    <w:rsid w:val="55D94B72"/>
    <w:rsid w:val="55DB5941"/>
    <w:rsid w:val="55DC294C"/>
    <w:rsid w:val="55DD3E91"/>
    <w:rsid w:val="55DE5B4E"/>
    <w:rsid w:val="55E052F0"/>
    <w:rsid w:val="55E151F2"/>
    <w:rsid w:val="55E26199"/>
    <w:rsid w:val="55E27177"/>
    <w:rsid w:val="55EA17F9"/>
    <w:rsid w:val="55F0005F"/>
    <w:rsid w:val="55F007CD"/>
    <w:rsid w:val="55F04ED9"/>
    <w:rsid w:val="55F07337"/>
    <w:rsid w:val="55F14AEB"/>
    <w:rsid w:val="55F272F7"/>
    <w:rsid w:val="55F31036"/>
    <w:rsid w:val="55F606A9"/>
    <w:rsid w:val="55F80DE1"/>
    <w:rsid w:val="55F81007"/>
    <w:rsid w:val="55F97301"/>
    <w:rsid w:val="55FB2E58"/>
    <w:rsid w:val="55FB3B1C"/>
    <w:rsid w:val="55FD6ED7"/>
    <w:rsid w:val="56003E0A"/>
    <w:rsid w:val="5606508C"/>
    <w:rsid w:val="560D03F7"/>
    <w:rsid w:val="560D4843"/>
    <w:rsid w:val="560E303B"/>
    <w:rsid w:val="561453E4"/>
    <w:rsid w:val="56183675"/>
    <w:rsid w:val="561E43F4"/>
    <w:rsid w:val="562719DE"/>
    <w:rsid w:val="562A1472"/>
    <w:rsid w:val="56350077"/>
    <w:rsid w:val="563C15E8"/>
    <w:rsid w:val="563C55EE"/>
    <w:rsid w:val="563F4E2E"/>
    <w:rsid w:val="564A08A6"/>
    <w:rsid w:val="564C2083"/>
    <w:rsid w:val="56510A58"/>
    <w:rsid w:val="565558F4"/>
    <w:rsid w:val="565826FE"/>
    <w:rsid w:val="565F6BD7"/>
    <w:rsid w:val="56625553"/>
    <w:rsid w:val="56685A1F"/>
    <w:rsid w:val="566B5B88"/>
    <w:rsid w:val="56733719"/>
    <w:rsid w:val="567560E5"/>
    <w:rsid w:val="567647C1"/>
    <w:rsid w:val="56773130"/>
    <w:rsid w:val="56775803"/>
    <w:rsid w:val="568000C4"/>
    <w:rsid w:val="56804BA2"/>
    <w:rsid w:val="568137BF"/>
    <w:rsid w:val="56834905"/>
    <w:rsid w:val="568446AA"/>
    <w:rsid w:val="5684596C"/>
    <w:rsid w:val="56863A31"/>
    <w:rsid w:val="568642DC"/>
    <w:rsid w:val="56877BD1"/>
    <w:rsid w:val="56935E7D"/>
    <w:rsid w:val="569542C3"/>
    <w:rsid w:val="569551CA"/>
    <w:rsid w:val="56985699"/>
    <w:rsid w:val="569D3263"/>
    <w:rsid w:val="56A00B69"/>
    <w:rsid w:val="56A524F1"/>
    <w:rsid w:val="56A73579"/>
    <w:rsid w:val="56A95173"/>
    <w:rsid w:val="56AC7E63"/>
    <w:rsid w:val="56B275B8"/>
    <w:rsid w:val="56B66A10"/>
    <w:rsid w:val="56B9226F"/>
    <w:rsid w:val="56B976A0"/>
    <w:rsid w:val="56BD6067"/>
    <w:rsid w:val="56BE4D6E"/>
    <w:rsid w:val="56BE5B27"/>
    <w:rsid w:val="56BE711F"/>
    <w:rsid w:val="56C25DDF"/>
    <w:rsid w:val="56C61D8C"/>
    <w:rsid w:val="56C75AC5"/>
    <w:rsid w:val="56CA5BFB"/>
    <w:rsid w:val="56CD4B82"/>
    <w:rsid w:val="56CE3F72"/>
    <w:rsid w:val="56D32133"/>
    <w:rsid w:val="56D32D8D"/>
    <w:rsid w:val="56D73467"/>
    <w:rsid w:val="56D97B44"/>
    <w:rsid w:val="56DA48C3"/>
    <w:rsid w:val="56DB514F"/>
    <w:rsid w:val="56DD188D"/>
    <w:rsid w:val="56DE5B34"/>
    <w:rsid w:val="56DE6B56"/>
    <w:rsid w:val="56E13A28"/>
    <w:rsid w:val="56E21248"/>
    <w:rsid w:val="56E42DD6"/>
    <w:rsid w:val="56E64ABB"/>
    <w:rsid w:val="56E71B1D"/>
    <w:rsid w:val="56E73889"/>
    <w:rsid w:val="56E86376"/>
    <w:rsid w:val="56EC2DC9"/>
    <w:rsid w:val="56ED26C8"/>
    <w:rsid w:val="56EE7CFB"/>
    <w:rsid w:val="56F76539"/>
    <w:rsid w:val="56F77882"/>
    <w:rsid w:val="56F95F6D"/>
    <w:rsid w:val="56FC1888"/>
    <w:rsid w:val="56FC26CA"/>
    <w:rsid w:val="56FD0710"/>
    <w:rsid w:val="56FF6F5B"/>
    <w:rsid w:val="57011E5C"/>
    <w:rsid w:val="57016B4E"/>
    <w:rsid w:val="570255FD"/>
    <w:rsid w:val="57025968"/>
    <w:rsid w:val="570A4118"/>
    <w:rsid w:val="5714683C"/>
    <w:rsid w:val="571B08E5"/>
    <w:rsid w:val="571E448A"/>
    <w:rsid w:val="571F1441"/>
    <w:rsid w:val="57241BE7"/>
    <w:rsid w:val="572C08A7"/>
    <w:rsid w:val="57316331"/>
    <w:rsid w:val="57352DE4"/>
    <w:rsid w:val="573D39FC"/>
    <w:rsid w:val="57410D94"/>
    <w:rsid w:val="574208F9"/>
    <w:rsid w:val="5745560A"/>
    <w:rsid w:val="5745795E"/>
    <w:rsid w:val="57463BB8"/>
    <w:rsid w:val="5746576E"/>
    <w:rsid w:val="57490175"/>
    <w:rsid w:val="574B5739"/>
    <w:rsid w:val="574C5A2F"/>
    <w:rsid w:val="574D5CDE"/>
    <w:rsid w:val="5751602C"/>
    <w:rsid w:val="57563956"/>
    <w:rsid w:val="5759552D"/>
    <w:rsid w:val="575B125D"/>
    <w:rsid w:val="575E3D69"/>
    <w:rsid w:val="575F0A76"/>
    <w:rsid w:val="575F4201"/>
    <w:rsid w:val="575F640F"/>
    <w:rsid w:val="57651421"/>
    <w:rsid w:val="57681F3F"/>
    <w:rsid w:val="576942C9"/>
    <w:rsid w:val="576B3FAF"/>
    <w:rsid w:val="576E6458"/>
    <w:rsid w:val="577072F4"/>
    <w:rsid w:val="57761776"/>
    <w:rsid w:val="5780697F"/>
    <w:rsid w:val="57807C49"/>
    <w:rsid w:val="57824C9C"/>
    <w:rsid w:val="57897EBA"/>
    <w:rsid w:val="578A59C4"/>
    <w:rsid w:val="578A6BC7"/>
    <w:rsid w:val="578C6A8B"/>
    <w:rsid w:val="578E675F"/>
    <w:rsid w:val="57902B29"/>
    <w:rsid w:val="5792119F"/>
    <w:rsid w:val="57933047"/>
    <w:rsid w:val="57952086"/>
    <w:rsid w:val="579611DA"/>
    <w:rsid w:val="57967BCC"/>
    <w:rsid w:val="579B1AB1"/>
    <w:rsid w:val="579E6A38"/>
    <w:rsid w:val="579F3511"/>
    <w:rsid w:val="57A261E7"/>
    <w:rsid w:val="57A53354"/>
    <w:rsid w:val="57A76E01"/>
    <w:rsid w:val="57AB00BC"/>
    <w:rsid w:val="57AB4941"/>
    <w:rsid w:val="57AC1D68"/>
    <w:rsid w:val="57AD1818"/>
    <w:rsid w:val="57AE581F"/>
    <w:rsid w:val="57B0494F"/>
    <w:rsid w:val="57B25ECE"/>
    <w:rsid w:val="57B51BF1"/>
    <w:rsid w:val="57B5574C"/>
    <w:rsid w:val="57B90F49"/>
    <w:rsid w:val="57BA7AA9"/>
    <w:rsid w:val="57BB1C88"/>
    <w:rsid w:val="57BE3345"/>
    <w:rsid w:val="57C13F24"/>
    <w:rsid w:val="57C35CF9"/>
    <w:rsid w:val="57C86C6D"/>
    <w:rsid w:val="57C95B5F"/>
    <w:rsid w:val="57CA406B"/>
    <w:rsid w:val="57CC0659"/>
    <w:rsid w:val="57CE1D74"/>
    <w:rsid w:val="57CE57C8"/>
    <w:rsid w:val="57CF725A"/>
    <w:rsid w:val="57D62710"/>
    <w:rsid w:val="57DB0FF0"/>
    <w:rsid w:val="57E31ACC"/>
    <w:rsid w:val="57E35A53"/>
    <w:rsid w:val="57E43F28"/>
    <w:rsid w:val="57E5653C"/>
    <w:rsid w:val="57EE2FC0"/>
    <w:rsid w:val="5801783B"/>
    <w:rsid w:val="58062493"/>
    <w:rsid w:val="580A2701"/>
    <w:rsid w:val="580A377F"/>
    <w:rsid w:val="580A3B4B"/>
    <w:rsid w:val="58174606"/>
    <w:rsid w:val="581B19E5"/>
    <w:rsid w:val="581C363A"/>
    <w:rsid w:val="581C68E4"/>
    <w:rsid w:val="581F63F6"/>
    <w:rsid w:val="58271796"/>
    <w:rsid w:val="58277FA4"/>
    <w:rsid w:val="582B174D"/>
    <w:rsid w:val="58304E43"/>
    <w:rsid w:val="58335EC1"/>
    <w:rsid w:val="5833792F"/>
    <w:rsid w:val="58366C14"/>
    <w:rsid w:val="583B7D54"/>
    <w:rsid w:val="583C04A3"/>
    <w:rsid w:val="583E0F2A"/>
    <w:rsid w:val="58454207"/>
    <w:rsid w:val="58472BF3"/>
    <w:rsid w:val="58475AB4"/>
    <w:rsid w:val="584A5EAB"/>
    <w:rsid w:val="584F2BFD"/>
    <w:rsid w:val="584F2E57"/>
    <w:rsid w:val="58562259"/>
    <w:rsid w:val="58564654"/>
    <w:rsid w:val="585B2B24"/>
    <w:rsid w:val="585C01D9"/>
    <w:rsid w:val="585C52F7"/>
    <w:rsid w:val="585F2228"/>
    <w:rsid w:val="58602072"/>
    <w:rsid w:val="58617492"/>
    <w:rsid w:val="58617D24"/>
    <w:rsid w:val="586310AC"/>
    <w:rsid w:val="58652BEE"/>
    <w:rsid w:val="58662D25"/>
    <w:rsid w:val="586A637A"/>
    <w:rsid w:val="586D07DB"/>
    <w:rsid w:val="58716252"/>
    <w:rsid w:val="5872103F"/>
    <w:rsid w:val="58753EE5"/>
    <w:rsid w:val="58773BA2"/>
    <w:rsid w:val="587C75D0"/>
    <w:rsid w:val="587E04CF"/>
    <w:rsid w:val="58813342"/>
    <w:rsid w:val="588210D5"/>
    <w:rsid w:val="58875D8D"/>
    <w:rsid w:val="58896F50"/>
    <w:rsid w:val="588A4DD7"/>
    <w:rsid w:val="588C0AA5"/>
    <w:rsid w:val="58910C80"/>
    <w:rsid w:val="58915B13"/>
    <w:rsid w:val="58961039"/>
    <w:rsid w:val="5898075B"/>
    <w:rsid w:val="589B4006"/>
    <w:rsid w:val="589D24DA"/>
    <w:rsid w:val="589E604E"/>
    <w:rsid w:val="58A1778D"/>
    <w:rsid w:val="58AA7CE2"/>
    <w:rsid w:val="58AB0E0C"/>
    <w:rsid w:val="58AB1777"/>
    <w:rsid w:val="58B672E4"/>
    <w:rsid w:val="58BA50E1"/>
    <w:rsid w:val="58BE2AD1"/>
    <w:rsid w:val="58BE6E2D"/>
    <w:rsid w:val="58C57107"/>
    <w:rsid w:val="58C7759B"/>
    <w:rsid w:val="58CF461A"/>
    <w:rsid w:val="58D145C3"/>
    <w:rsid w:val="58D94597"/>
    <w:rsid w:val="58DB565C"/>
    <w:rsid w:val="58DD3178"/>
    <w:rsid w:val="58DF57A1"/>
    <w:rsid w:val="58E1716A"/>
    <w:rsid w:val="58E43051"/>
    <w:rsid w:val="58E606AE"/>
    <w:rsid w:val="58EB23FC"/>
    <w:rsid w:val="58F10626"/>
    <w:rsid w:val="58FE403D"/>
    <w:rsid w:val="58FE49BB"/>
    <w:rsid w:val="58FF13BD"/>
    <w:rsid w:val="58FF4B3A"/>
    <w:rsid w:val="59030E7D"/>
    <w:rsid w:val="59043A6A"/>
    <w:rsid w:val="590B4F0F"/>
    <w:rsid w:val="59107038"/>
    <w:rsid w:val="5912416D"/>
    <w:rsid w:val="591269D8"/>
    <w:rsid w:val="5914057F"/>
    <w:rsid w:val="591571D7"/>
    <w:rsid w:val="59161E9C"/>
    <w:rsid w:val="592378AC"/>
    <w:rsid w:val="592B63C2"/>
    <w:rsid w:val="593202B1"/>
    <w:rsid w:val="593472BF"/>
    <w:rsid w:val="593640E9"/>
    <w:rsid w:val="59373EAD"/>
    <w:rsid w:val="59375D31"/>
    <w:rsid w:val="59392311"/>
    <w:rsid w:val="593A2424"/>
    <w:rsid w:val="593B448C"/>
    <w:rsid w:val="593E088D"/>
    <w:rsid w:val="5940628E"/>
    <w:rsid w:val="59477084"/>
    <w:rsid w:val="594A64FA"/>
    <w:rsid w:val="594A6CA2"/>
    <w:rsid w:val="594C0A59"/>
    <w:rsid w:val="595B0F6A"/>
    <w:rsid w:val="595E7D00"/>
    <w:rsid w:val="59624E15"/>
    <w:rsid w:val="59645F7E"/>
    <w:rsid w:val="5968325F"/>
    <w:rsid w:val="596A4AC6"/>
    <w:rsid w:val="596A5971"/>
    <w:rsid w:val="596B2DC1"/>
    <w:rsid w:val="59747CD9"/>
    <w:rsid w:val="598071BE"/>
    <w:rsid w:val="598128D7"/>
    <w:rsid w:val="59836613"/>
    <w:rsid w:val="59837E05"/>
    <w:rsid w:val="59854227"/>
    <w:rsid w:val="598952AD"/>
    <w:rsid w:val="598B6266"/>
    <w:rsid w:val="598E7ECE"/>
    <w:rsid w:val="59917004"/>
    <w:rsid w:val="59926844"/>
    <w:rsid w:val="59972C45"/>
    <w:rsid w:val="599F6C12"/>
    <w:rsid w:val="59A059C9"/>
    <w:rsid w:val="59A9390D"/>
    <w:rsid w:val="59AF4518"/>
    <w:rsid w:val="59B3772A"/>
    <w:rsid w:val="59B473DC"/>
    <w:rsid w:val="59B5465D"/>
    <w:rsid w:val="59B71259"/>
    <w:rsid w:val="59B721DF"/>
    <w:rsid w:val="59B75BCE"/>
    <w:rsid w:val="59B9193A"/>
    <w:rsid w:val="59BA18B9"/>
    <w:rsid w:val="59BF58AD"/>
    <w:rsid w:val="59C05BE2"/>
    <w:rsid w:val="59C14DAA"/>
    <w:rsid w:val="59C673F4"/>
    <w:rsid w:val="59CA512C"/>
    <w:rsid w:val="59CD778B"/>
    <w:rsid w:val="59CE3C3A"/>
    <w:rsid w:val="59D37709"/>
    <w:rsid w:val="59D66F61"/>
    <w:rsid w:val="59D67202"/>
    <w:rsid w:val="59DA2094"/>
    <w:rsid w:val="59DC6611"/>
    <w:rsid w:val="59DC7EA3"/>
    <w:rsid w:val="59DD67E7"/>
    <w:rsid w:val="59E0661D"/>
    <w:rsid w:val="59E67ED5"/>
    <w:rsid w:val="59E776F7"/>
    <w:rsid w:val="59E829A0"/>
    <w:rsid w:val="59EB2625"/>
    <w:rsid w:val="59EF206C"/>
    <w:rsid w:val="59F146B2"/>
    <w:rsid w:val="59F34E96"/>
    <w:rsid w:val="59F600D2"/>
    <w:rsid w:val="59F74DDC"/>
    <w:rsid w:val="59F7761B"/>
    <w:rsid w:val="59F80955"/>
    <w:rsid w:val="59F82C61"/>
    <w:rsid w:val="5A0415FC"/>
    <w:rsid w:val="5A05168E"/>
    <w:rsid w:val="5A092ECE"/>
    <w:rsid w:val="5A0B185A"/>
    <w:rsid w:val="5A0B2A1C"/>
    <w:rsid w:val="5A0E4B1A"/>
    <w:rsid w:val="5A116992"/>
    <w:rsid w:val="5A1401B7"/>
    <w:rsid w:val="5A142FBA"/>
    <w:rsid w:val="5A173741"/>
    <w:rsid w:val="5A1822E3"/>
    <w:rsid w:val="5A1B2D33"/>
    <w:rsid w:val="5A1D1439"/>
    <w:rsid w:val="5A207D2A"/>
    <w:rsid w:val="5A2B1C25"/>
    <w:rsid w:val="5A2B444E"/>
    <w:rsid w:val="5A3038FA"/>
    <w:rsid w:val="5A343471"/>
    <w:rsid w:val="5A3513EA"/>
    <w:rsid w:val="5A44674C"/>
    <w:rsid w:val="5A4657C0"/>
    <w:rsid w:val="5A466590"/>
    <w:rsid w:val="5A471B1B"/>
    <w:rsid w:val="5A4D5173"/>
    <w:rsid w:val="5A507B0B"/>
    <w:rsid w:val="5A575AEE"/>
    <w:rsid w:val="5A580806"/>
    <w:rsid w:val="5A5B7B35"/>
    <w:rsid w:val="5A621699"/>
    <w:rsid w:val="5A6F3DF0"/>
    <w:rsid w:val="5A791926"/>
    <w:rsid w:val="5A79357F"/>
    <w:rsid w:val="5A7B08F2"/>
    <w:rsid w:val="5A7B69E4"/>
    <w:rsid w:val="5A7C7979"/>
    <w:rsid w:val="5A807590"/>
    <w:rsid w:val="5A8231D0"/>
    <w:rsid w:val="5A844889"/>
    <w:rsid w:val="5A8523B9"/>
    <w:rsid w:val="5A867466"/>
    <w:rsid w:val="5A882EA8"/>
    <w:rsid w:val="5A8F3EF9"/>
    <w:rsid w:val="5A93003E"/>
    <w:rsid w:val="5A963C2F"/>
    <w:rsid w:val="5A9A07E3"/>
    <w:rsid w:val="5A9B1EB3"/>
    <w:rsid w:val="5AA13FD3"/>
    <w:rsid w:val="5AA422A8"/>
    <w:rsid w:val="5AA43459"/>
    <w:rsid w:val="5AA71715"/>
    <w:rsid w:val="5AA72424"/>
    <w:rsid w:val="5AAC7EF7"/>
    <w:rsid w:val="5AB0361F"/>
    <w:rsid w:val="5AB4717A"/>
    <w:rsid w:val="5ABD055B"/>
    <w:rsid w:val="5ABD5084"/>
    <w:rsid w:val="5ABF4ABE"/>
    <w:rsid w:val="5AC42966"/>
    <w:rsid w:val="5AC500A0"/>
    <w:rsid w:val="5AC9271D"/>
    <w:rsid w:val="5ACB37C7"/>
    <w:rsid w:val="5ACE3850"/>
    <w:rsid w:val="5AD233E7"/>
    <w:rsid w:val="5AD26AEE"/>
    <w:rsid w:val="5AD433B8"/>
    <w:rsid w:val="5AD51422"/>
    <w:rsid w:val="5AD93C0B"/>
    <w:rsid w:val="5ADA2AD7"/>
    <w:rsid w:val="5AE71CAB"/>
    <w:rsid w:val="5AE97432"/>
    <w:rsid w:val="5AEA0181"/>
    <w:rsid w:val="5AEB1E55"/>
    <w:rsid w:val="5AED67AD"/>
    <w:rsid w:val="5AF00F55"/>
    <w:rsid w:val="5AF059BA"/>
    <w:rsid w:val="5AF46D9C"/>
    <w:rsid w:val="5AF57717"/>
    <w:rsid w:val="5AF73C92"/>
    <w:rsid w:val="5AF93E2A"/>
    <w:rsid w:val="5AFD2BD4"/>
    <w:rsid w:val="5AFE1BC1"/>
    <w:rsid w:val="5B042ED3"/>
    <w:rsid w:val="5B0E2F54"/>
    <w:rsid w:val="5B105BB0"/>
    <w:rsid w:val="5B120C25"/>
    <w:rsid w:val="5B1253D4"/>
    <w:rsid w:val="5B1262B7"/>
    <w:rsid w:val="5B18081F"/>
    <w:rsid w:val="5B1A73EA"/>
    <w:rsid w:val="5B1A7FBF"/>
    <w:rsid w:val="5B1B4A94"/>
    <w:rsid w:val="5B1B5211"/>
    <w:rsid w:val="5B1C5461"/>
    <w:rsid w:val="5B1F253A"/>
    <w:rsid w:val="5B2308A9"/>
    <w:rsid w:val="5B293C30"/>
    <w:rsid w:val="5B2A7ACA"/>
    <w:rsid w:val="5B2D1707"/>
    <w:rsid w:val="5B2D7F5A"/>
    <w:rsid w:val="5B335FE6"/>
    <w:rsid w:val="5B3813F8"/>
    <w:rsid w:val="5B3D426A"/>
    <w:rsid w:val="5B42771F"/>
    <w:rsid w:val="5B4A4F61"/>
    <w:rsid w:val="5B5353FC"/>
    <w:rsid w:val="5B554952"/>
    <w:rsid w:val="5B5752AF"/>
    <w:rsid w:val="5B5E076D"/>
    <w:rsid w:val="5B6048E6"/>
    <w:rsid w:val="5B657880"/>
    <w:rsid w:val="5B677E9D"/>
    <w:rsid w:val="5B6D532B"/>
    <w:rsid w:val="5B7410AA"/>
    <w:rsid w:val="5B754FC5"/>
    <w:rsid w:val="5B762986"/>
    <w:rsid w:val="5B762E7B"/>
    <w:rsid w:val="5B771309"/>
    <w:rsid w:val="5B785CF0"/>
    <w:rsid w:val="5B7933B4"/>
    <w:rsid w:val="5B7B14A6"/>
    <w:rsid w:val="5B7B3E04"/>
    <w:rsid w:val="5B7C4259"/>
    <w:rsid w:val="5B7C4C19"/>
    <w:rsid w:val="5B7C53E5"/>
    <w:rsid w:val="5B821D7E"/>
    <w:rsid w:val="5B84222C"/>
    <w:rsid w:val="5B8426EE"/>
    <w:rsid w:val="5B86742B"/>
    <w:rsid w:val="5B8731F8"/>
    <w:rsid w:val="5B8B018C"/>
    <w:rsid w:val="5B936156"/>
    <w:rsid w:val="5B972450"/>
    <w:rsid w:val="5B993F99"/>
    <w:rsid w:val="5B9C1193"/>
    <w:rsid w:val="5B9D76A7"/>
    <w:rsid w:val="5BA05EAD"/>
    <w:rsid w:val="5BA16FEE"/>
    <w:rsid w:val="5BA27929"/>
    <w:rsid w:val="5BA540DC"/>
    <w:rsid w:val="5BA57D13"/>
    <w:rsid w:val="5BA82296"/>
    <w:rsid w:val="5BA8274A"/>
    <w:rsid w:val="5BAC1640"/>
    <w:rsid w:val="5BAE1B2D"/>
    <w:rsid w:val="5BAF46ED"/>
    <w:rsid w:val="5BB310F8"/>
    <w:rsid w:val="5BB46667"/>
    <w:rsid w:val="5BB94286"/>
    <w:rsid w:val="5BBD3D0C"/>
    <w:rsid w:val="5BC21D92"/>
    <w:rsid w:val="5BC36D7A"/>
    <w:rsid w:val="5BC718FA"/>
    <w:rsid w:val="5BC80883"/>
    <w:rsid w:val="5BCE1BF7"/>
    <w:rsid w:val="5BD0722D"/>
    <w:rsid w:val="5BD449AC"/>
    <w:rsid w:val="5BD646DC"/>
    <w:rsid w:val="5BD67D03"/>
    <w:rsid w:val="5BD73CC7"/>
    <w:rsid w:val="5BD76C99"/>
    <w:rsid w:val="5BDC1E04"/>
    <w:rsid w:val="5BDD4042"/>
    <w:rsid w:val="5BDD54CA"/>
    <w:rsid w:val="5BE42997"/>
    <w:rsid w:val="5BE53AFA"/>
    <w:rsid w:val="5BE93412"/>
    <w:rsid w:val="5BED7B68"/>
    <w:rsid w:val="5BEF0392"/>
    <w:rsid w:val="5BF267C8"/>
    <w:rsid w:val="5BF549CF"/>
    <w:rsid w:val="5BF63706"/>
    <w:rsid w:val="5BF72EAF"/>
    <w:rsid w:val="5BF75788"/>
    <w:rsid w:val="5BF95906"/>
    <w:rsid w:val="5BFB2001"/>
    <w:rsid w:val="5BFD3F6B"/>
    <w:rsid w:val="5BFD4158"/>
    <w:rsid w:val="5BFE5564"/>
    <w:rsid w:val="5C011B65"/>
    <w:rsid w:val="5C016049"/>
    <w:rsid w:val="5C020BFA"/>
    <w:rsid w:val="5C054165"/>
    <w:rsid w:val="5C057BAC"/>
    <w:rsid w:val="5C06725F"/>
    <w:rsid w:val="5C085A2A"/>
    <w:rsid w:val="5C0B4842"/>
    <w:rsid w:val="5C0C77EA"/>
    <w:rsid w:val="5C0D2737"/>
    <w:rsid w:val="5C1E456B"/>
    <w:rsid w:val="5C1F6804"/>
    <w:rsid w:val="5C212DC9"/>
    <w:rsid w:val="5C216CCD"/>
    <w:rsid w:val="5C21785C"/>
    <w:rsid w:val="5C233975"/>
    <w:rsid w:val="5C252718"/>
    <w:rsid w:val="5C256852"/>
    <w:rsid w:val="5C276705"/>
    <w:rsid w:val="5C281491"/>
    <w:rsid w:val="5C3029DB"/>
    <w:rsid w:val="5C3521D8"/>
    <w:rsid w:val="5C366A14"/>
    <w:rsid w:val="5C37510C"/>
    <w:rsid w:val="5C3B324B"/>
    <w:rsid w:val="5C3C0E77"/>
    <w:rsid w:val="5C404E2D"/>
    <w:rsid w:val="5C41419E"/>
    <w:rsid w:val="5C445BB6"/>
    <w:rsid w:val="5C4915AF"/>
    <w:rsid w:val="5C4B3883"/>
    <w:rsid w:val="5C4B3DD1"/>
    <w:rsid w:val="5C4C52A3"/>
    <w:rsid w:val="5C4E1068"/>
    <w:rsid w:val="5C501F73"/>
    <w:rsid w:val="5C5452FB"/>
    <w:rsid w:val="5C556105"/>
    <w:rsid w:val="5C586D57"/>
    <w:rsid w:val="5C5872CA"/>
    <w:rsid w:val="5C5D21D4"/>
    <w:rsid w:val="5C5E6C1D"/>
    <w:rsid w:val="5C612599"/>
    <w:rsid w:val="5C6172BA"/>
    <w:rsid w:val="5C640BCC"/>
    <w:rsid w:val="5C642704"/>
    <w:rsid w:val="5C696C97"/>
    <w:rsid w:val="5C72198F"/>
    <w:rsid w:val="5C7226DD"/>
    <w:rsid w:val="5C727327"/>
    <w:rsid w:val="5C771BCE"/>
    <w:rsid w:val="5C7922E5"/>
    <w:rsid w:val="5C833287"/>
    <w:rsid w:val="5C844A50"/>
    <w:rsid w:val="5C887CE7"/>
    <w:rsid w:val="5C8A19F4"/>
    <w:rsid w:val="5C8A56E2"/>
    <w:rsid w:val="5C8C5650"/>
    <w:rsid w:val="5C8E631B"/>
    <w:rsid w:val="5C921BA4"/>
    <w:rsid w:val="5C9430FB"/>
    <w:rsid w:val="5C971C23"/>
    <w:rsid w:val="5C977D52"/>
    <w:rsid w:val="5C993403"/>
    <w:rsid w:val="5C9B073B"/>
    <w:rsid w:val="5C9F1DAB"/>
    <w:rsid w:val="5C9F3E97"/>
    <w:rsid w:val="5CA22074"/>
    <w:rsid w:val="5CB1692D"/>
    <w:rsid w:val="5CB314D0"/>
    <w:rsid w:val="5CB32479"/>
    <w:rsid w:val="5CB55E9F"/>
    <w:rsid w:val="5CB731D8"/>
    <w:rsid w:val="5CB77D1C"/>
    <w:rsid w:val="5CB83670"/>
    <w:rsid w:val="5CBA764A"/>
    <w:rsid w:val="5CC04D33"/>
    <w:rsid w:val="5CC36C76"/>
    <w:rsid w:val="5CC676B6"/>
    <w:rsid w:val="5CCA74AF"/>
    <w:rsid w:val="5CCB15A2"/>
    <w:rsid w:val="5CCB2ED6"/>
    <w:rsid w:val="5CCD3B74"/>
    <w:rsid w:val="5CCE03A9"/>
    <w:rsid w:val="5CCF442E"/>
    <w:rsid w:val="5CD0120E"/>
    <w:rsid w:val="5CD30A05"/>
    <w:rsid w:val="5CD679AD"/>
    <w:rsid w:val="5CDE05AD"/>
    <w:rsid w:val="5CDE2685"/>
    <w:rsid w:val="5CE43413"/>
    <w:rsid w:val="5CE67701"/>
    <w:rsid w:val="5CE803C1"/>
    <w:rsid w:val="5CE95B7F"/>
    <w:rsid w:val="5CEC4F45"/>
    <w:rsid w:val="5CEF2CA8"/>
    <w:rsid w:val="5CF15DEC"/>
    <w:rsid w:val="5CF302E3"/>
    <w:rsid w:val="5CF35064"/>
    <w:rsid w:val="5CF609DD"/>
    <w:rsid w:val="5CF65143"/>
    <w:rsid w:val="5CF868E3"/>
    <w:rsid w:val="5CFC6EF5"/>
    <w:rsid w:val="5D004B5A"/>
    <w:rsid w:val="5D041F98"/>
    <w:rsid w:val="5D080B5B"/>
    <w:rsid w:val="5D0C11CC"/>
    <w:rsid w:val="5D1055DB"/>
    <w:rsid w:val="5D114850"/>
    <w:rsid w:val="5D12604E"/>
    <w:rsid w:val="5D1610F0"/>
    <w:rsid w:val="5D1A2EEE"/>
    <w:rsid w:val="5D1B2D93"/>
    <w:rsid w:val="5D1C693C"/>
    <w:rsid w:val="5D220992"/>
    <w:rsid w:val="5D265F8B"/>
    <w:rsid w:val="5D270C20"/>
    <w:rsid w:val="5D28490B"/>
    <w:rsid w:val="5D2F6FA4"/>
    <w:rsid w:val="5D2F7B6A"/>
    <w:rsid w:val="5D347F25"/>
    <w:rsid w:val="5D376517"/>
    <w:rsid w:val="5D3B2528"/>
    <w:rsid w:val="5D3E737C"/>
    <w:rsid w:val="5D3F6D82"/>
    <w:rsid w:val="5D414759"/>
    <w:rsid w:val="5D433888"/>
    <w:rsid w:val="5D454ED9"/>
    <w:rsid w:val="5D470619"/>
    <w:rsid w:val="5D471070"/>
    <w:rsid w:val="5D485E2D"/>
    <w:rsid w:val="5D495B34"/>
    <w:rsid w:val="5D4D0943"/>
    <w:rsid w:val="5D4D3B62"/>
    <w:rsid w:val="5D55545B"/>
    <w:rsid w:val="5D555638"/>
    <w:rsid w:val="5D612E66"/>
    <w:rsid w:val="5D63470C"/>
    <w:rsid w:val="5D650099"/>
    <w:rsid w:val="5D6C1959"/>
    <w:rsid w:val="5D7C6B81"/>
    <w:rsid w:val="5D7E0EF3"/>
    <w:rsid w:val="5D7F235B"/>
    <w:rsid w:val="5D84687C"/>
    <w:rsid w:val="5D85071D"/>
    <w:rsid w:val="5D864D84"/>
    <w:rsid w:val="5D8713B6"/>
    <w:rsid w:val="5D882E0F"/>
    <w:rsid w:val="5D8E7BF6"/>
    <w:rsid w:val="5D8F04E5"/>
    <w:rsid w:val="5D8F5742"/>
    <w:rsid w:val="5D941406"/>
    <w:rsid w:val="5D9A0125"/>
    <w:rsid w:val="5D9B1BCD"/>
    <w:rsid w:val="5D9C6049"/>
    <w:rsid w:val="5D9D2F82"/>
    <w:rsid w:val="5D9E7EEA"/>
    <w:rsid w:val="5DA96FF0"/>
    <w:rsid w:val="5DAA3FAE"/>
    <w:rsid w:val="5DAF5C0F"/>
    <w:rsid w:val="5DB03A6F"/>
    <w:rsid w:val="5DB41E33"/>
    <w:rsid w:val="5DB432A9"/>
    <w:rsid w:val="5DB43A09"/>
    <w:rsid w:val="5DB60437"/>
    <w:rsid w:val="5DBA6875"/>
    <w:rsid w:val="5DBD6789"/>
    <w:rsid w:val="5DC42CA9"/>
    <w:rsid w:val="5DC71ECB"/>
    <w:rsid w:val="5DCA4D08"/>
    <w:rsid w:val="5DCD264D"/>
    <w:rsid w:val="5DCF4104"/>
    <w:rsid w:val="5DE140F8"/>
    <w:rsid w:val="5DE23806"/>
    <w:rsid w:val="5DE23D5E"/>
    <w:rsid w:val="5DE73A56"/>
    <w:rsid w:val="5DE917C6"/>
    <w:rsid w:val="5DED30B2"/>
    <w:rsid w:val="5DF01E1F"/>
    <w:rsid w:val="5DF40000"/>
    <w:rsid w:val="5DF47DE0"/>
    <w:rsid w:val="5DFB42A5"/>
    <w:rsid w:val="5DFF3841"/>
    <w:rsid w:val="5E007690"/>
    <w:rsid w:val="5E031566"/>
    <w:rsid w:val="5E04053D"/>
    <w:rsid w:val="5E0A1AFE"/>
    <w:rsid w:val="5E0C0E32"/>
    <w:rsid w:val="5E0C389F"/>
    <w:rsid w:val="5E0F11E4"/>
    <w:rsid w:val="5E21148D"/>
    <w:rsid w:val="5E215D33"/>
    <w:rsid w:val="5E2217DF"/>
    <w:rsid w:val="5E245CFE"/>
    <w:rsid w:val="5E2D55F7"/>
    <w:rsid w:val="5E2D7DA6"/>
    <w:rsid w:val="5E30092E"/>
    <w:rsid w:val="5E381358"/>
    <w:rsid w:val="5E3E3D47"/>
    <w:rsid w:val="5E4010E7"/>
    <w:rsid w:val="5E40462F"/>
    <w:rsid w:val="5E43075F"/>
    <w:rsid w:val="5E45026F"/>
    <w:rsid w:val="5E5272F6"/>
    <w:rsid w:val="5E5F0B8C"/>
    <w:rsid w:val="5E616E95"/>
    <w:rsid w:val="5E65283B"/>
    <w:rsid w:val="5E6C321F"/>
    <w:rsid w:val="5E6F305F"/>
    <w:rsid w:val="5E7110A7"/>
    <w:rsid w:val="5E712D64"/>
    <w:rsid w:val="5E745C93"/>
    <w:rsid w:val="5E7508CC"/>
    <w:rsid w:val="5E791B06"/>
    <w:rsid w:val="5E7D5287"/>
    <w:rsid w:val="5E7F00F0"/>
    <w:rsid w:val="5E8821A7"/>
    <w:rsid w:val="5E902C9E"/>
    <w:rsid w:val="5E9A4BED"/>
    <w:rsid w:val="5E9C0309"/>
    <w:rsid w:val="5E9E3C42"/>
    <w:rsid w:val="5E9F0770"/>
    <w:rsid w:val="5EA3241E"/>
    <w:rsid w:val="5EA46C80"/>
    <w:rsid w:val="5EA57230"/>
    <w:rsid w:val="5EB1281C"/>
    <w:rsid w:val="5EB23341"/>
    <w:rsid w:val="5EB36BAC"/>
    <w:rsid w:val="5EB90E14"/>
    <w:rsid w:val="5EBF1559"/>
    <w:rsid w:val="5EC1490A"/>
    <w:rsid w:val="5EC2109F"/>
    <w:rsid w:val="5EC456EB"/>
    <w:rsid w:val="5EC668D5"/>
    <w:rsid w:val="5EC97506"/>
    <w:rsid w:val="5ECC0241"/>
    <w:rsid w:val="5ECD35AD"/>
    <w:rsid w:val="5ED12AB9"/>
    <w:rsid w:val="5ED1502F"/>
    <w:rsid w:val="5ED41F4B"/>
    <w:rsid w:val="5EE34854"/>
    <w:rsid w:val="5EE6771E"/>
    <w:rsid w:val="5EEA41B4"/>
    <w:rsid w:val="5EEB7774"/>
    <w:rsid w:val="5EF17AE3"/>
    <w:rsid w:val="5EF46FEC"/>
    <w:rsid w:val="5EF65C9C"/>
    <w:rsid w:val="5EFF2F29"/>
    <w:rsid w:val="5F0261D3"/>
    <w:rsid w:val="5F034E30"/>
    <w:rsid w:val="5F073EAC"/>
    <w:rsid w:val="5F080AB7"/>
    <w:rsid w:val="5F093BE4"/>
    <w:rsid w:val="5F0B25CD"/>
    <w:rsid w:val="5F136D3D"/>
    <w:rsid w:val="5F137C08"/>
    <w:rsid w:val="5F1673A8"/>
    <w:rsid w:val="5F180D35"/>
    <w:rsid w:val="5F1A6E85"/>
    <w:rsid w:val="5F1B564C"/>
    <w:rsid w:val="5F1B61C5"/>
    <w:rsid w:val="5F2C6B37"/>
    <w:rsid w:val="5F2F34EC"/>
    <w:rsid w:val="5F30066A"/>
    <w:rsid w:val="5F3B61F5"/>
    <w:rsid w:val="5F3C1858"/>
    <w:rsid w:val="5F3C3540"/>
    <w:rsid w:val="5F3E355A"/>
    <w:rsid w:val="5F4541C8"/>
    <w:rsid w:val="5F4C59DF"/>
    <w:rsid w:val="5F51554D"/>
    <w:rsid w:val="5F516B90"/>
    <w:rsid w:val="5F5316D2"/>
    <w:rsid w:val="5F5649BC"/>
    <w:rsid w:val="5F5B084E"/>
    <w:rsid w:val="5F5D16AA"/>
    <w:rsid w:val="5F5F4FCF"/>
    <w:rsid w:val="5F627DF0"/>
    <w:rsid w:val="5F66440E"/>
    <w:rsid w:val="5F687A02"/>
    <w:rsid w:val="5F6A1380"/>
    <w:rsid w:val="5F6C27DA"/>
    <w:rsid w:val="5F6E40A2"/>
    <w:rsid w:val="5F752655"/>
    <w:rsid w:val="5F764057"/>
    <w:rsid w:val="5F78044D"/>
    <w:rsid w:val="5F7D584B"/>
    <w:rsid w:val="5F7E15AF"/>
    <w:rsid w:val="5F826CF0"/>
    <w:rsid w:val="5F8775B1"/>
    <w:rsid w:val="5F896CDA"/>
    <w:rsid w:val="5F8C7179"/>
    <w:rsid w:val="5F8D2CC4"/>
    <w:rsid w:val="5F93785E"/>
    <w:rsid w:val="5F965A46"/>
    <w:rsid w:val="5F9743F7"/>
    <w:rsid w:val="5F993D69"/>
    <w:rsid w:val="5FA414E5"/>
    <w:rsid w:val="5FA420F1"/>
    <w:rsid w:val="5FA425BF"/>
    <w:rsid w:val="5FA45208"/>
    <w:rsid w:val="5FA572D1"/>
    <w:rsid w:val="5FA76AD1"/>
    <w:rsid w:val="5FAC5C31"/>
    <w:rsid w:val="5FB3160B"/>
    <w:rsid w:val="5FB54050"/>
    <w:rsid w:val="5FB953BE"/>
    <w:rsid w:val="5FBC2982"/>
    <w:rsid w:val="5FBC4725"/>
    <w:rsid w:val="5FBF0556"/>
    <w:rsid w:val="5FC14838"/>
    <w:rsid w:val="5FC52F48"/>
    <w:rsid w:val="5FC80ECC"/>
    <w:rsid w:val="5FCB6738"/>
    <w:rsid w:val="5FCC366E"/>
    <w:rsid w:val="5FD05D15"/>
    <w:rsid w:val="5FD32524"/>
    <w:rsid w:val="5FD32935"/>
    <w:rsid w:val="5FD5270A"/>
    <w:rsid w:val="5FD6162A"/>
    <w:rsid w:val="5FD91CC5"/>
    <w:rsid w:val="5FE839AA"/>
    <w:rsid w:val="5FE95423"/>
    <w:rsid w:val="5FEA3D92"/>
    <w:rsid w:val="5FF01994"/>
    <w:rsid w:val="5FF12615"/>
    <w:rsid w:val="5FF44BDA"/>
    <w:rsid w:val="5FF66EE4"/>
    <w:rsid w:val="5FF92531"/>
    <w:rsid w:val="5FFD7EC0"/>
    <w:rsid w:val="600A112F"/>
    <w:rsid w:val="600A14B7"/>
    <w:rsid w:val="600A4920"/>
    <w:rsid w:val="600C70AF"/>
    <w:rsid w:val="600F533C"/>
    <w:rsid w:val="60111F65"/>
    <w:rsid w:val="60114200"/>
    <w:rsid w:val="60177679"/>
    <w:rsid w:val="601A4110"/>
    <w:rsid w:val="601A5F97"/>
    <w:rsid w:val="6020199B"/>
    <w:rsid w:val="602111AF"/>
    <w:rsid w:val="602177E4"/>
    <w:rsid w:val="602D16F8"/>
    <w:rsid w:val="60310850"/>
    <w:rsid w:val="60344556"/>
    <w:rsid w:val="603E1A70"/>
    <w:rsid w:val="603F580F"/>
    <w:rsid w:val="603F75ED"/>
    <w:rsid w:val="60476801"/>
    <w:rsid w:val="604E3BDE"/>
    <w:rsid w:val="605008DC"/>
    <w:rsid w:val="605068B0"/>
    <w:rsid w:val="6056053C"/>
    <w:rsid w:val="605656CD"/>
    <w:rsid w:val="605A3176"/>
    <w:rsid w:val="605B3CFF"/>
    <w:rsid w:val="605F1932"/>
    <w:rsid w:val="60632049"/>
    <w:rsid w:val="606F33C3"/>
    <w:rsid w:val="60713CD0"/>
    <w:rsid w:val="60722C4F"/>
    <w:rsid w:val="60724C3B"/>
    <w:rsid w:val="6074404D"/>
    <w:rsid w:val="607440DF"/>
    <w:rsid w:val="60781CDA"/>
    <w:rsid w:val="607A1BD6"/>
    <w:rsid w:val="607B69A1"/>
    <w:rsid w:val="607F3F21"/>
    <w:rsid w:val="60802D03"/>
    <w:rsid w:val="60830F85"/>
    <w:rsid w:val="60865365"/>
    <w:rsid w:val="60897BA1"/>
    <w:rsid w:val="608B7355"/>
    <w:rsid w:val="608D0CBE"/>
    <w:rsid w:val="608D2686"/>
    <w:rsid w:val="60913A76"/>
    <w:rsid w:val="60924297"/>
    <w:rsid w:val="60925852"/>
    <w:rsid w:val="6092590F"/>
    <w:rsid w:val="60990513"/>
    <w:rsid w:val="609A6A4B"/>
    <w:rsid w:val="609F4316"/>
    <w:rsid w:val="60A24E4C"/>
    <w:rsid w:val="60A3021D"/>
    <w:rsid w:val="60A811FD"/>
    <w:rsid w:val="60AE50C8"/>
    <w:rsid w:val="60B23C20"/>
    <w:rsid w:val="60B42C7C"/>
    <w:rsid w:val="60B86BCB"/>
    <w:rsid w:val="60B9345E"/>
    <w:rsid w:val="60BA6E54"/>
    <w:rsid w:val="60BE632F"/>
    <w:rsid w:val="60C05073"/>
    <w:rsid w:val="60C10790"/>
    <w:rsid w:val="60C11619"/>
    <w:rsid w:val="60C277CE"/>
    <w:rsid w:val="60C55C33"/>
    <w:rsid w:val="60C56435"/>
    <w:rsid w:val="60C8747E"/>
    <w:rsid w:val="60C97838"/>
    <w:rsid w:val="60CC0588"/>
    <w:rsid w:val="60CD0D63"/>
    <w:rsid w:val="60CE6089"/>
    <w:rsid w:val="60D16DC2"/>
    <w:rsid w:val="60D37CAD"/>
    <w:rsid w:val="60D62963"/>
    <w:rsid w:val="60DC16BC"/>
    <w:rsid w:val="60DF4220"/>
    <w:rsid w:val="60E40E39"/>
    <w:rsid w:val="60E44912"/>
    <w:rsid w:val="60E4778E"/>
    <w:rsid w:val="60E82100"/>
    <w:rsid w:val="60EE0784"/>
    <w:rsid w:val="60EE3A18"/>
    <w:rsid w:val="60F2214D"/>
    <w:rsid w:val="60F627F0"/>
    <w:rsid w:val="60F81081"/>
    <w:rsid w:val="60F96400"/>
    <w:rsid w:val="60FA1ABC"/>
    <w:rsid w:val="60FB040D"/>
    <w:rsid w:val="61000C69"/>
    <w:rsid w:val="61060BC9"/>
    <w:rsid w:val="610D0405"/>
    <w:rsid w:val="610D7139"/>
    <w:rsid w:val="611A4B9B"/>
    <w:rsid w:val="611D3106"/>
    <w:rsid w:val="61200B15"/>
    <w:rsid w:val="612646A1"/>
    <w:rsid w:val="61282E12"/>
    <w:rsid w:val="61294DC2"/>
    <w:rsid w:val="612A0C84"/>
    <w:rsid w:val="612D4820"/>
    <w:rsid w:val="61322D9B"/>
    <w:rsid w:val="613B0894"/>
    <w:rsid w:val="613C0024"/>
    <w:rsid w:val="613F2684"/>
    <w:rsid w:val="614C654F"/>
    <w:rsid w:val="61542C36"/>
    <w:rsid w:val="61545171"/>
    <w:rsid w:val="615A501A"/>
    <w:rsid w:val="6163505F"/>
    <w:rsid w:val="616433D9"/>
    <w:rsid w:val="61656CFA"/>
    <w:rsid w:val="6167414B"/>
    <w:rsid w:val="616836C3"/>
    <w:rsid w:val="616D4627"/>
    <w:rsid w:val="61765F66"/>
    <w:rsid w:val="61786B2C"/>
    <w:rsid w:val="617D0CBA"/>
    <w:rsid w:val="61804FB1"/>
    <w:rsid w:val="618114B3"/>
    <w:rsid w:val="61824CB0"/>
    <w:rsid w:val="61841954"/>
    <w:rsid w:val="618D070E"/>
    <w:rsid w:val="618D12A7"/>
    <w:rsid w:val="619267F9"/>
    <w:rsid w:val="619501CE"/>
    <w:rsid w:val="619D5420"/>
    <w:rsid w:val="61A37179"/>
    <w:rsid w:val="61A5434A"/>
    <w:rsid w:val="61B14069"/>
    <w:rsid w:val="61B21256"/>
    <w:rsid w:val="61B4119E"/>
    <w:rsid w:val="61BA614B"/>
    <w:rsid w:val="61BB2AF5"/>
    <w:rsid w:val="61BF2DB6"/>
    <w:rsid w:val="61C25A20"/>
    <w:rsid w:val="61C312B7"/>
    <w:rsid w:val="61C6524F"/>
    <w:rsid w:val="61C76AC2"/>
    <w:rsid w:val="61C92D88"/>
    <w:rsid w:val="61CC6F18"/>
    <w:rsid w:val="61D27D80"/>
    <w:rsid w:val="61D94DC8"/>
    <w:rsid w:val="61DA7831"/>
    <w:rsid w:val="61E15B17"/>
    <w:rsid w:val="61E54220"/>
    <w:rsid w:val="61E57B7F"/>
    <w:rsid w:val="61E74E7B"/>
    <w:rsid w:val="61EA233D"/>
    <w:rsid w:val="61EE3CA2"/>
    <w:rsid w:val="61F3772F"/>
    <w:rsid w:val="61F62B2D"/>
    <w:rsid w:val="61FC709F"/>
    <w:rsid w:val="620106EE"/>
    <w:rsid w:val="62053E15"/>
    <w:rsid w:val="620611E2"/>
    <w:rsid w:val="62064772"/>
    <w:rsid w:val="6207013B"/>
    <w:rsid w:val="6218673E"/>
    <w:rsid w:val="621B0625"/>
    <w:rsid w:val="621C7C48"/>
    <w:rsid w:val="6220296C"/>
    <w:rsid w:val="62207F80"/>
    <w:rsid w:val="622A59D0"/>
    <w:rsid w:val="622C2768"/>
    <w:rsid w:val="622D53B1"/>
    <w:rsid w:val="622E0D55"/>
    <w:rsid w:val="622F06B2"/>
    <w:rsid w:val="622F7A64"/>
    <w:rsid w:val="62304C8F"/>
    <w:rsid w:val="6231715E"/>
    <w:rsid w:val="62366FEE"/>
    <w:rsid w:val="62384555"/>
    <w:rsid w:val="6238484B"/>
    <w:rsid w:val="623A6E3D"/>
    <w:rsid w:val="62410246"/>
    <w:rsid w:val="624C0D14"/>
    <w:rsid w:val="6252261C"/>
    <w:rsid w:val="62533BF6"/>
    <w:rsid w:val="6256442C"/>
    <w:rsid w:val="62572999"/>
    <w:rsid w:val="62585714"/>
    <w:rsid w:val="625915BA"/>
    <w:rsid w:val="625B66A0"/>
    <w:rsid w:val="62610954"/>
    <w:rsid w:val="626128B6"/>
    <w:rsid w:val="626479B7"/>
    <w:rsid w:val="6266178C"/>
    <w:rsid w:val="6267061A"/>
    <w:rsid w:val="62675018"/>
    <w:rsid w:val="626B5495"/>
    <w:rsid w:val="6270183D"/>
    <w:rsid w:val="62702202"/>
    <w:rsid w:val="627334B4"/>
    <w:rsid w:val="62743032"/>
    <w:rsid w:val="627636D4"/>
    <w:rsid w:val="627955F6"/>
    <w:rsid w:val="627B6418"/>
    <w:rsid w:val="627D4C5C"/>
    <w:rsid w:val="627E5715"/>
    <w:rsid w:val="628122CB"/>
    <w:rsid w:val="628302E5"/>
    <w:rsid w:val="62836F5D"/>
    <w:rsid w:val="62842425"/>
    <w:rsid w:val="62881BA0"/>
    <w:rsid w:val="62895FE1"/>
    <w:rsid w:val="628A6D39"/>
    <w:rsid w:val="628B4BAC"/>
    <w:rsid w:val="628E63CB"/>
    <w:rsid w:val="628F3689"/>
    <w:rsid w:val="62907152"/>
    <w:rsid w:val="6291612E"/>
    <w:rsid w:val="629169B8"/>
    <w:rsid w:val="629558A2"/>
    <w:rsid w:val="629B28B5"/>
    <w:rsid w:val="629F61FB"/>
    <w:rsid w:val="62A11CC0"/>
    <w:rsid w:val="62A50790"/>
    <w:rsid w:val="62A65A7B"/>
    <w:rsid w:val="62A761BB"/>
    <w:rsid w:val="62A96986"/>
    <w:rsid w:val="62B01CDD"/>
    <w:rsid w:val="62B15421"/>
    <w:rsid w:val="62B3453F"/>
    <w:rsid w:val="62B43785"/>
    <w:rsid w:val="62BB215B"/>
    <w:rsid w:val="62BC3B38"/>
    <w:rsid w:val="62BD42CA"/>
    <w:rsid w:val="62BE2A0B"/>
    <w:rsid w:val="62BE6EFD"/>
    <w:rsid w:val="62C26A67"/>
    <w:rsid w:val="62C4189C"/>
    <w:rsid w:val="62C96DEC"/>
    <w:rsid w:val="62CE0355"/>
    <w:rsid w:val="62CF66C5"/>
    <w:rsid w:val="62CF6A5E"/>
    <w:rsid w:val="62D30EE8"/>
    <w:rsid w:val="62D33D44"/>
    <w:rsid w:val="62D457D4"/>
    <w:rsid w:val="62D67AA9"/>
    <w:rsid w:val="62DD4424"/>
    <w:rsid w:val="62EB347E"/>
    <w:rsid w:val="62EE5DCA"/>
    <w:rsid w:val="62F20CAC"/>
    <w:rsid w:val="62F71F92"/>
    <w:rsid w:val="62F87F18"/>
    <w:rsid w:val="63027171"/>
    <w:rsid w:val="63061601"/>
    <w:rsid w:val="63062642"/>
    <w:rsid w:val="63073D67"/>
    <w:rsid w:val="630B42F4"/>
    <w:rsid w:val="63113F26"/>
    <w:rsid w:val="631171D5"/>
    <w:rsid w:val="63167A91"/>
    <w:rsid w:val="63182FD3"/>
    <w:rsid w:val="6319292D"/>
    <w:rsid w:val="63195FB7"/>
    <w:rsid w:val="631A70F9"/>
    <w:rsid w:val="631B055C"/>
    <w:rsid w:val="631B4FD5"/>
    <w:rsid w:val="632038EF"/>
    <w:rsid w:val="63207702"/>
    <w:rsid w:val="632B6873"/>
    <w:rsid w:val="632E4686"/>
    <w:rsid w:val="63303CA5"/>
    <w:rsid w:val="633126C4"/>
    <w:rsid w:val="633605E1"/>
    <w:rsid w:val="633C1935"/>
    <w:rsid w:val="633C750A"/>
    <w:rsid w:val="633D42AD"/>
    <w:rsid w:val="633D7316"/>
    <w:rsid w:val="634001B2"/>
    <w:rsid w:val="634204BC"/>
    <w:rsid w:val="634211EB"/>
    <w:rsid w:val="634411FB"/>
    <w:rsid w:val="63526222"/>
    <w:rsid w:val="63526944"/>
    <w:rsid w:val="63530DD8"/>
    <w:rsid w:val="635603A5"/>
    <w:rsid w:val="63561C37"/>
    <w:rsid w:val="63565C12"/>
    <w:rsid w:val="63581BEF"/>
    <w:rsid w:val="635D4FDA"/>
    <w:rsid w:val="635D75CC"/>
    <w:rsid w:val="635E671E"/>
    <w:rsid w:val="635F3694"/>
    <w:rsid w:val="63601164"/>
    <w:rsid w:val="6360751A"/>
    <w:rsid w:val="636704B4"/>
    <w:rsid w:val="636A0577"/>
    <w:rsid w:val="636D079E"/>
    <w:rsid w:val="636D726A"/>
    <w:rsid w:val="637667B0"/>
    <w:rsid w:val="6379168E"/>
    <w:rsid w:val="637B0068"/>
    <w:rsid w:val="637D7575"/>
    <w:rsid w:val="638245FC"/>
    <w:rsid w:val="638447B0"/>
    <w:rsid w:val="6385544A"/>
    <w:rsid w:val="638915D0"/>
    <w:rsid w:val="638935A7"/>
    <w:rsid w:val="638A3EE2"/>
    <w:rsid w:val="638C0F6E"/>
    <w:rsid w:val="6390385D"/>
    <w:rsid w:val="639631FD"/>
    <w:rsid w:val="639A282F"/>
    <w:rsid w:val="639D22F9"/>
    <w:rsid w:val="63A01761"/>
    <w:rsid w:val="63A24C4A"/>
    <w:rsid w:val="63A46D64"/>
    <w:rsid w:val="63A56B03"/>
    <w:rsid w:val="63A573AF"/>
    <w:rsid w:val="63AE1E75"/>
    <w:rsid w:val="63AF2EA6"/>
    <w:rsid w:val="63B54A04"/>
    <w:rsid w:val="63B576F2"/>
    <w:rsid w:val="63BA34A5"/>
    <w:rsid w:val="63C36AEA"/>
    <w:rsid w:val="63D17591"/>
    <w:rsid w:val="63D1786D"/>
    <w:rsid w:val="63D40479"/>
    <w:rsid w:val="63D56F08"/>
    <w:rsid w:val="63D86342"/>
    <w:rsid w:val="63DF755D"/>
    <w:rsid w:val="63E17C46"/>
    <w:rsid w:val="63E53962"/>
    <w:rsid w:val="63E938B7"/>
    <w:rsid w:val="63E9570E"/>
    <w:rsid w:val="63EA3FD2"/>
    <w:rsid w:val="63ED4AED"/>
    <w:rsid w:val="63EE6D73"/>
    <w:rsid w:val="63EE7B3D"/>
    <w:rsid w:val="63F000BE"/>
    <w:rsid w:val="63F0235D"/>
    <w:rsid w:val="63F035CE"/>
    <w:rsid w:val="63F61399"/>
    <w:rsid w:val="63F64D9D"/>
    <w:rsid w:val="63F65E9C"/>
    <w:rsid w:val="6401470B"/>
    <w:rsid w:val="64053178"/>
    <w:rsid w:val="64085667"/>
    <w:rsid w:val="641031FB"/>
    <w:rsid w:val="64116A15"/>
    <w:rsid w:val="64120B98"/>
    <w:rsid w:val="641537B2"/>
    <w:rsid w:val="64165D83"/>
    <w:rsid w:val="64173DA1"/>
    <w:rsid w:val="641A2099"/>
    <w:rsid w:val="641B47AA"/>
    <w:rsid w:val="641C2432"/>
    <w:rsid w:val="641C5AEC"/>
    <w:rsid w:val="641E0873"/>
    <w:rsid w:val="642131FB"/>
    <w:rsid w:val="64263E53"/>
    <w:rsid w:val="64275651"/>
    <w:rsid w:val="64277098"/>
    <w:rsid w:val="642C3F3C"/>
    <w:rsid w:val="642D27E8"/>
    <w:rsid w:val="642E4AD8"/>
    <w:rsid w:val="6430486D"/>
    <w:rsid w:val="6435241F"/>
    <w:rsid w:val="643F0C92"/>
    <w:rsid w:val="64405FB0"/>
    <w:rsid w:val="64457A9A"/>
    <w:rsid w:val="644616C6"/>
    <w:rsid w:val="64465693"/>
    <w:rsid w:val="64473196"/>
    <w:rsid w:val="64474999"/>
    <w:rsid w:val="644B0513"/>
    <w:rsid w:val="644D09DF"/>
    <w:rsid w:val="644D2574"/>
    <w:rsid w:val="644E16C4"/>
    <w:rsid w:val="64513351"/>
    <w:rsid w:val="64546991"/>
    <w:rsid w:val="64564180"/>
    <w:rsid w:val="64574842"/>
    <w:rsid w:val="645A1BDD"/>
    <w:rsid w:val="645E319E"/>
    <w:rsid w:val="6460014F"/>
    <w:rsid w:val="6461234C"/>
    <w:rsid w:val="6467010D"/>
    <w:rsid w:val="646714A8"/>
    <w:rsid w:val="64726B9D"/>
    <w:rsid w:val="64750675"/>
    <w:rsid w:val="647647BC"/>
    <w:rsid w:val="64772985"/>
    <w:rsid w:val="6478540D"/>
    <w:rsid w:val="648062AE"/>
    <w:rsid w:val="64807E9D"/>
    <w:rsid w:val="648416D2"/>
    <w:rsid w:val="648E6F90"/>
    <w:rsid w:val="648F2789"/>
    <w:rsid w:val="648F4C0D"/>
    <w:rsid w:val="64911149"/>
    <w:rsid w:val="649115FA"/>
    <w:rsid w:val="64933678"/>
    <w:rsid w:val="649554A1"/>
    <w:rsid w:val="649A438F"/>
    <w:rsid w:val="649C060D"/>
    <w:rsid w:val="64A3186C"/>
    <w:rsid w:val="64A32113"/>
    <w:rsid w:val="64A41288"/>
    <w:rsid w:val="64A523DA"/>
    <w:rsid w:val="64A774D9"/>
    <w:rsid w:val="64A944A9"/>
    <w:rsid w:val="64AB27BA"/>
    <w:rsid w:val="64AF5205"/>
    <w:rsid w:val="64B0328E"/>
    <w:rsid w:val="64B9590B"/>
    <w:rsid w:val="64C13CE2"/>
    <w:rsid w:val="64C57F0B"/>
    <w:rsid w:val="64C65CBA"/>
    <w:rsid w:val="64C80BAD"/>
    <w:rsid w:val="64C9467B"/>
    <w:rsid w:val="64CF4B01"/>
    <w:rsid w:val="64D212DE"/>
    <w:rsid w:val="64D93DE5"/>
    <w:rsid w:val="64E066C4"/>
    <w:rsid w:val="64E52956"/>
    <w:rsid w:val="64E625CC"/>
    <w:rsid w:val="64E67FFB"/>
    <w:rsid w:val="64ED239C"/>
    <w:rsid w:val="64EF6B85"/>
    <w:rsid w:val="64F770EB"/>
    <w:rsid w:val="64FF448F"/>
    <w:rsid w:val="65022100"/>
    <w:rsid w:val="650345B8"/>
    <w:rsid w:val="65034951"/>
    <w:rsid w:val="650A633C"/>
    <w:rsid w:val="650E2AC2"/>
    <w:rsid w:val="650E6473"/>
    <w:rsid w:val="650F3144"/>
    <w:rsid w:val="6519053A"/>
    <w:rsid w:val="65234AD7"/>
    <w:rsid w:val="652360D2"/>
    <w:rsid w:val="65250245"/>
    <w:rsid w:val="652E440C"/>
    <w:rsid w:val="65305755"/>
    <w:rsid w:val="6536617E"/>
    <w:rsid w:val="6538119D"/>
    <w:rsid w:val="653E74F3"/>
    <w:rsid w:val="65407A10"/>
    <w:rsid w:val="65422A34"/>
    <w:rsid w:val="654A78B9"/>
    <w:rsid w:val="65523590"/>
    <w:rsid w:val="65525F56"/>
    <w:rsid w:val="655C182D"/>
    <w:rsid w:val="655E2F68"/>
    <w:rsid w:val="6562397F"/>
    <w:rsid w:val="656970A5"/>
    <w:rsid w:val="656A3581"/>
    <w:rsid w:val="656C18B6"/>
    <w:rsid w:val="656C5C1E"/>
    <w:rsid w:val="656D28E2"/>
    <w:rsid w:val="65757807"/>
    <w:rsid w:val="657C44DC"/>
    <w:rsid w:val="658604BE"/>
    <w:rsid w:val="65863FF5"/>
    <w:rsid w:val="658B2DCC"/>
    <w:rsid w:val="658C1E85"/>
    <w:rsid w:val="659074F3"/>
    <w:rsid w:val="65994C78"/>
    <w:rsid w:val="659E0A24"/>
    <w:rsid w:val="65A20868"/>
    <w:rsid w:val="65A442A3"/>
    <w:rsid w:val="65A53330"/>
    <w:rsid w:val="65AA4B83"/>
    <w:rsid w:val="65AD0EED"/>
    <w:rsid w:val="65AD2909"/>
    <w:rsid w:val="65AE159D"/>
    <w:rsid w:val="65B22175"/>
    <w:rsid w:val="65B50744"/>
    <w:rsid w:val="65C3135A"/>
    <w:rsid w:val="65C60F10"/>
    <w:rsid w:val="65C8748E"/>
    <w:rsid w:val="65C953B4"/>
    <w:rsid w:val="65CB4CBB"/>
    <w:rsid w:val="65CF6467"/>
    <w:rsid w:val="65D05087"/>
    <w:rsid w:val="65D10499"/>
    <w:rsid w:val="65D37B75"/>
    <w:rsid w:val="65D62E38"/>
    <w:rsid w:val="65EA3A67"/>
    <w:rsid w:val="65EA652D"/>
    <w:rsid w:val="65EA67CB"/>
    <w:rsid w:val="65EA7694"/>
    <w:rsid w:val="65EB1B7A"/>
    <w:rsid w:val="65EC684F"/>
    <w:rsid w:val="65EE071C"/>
    <w:rsid w:val="65F10450"/>
    <w:rsid w:val="65F1305A"/>
    <w:rsid w:val="65F8064A"/>
    <w:rsid w:val="65FA0385"/>
    <w:rsid w:val="65FA4996"/>
    <w:rsid w:val="65FD2137"/>
    <w:rsid w:val="65FD26DD"/>
    <w:rsid w:val="65FD7081"/>
    <w:rsid w:val="66035BE0"/>
    <w:rsid w:val="66043699"/>
    <w:rsid w:val="66076C97"/>
    <w:rsid w:val="660B64FF"/>
    <w:rsid w:val="660C501B"/>
    <w:rsid w:val="660E353A"/>
    <w:rsid w:val="660F2A2D"/>
    <w:rsid w:val="6613342F"/>
    <w:rsid w:val="661353B8"/>
    <w:rsid w:val="66151C7D"/>
    <w:rsid w:val="66176B32"/>
    <w:rsid w:val="66185964"/>
    <w:rsid w:val="66191333"/>
    <w:rsid w:val="661A6113"/>
    <w:rsid w:val="66216AA4"/>
    <w:rsid w:val="6624590B"/>
    <w:rsid w:val="662F5101"/>
    <w:rsid w:val="6630275F"/>
    <w:rsid w:val="66317AE7"/>
    <w:rsid w:val="663854BC"/>
    <w:rsid w:val="663A39FF"/>
    <w:rsid w:val="663F2175"/>
    <w:rsid w:val="66455B09"/>
    <w:rsid w:val="6648624A"/>
    <w:rsid w:val="664C0CDE"/>
    <w:rsid w:val="664C2A5D"/>
    <w:rsid w:val="66566444"/>
    <w:rsid w:val="66580FFA"/>
    <w:rsid w:val="66596468"/>
    <w:rsid w:val="665B7FEC"/>
    <w:rsid w:val="665F3B7A"/>
    <w:rsid w:val="66620B97"/>
    <w:rsid w:val="66623F55"/>
    <w:rsid w:val="666468AA"/>
    <w:rsid w:val="666652CC"/>
    <w:rsid w:val="666B64E1"/>
    <w:rsid w:val="667162F6"/>
    <w:rsid w:val="66721BC8"/>
    <w:rsid w:val="66735447"/>
    <w:rsid w:val="66743F8E"/>
    <w:rsid w:val="66754BF4"/>
    <w:rsid w:val="66795559"/>
    <w:rsid w:val="6681001F"/>
    <w:rsid w:val="66875134"/>
    <w:rsid w:val="66932DD1"/>
    <w:rsid w:val="66993516"/>
    <w:rsid w:val="669D6060"/>
    <w:rsid w:val="66A04C8E"/>
    <w:rsid w:val="66A40FD9"/>
    <w:rsid w:val="66A647BA"/>
    <w:rsid w:val="66AB7D24"/>
    <w:rsid w:val="66B652BE"/>
    <w:rsid w:val="66BA4236"/>
    <w:rsid w:val="66BB0F82"/>
    <w:rsid w:val="66BC3756"/>
    <w:rsid w:val="66BC5577"/>
    <w:rsid w:val="66C47D3F"/>
    <w:rsid w:val="66C9265B"/>
    <w:rsid w:val="66CF7C78"/>
    <w:rsid w:val="66D569EF"/>
    <w:rsid w:val="66D7474B"/>
    <w:rsid w:val="66E42C53"/>
    <w:rsid w:val="66E44483"/>
    <w:rsid w:val="66EB55F6"/>
    <w:rsid w:val="66EE2BDA"/>
    <w:rsid w:val="66EF55A9"/>
    <w:rsid w:val="66F356DD"/>
    <w:rsid w:val="66F637CD"/>
    <w:rsid w:val="66F678FD"/>
    <w:rsid w:val="66F83B37"/>
    <w:rsid w:val="66F964DB"/>
    <w:rsid w:val="66FB49A8"/>
    <w:rsid w:val="66FB76D6"/>
    <w:rsid w:val="670134C0"/>
    <w:rsid w:val="67046EB4"/>
    <w:rsid w:val="670669E7"/>
    <w:rsid w:val="67095BB1"/>
    <w:rsid w:val="670B28DF"/>
    <w:rsid w:val="67123416"/>
    <w:rsid w:val="671254FF"/>
    <w:rsid w:val="671D1F3C"/>
    <w:rsid w:val="672208C7"/>
    <w:rsid w:val="672656BA"/>
    <w:rsid w:val="67294D60"/>
    <w:rsid w:val="67294DC4"/>
    <w:rsid w:val="672A0DCC"/>
    <w:rsid w:val="672C40B3"/>
    <w:rsid w:val="67316C74"/>
    <w:rsid w:val="67351344"/>
    <w:rsid w:val="67363E44"/>
    <w:rsid w:val="6736451C"/>
    <w:rsid w:val="67371718"/>
    <w:rsid w:val="67386954"/>
    <w:rsid w:val="674142CD"/>
    <w:rsid w:val="674179FE"/>
    <w:rsid w:val="67435F41"/>
    <w:rsid w:val="674846BA"/>
    <w:rsid w:val="674C5FC6"/>
    <w:rsid w:val="674D17E3"/>
    <w:rsid w:val="674D2297"/>
    <w:rsid w:val="674F1179"/>
    <w:rsid w:val="675171FC"/>
    <w:rsid w:val="675556BC"/>
    <w:rsid w:val="67575237"/>
    <w:rsid w:val="67590CB1"/>
    <w:rsid w:val="67596F6B"/>
    <w:rsid w:val="675A03C1"/>
    <w:rsid w:val="675A0E08"/>
    <w:rsid w:val="675A55C9"/>
    <w:rsid w:val="6768724C"/>
    <w:rsid w:val="67690AF5"/>
    <w:rsid w:val="676A01FC"/>
    <w:rsid w:val="676A6DE8"/>
    <w:rsid w:val="676B1085"/>
    <w:rsid w:val="676C4533"/>
    <w:rsid w:val="676D16BE"/>
    <w:rsid w:val="676F25EE"/>
    <w:rsid w:val="6771221E"/>
    <w:rsid w:val="677E2B98"/>
    <w:rsid w:val="67802246"/>
    <w:rsid w:val="6780498F"/>
    <w:rsid w:val="678910AF"/>
    <w:rsid w:val="678D13B8"/>
    <w:rsid w:val="678E32C5"/>
    <w:rsid w:val="67911F0D"/>
    <w:rsid w:val="67915696"/>
    <w:rsid w:val="67921AB3"/>
    <w:rsid w:val="679261DB"/>
    <w:rsid w:val="679951AD"/>
    <w:rsid w:val="67A10A61"/>
    <w:rsid w:val="67A13184"/>
    <w:rsid w:val="67A3796F"/>
    <w:rsid w:val="67A504DA"/>
    <w:rsid w:val="67AE039B"/>
    <w:rsid w:val="67B55809"/>
    <w:rsid w:val="67BB2AFB"/>
    <w:rsid w:val="67BC1161"/>
    <w:rsid w:val="67BD0E60"/>
    <w:rsid w:val="67BF47D9"/>
    <w:rsid w:val="67C572F3"/>
    <w:rsid w:val="67C60CEB"/>
    <w:rsid w:val="67C70890"/>
    <w:rsid w:val="67D16B6A"/>
    <w:rsid w:val="67D20B98"/>
    <w:rsid w:val="67D2460C"/>
    <w:rsid w:val="67D41A78"/>
    <w:rsid w:val="67D46B09"/>
    <w:rsid w:val="67D82F37"/>
    <w:rsid w:val="67D83A8E"/>
    <w:rsid w:val="67D83CC4"/>
    <w:rsid w:val="67DA2495"/>
    <w:rsid w:val="67DC1A63"/>
    <w:rsid w:val="67DF4829"/>
    <w:rsid w:val="67E1233B"/>
    <w:rsid w:val="67E14278"/>
    <w:rsid w:val="67E34984"/>
    <w:rsid w:val="67E41553"/>
    <w:rsid w:val="67E534E7"/>
    <w:rsid w:val="67E70A64"/>
    <w:rsid w:val="67E852C2"/>
    <w:rsid w:val="67EB1A95"/>
    <w:rsid w:val="67EE0872"/>
    <w:rsid w:val="67EE28DE"/>
    <w:rsid w:val="67EE64BB"/>
    <w:rsid w:val="67EE7391"/>
    <w:rsid w:val="67F10F82"/>
    <w:rsid w:val="67F769D1"/>
    <w:rsid w:val="67FA6C87"/>
    <w:rsid w:val="67FC0F24"/>
    <w:rsid w:val="67FC54B2"/>
    <w:rsid w:val="67FF27CE"/>
    <w:rsid w:val="680100B1"/>
    <w:rsid w:val="680851FE"/>
    <w:rsid w:val="680A0447"/>
    <w:rsid w:val="680C0367"/>
    <w:rsid w:val="680C692F"/>
    <w:rsid w:val="68105D65"/>
    <w:rsid w:val="68105D83"/>
    <w:rsid w:val="68106BBE"/>
    <w:rsid w:val="68124E89"/>
    <w:rsid w:val="6816019A"/>
    <w:rsid w:val="681A7339"/>
    <w:rsid w:val="681B3C0D"/>
    <w:rsid w:val="681E4CC5"/>
    <w:rsid w:val="681F5DB0"/>
    <w:rsid w:val="68266BA2"/>
    <w:rsid w:val="682B736A"/>
    <w:rsid w:val="682C2E0C"/>
    <w:rsid w:val="682D27C4"/>
    <w:rsid w:val="682D3021"/>
    <w:rsid w:val="68335DFC"/>
    <w:rsid w:val="68427960"/>
    <w:rsid w:val="68453CCF"/>
    <w:rsid w:val="68481FB5"/>
    <w:rsid w:val="684A00C2"/>
    <w:rsid w:val="685001B1"/>
    <w:rsid w:val="685379A4"/>
    <w:rsid w:val="685B3C54"/>
    <w:rsid w:val="685D779D"/>
    <w:rsid w:val="6860384C"/>
    <w:rsid w:val="68616B3D"/>
    <w:rsid w:val="68644CFC"/>
    <w:rsid w:val="68672E70"/>
    <w:rsid w:val="6867550A"/>
    <w:rsid w:val="686810CC"/>
    <w:rsid w:val="686D7838"/>
    <w:rsid w:val="687562C2"/>
    <w:rsid w:val="68792AA4"/>
    <w:rsid w:val="68795644"/>
    <w:rsid w:val="687979F8"/>
    <w:rsid w:val="687A3328"/>
    <w:rsid w:val="687C13F8"/>
    <w:rsid w:val="687E329A"/>
    <w:rsid w:val="68857666"/>
    <w:rsid w:val="6889191F"/>
    <w:rsid w:val="688B74E2"/>
    <w:rsid w:val="68905BD9"/>
    <w:rsid w:val="68957C6D"/>
    <w:rsid w:val="68992E1C"/>
    <w:rsid w:val="689B4135"/>
    <w:rsid w:val="689C381E"/>
    <w:rsid w:val="689E5FA2"/>
    <w:rsid w:val="689F3AC4"/>
    <w:rsid w:val="68A271B7"/>
    <w:rsid w:val="68A379F6"/>
    <w:rsid w:val="68A41530"/>
    <w:rsid w:val="68A5220F"/>
    <w:rsid w:val="68A63638"/>
    <w:rsid w:val="68B31442"/>
    <w:rsid w:val="68B3350B"/>
    <w:rsid w:val="68B35A1D"/>
    <w:rsid w:val="68B401DD"/>
    <w:rsid w:val="68BE24B0"/>
    <w:rsid w:val="68BF048F"/>
    <w:rsid w:val="68CA00E8"/>
    <w:rsid w:val="68CA1534"/>
    <w:rsid w:val="68CD25CA"/>
    <w:rsid w:val="68D12908"/>
    <w:rsid w:val="68D14389"/>
    <w:rsid w:val="68D5763A"/>
    <w:rsid w:val="68D634C2"/>
    <w:rsid w:val="68D7433B"/>
    <w:rsid w:val="68D76D51"/>
    <w:rsid w:val="68D803CE"/>
    <w:rsid w:val="68DA2A99"/>
    <w:rsid w:val="68DE59B0"/>
    <w:rsid w:val="68DE6FEF"/>
    <w:rsid w:val="68E75010"/>
    <w:rsid w:val="68EA4C41"/>
    <w:rsid w:val="68EB508B"/>
    <w:rsid w:val="68EB5CB6"/>
    <w:rsid w:val="68F21F9C"/>
    <w:rsid w:val="68FB5048"/>
    <w:rsid w:val="69043668"/>
    <w:rsid w:val="69095B91"/>
    <w:rsid w:val="690C3435"/>
    <w:rsid w:val="6915099A"/>
    <w:rsid w:val="691860D6"/>
    <w:rsid w:val="691B1572"/>
    <w:rsid w:val="691B5BCE"/>
    <w:rsid w:val="691C43B4"/>
    <w:rsid w:val="691D6278"/>
    <w:rsid w:val="69222D6E"/>
    <w:rsid w:val="6925449C"/>
    <w:rsid w:val="692648C9"/>
    <w:rsid w:val="6926554F"/>
    <w:rsid w:val="69270753"/>
    <w:rsid w:val="692C603D"/>
    <w:rsid w:val="692D7F62"/>
    <w:rsid w:val="692F1491"/>
    <w:rsid w:val="69325588"/>
    <w:rsid w:val="693D7122"/>
    <w:rsid w:val="694103A7"/>
    <w:rsid w:val="694437CA"/>
    <w:rsid w:val="694940B5"/>
    <w:rsid w:val="69506F3E"/>
    <w:rsid w:val="69513D0F"/>
    <w:rsid w:val="69553962"/>
    <w:rsid w:val="69570230"/>
    <w:rsid w:val="69595874"/>
    <w:rsid w:val="69595B60"/>
    <w:rsid w:val="695F4631"/>
    <w:rsid w:val="695F64D9"/>
    <w:rsid w:val="69676B90"/>
    <w:rsid w:val="696B71D1"/>
    <w:rsid w:val="696D276E"/>
    <w:rsid w:val="6970344D"/>
    <w:rsid w:val="69742998"/>
    <w:rsid w:val="69765083"/>
    <w:rsid w:val="697B27C2"/>
    <w:rsid w:val="697C4FC8"/>
    <w:rsid w:val="697D3BC2"/>
    <w:rsid w:val="6985251C"/>
    <w:rsid w:val="69871F75"/>
    <w:rsid w:val="6987511D"/>
    <w:rsid w:val="69886F0B"/>
    <w:rsid w:val="698B64FC"/>
    <w:rsid w:val="698C0D80"/>
    <w:rsid w:val="698E037D"/>
    <w:rsid w:val="69932716"/>
    <w:rsid w:val="69981611"/>
    <w:rsid w:val="699C3BCB"/>
    <w:rsid w:val="699D7E9E"/>
    <w:rsid w:val="699F6F79"/>
    <w:rsid w:val="69A23FBC"/>
    <w:rsid w:val="69A54521"/>
    <w:rsid w:val="69B11707"/>
    <w:rsid w:val="69B26DC3"/>
    <w:rsid w:val="69B768B5"/>
    <w:rsid w:val="69BA025C"/>
    <w:rsid w:val="69BC48AB"/>
    <w:rsid w:val="69BD4197"/>
    <w:rsid w:val="69C8244E"/>
    <w:rsid w:val="69CB04A5"/>
    <w:rsid w:val="69CE56CD"/>
    <w:rsid w:val="69D2249D"/>
    <w:rsid w:val="69D41860"/>
    <w:rsid w:val="69D84CBF"/>
    <w:rsid w:val="69DE35B7"/>
    <w:rsid w:val="69DE53C7"/>
    <w:rsid w:val="69E02416"/>
    <w:rsid w:val="69E039AE"/>
    <w:rsid w:val="69E565AA"/>
    <w:rsid w:val="69E87667"/>
    <w:rsid w:val="69EB0ACF"/>
    <w:rsid w:val="69F23D18"/>
    <w:rsid w:val="69F41000"/>
    <w:rsid w:val="69F6659B"/>
    <w:rsid w:val="69F805A3"/>
    <w:rsid w:val="69FD4471"/>
    <w:rsid w:val="69FE5768"/>
    <w:rsid w:val="6A0F6BAA"/>
    <w:rsid w:val="6A104F4B"/>
    <w:rsid w:val="6A12481F"/>
    <w:rsid w:val="6A1352C9"/>
    <w:rsid w:val="6A147616"/>
    <w:rsid w:val="6A152054"/>
    <w:rsid w:val="6A153779"/>
    <w:rsid w:val="6A167D8A"/>
    <w:rsid w:val="6A196CB1"/>
    <w:rsid w:val="6A270AC6"/>
    <w:rsid w:val="6A2A6254"/>
    <w:rsid w:val="6A2C78C5"/>
    <w:rsid w:val="6A313C97"/>
    <w:rsid w:val="6A333DD4"/>
    <w:rsid w:val="6A3B4C95"/>
    <w:rsid w:val="6A3C3462"/>
    <w:rsid w:val="6A444B1C"/>
    <w:rsid w:val="6A473921"/>
    <w:rsid w:val="6A4F5E97"/>
    <w:rsid w:val="6A503016"/>
    <w:rsid w:val="6A522C71"/>
    <w:rsid w:val="6A52430F"/>
    <w:rsid w:val="6A596448"/>
    <w:rsid w:val="6A597D1D"/>
    <w:rsid w:val="6A5B1FED"/>
    <w:rsid w:val="6A6642D8"/>
    <w:rsid w:val="6A67175F"/>
    <w:rsid w:val="6A682734"/>
    <w:rsid w:val="6A6D5F1F"/>
    <w:rsid w:val="6A6E553A"/>
    <w:rsid w:val="6A70026B"/>
    <w:rsid w:val="6A71363B"/>
    <w:rsid w:val="6A72315C"/>
    <w:rsid w:val="6A756A4E"/>
    <w:rsid w:val="6A7A2A5C"/>
    <w:rsid w:val="6A7E780E"/>
    <w:rsid w:val="6A7F0FC7"/>
    <w:rsid w:val="6A7F7C1A"/>
    <w:rsid w:val="6A8019E1"/>
    <w:rsid w:val="6A814F3F"/>
    <w:rsid w:val="6A853A33"/>
    <w:rsid w:val="6A872ED8"/>
    <w:rsid w:val="6A890EE3"/>
    <w:rsid w:val="6A894CB1"/>
    <w:rsid w:val="6A8957DC"/>
    <w:rsid w:val="6A8F6426"/>
    <w:rsid w:val="6A97094F"/>
    <w:rsid w:val="6A986038"/>
    <w:rsid w:val="6A9977F1"/>
    <w:rsid w:val="6A9A7E71"/>
    <w:rsid w:val="6A9F0143"/>
    <w:rsid w:val="6AA13CB8"/>
    <w:rsid w:val="6AA310AC"/>
    <w:rsid w:val="6AA36206"/>
    <w:rsid w:val="6AA713BE"/>
    <w:rsid w:val="6AAA7B95"/>
    <w:rsid w:val="6AAB747F"/>
    <w:rsid w:val="6AAF585E"/>
    <w:rsid w:val="6AB00481"/>
    <w:rsid w:val="6AB12D36"/>
    <w:rsid w:val="6AB61840"/>
    <w:rsid w:val="6AB92658"/>
    <w:rsid w:val="6AB943F9"/>
    <w:rsid w:val="6AC0655B"/>
    <w:rsid w:val="6AC15CC9"/>
    <w:rsid w:val="6AC87475"/>
    <w:rsid w:val="6AD60C5C"/>
    <w:rsid w:val="6AD70803"/>
    <w:rsid w:val="6AD8263E"/>
    <w:rsid w:val="6ADE5F16"/>
    <w:rsid w:val="6ADF433E"/>
    <w:rsid w:val="6AE03E19"/>
    <w:rsid w:val="6AE1133E"/>
    <w:rsid w:val="6AE24FCB"/>
    <w:rsid w:val="6AE34F1B"/>
    <w:rsid w:val="6AE717B2"/>
    <w:rsid w:val="6AEB0CFA"/>
    <w:rsid w:val="6AEB6635"/>
    <w:rsid w:val="6AEE4A59"/>
    <w:rsid w:val="6AF05122"/>
    <w:rsid w:val="6AF056F6"/>
    <w:rsid w:val="6AFE4063"/>
    <w:rsid w:val="6AFF5DEF"/>
    <w:rsid w:val="6B006519"/>
    <w:rsid w:val="6B0338E6"/>
    <w:rsid w:val="6B07646A"/>
    <w:rsid w:val="6B084957"/>
    <w:rsid w:val="6B087BD6"/>
    <w:rsid w:val="6B10662B"/>
    <w:rsid w:val="6B1531BD"/>
    <w:rsid w:val="6B197F55"/>
    <w:rsid w:val="6B1A48BD"/>
    <w:rsid w:val="6B1B1CE5"/>
    <w:rsid w:val="6B2171B7"/>
    <w:rsid w:val="6B222723"/>
    <w:rsid w:val="6B222C82"/>
    <w:rsid w:val="6B257437"/>
    <w:rsid w:val="6B280238"/>
    <w:rsid w:val="6B2C12F4"/>
    <w:rsid w:val="6B322AE3"/>
    <w:rsid w:val="6B357A4C"/>
    <w:rsid w:val="6B361D7B"/>
    <w:rsid w:val="6B3C0541"/>
    <w:rsid w:val="6B3E0A96"/>
    <w:rsid w:val="6B3E12F9"/>
    <w:rsid w:val="6B407F24"/>
    <w:rsid w:val="6B454D58"/>
    <w:rsid w:val="6B457E2F"/>
    <w:rsid w:val="6B492658"/>
    <w:rsid w:val="6B4D61B4"/>
    <w:rsid w:val="6B4D7624"/>
    <w:rsid w:val="6B50113A"/>
    <w:rsid w:val="6B511760"/>
    <w:rsid w:val="6B5127A7"/>
    <w:rsid w:val="6B5359E8"/>
    <w:rsid w:val="6B582237"/>
    <w:rsid w:val="6B5A5A0F"/>
    <w:rsid w:val="6B5C1D39"/>
    <w:rsid w:val="6B6713F0"/>
    <w:rsid w:val="6B6A0E36"/>
    <w:rsid w:val="6B6A7871"/>
    <w:rsid w:val="6B6E52D6"/>
    <w:rsid w:val="6B704506"/>
    <w:rsid w:val="6B7309F9"/>
    <w:rsid w:val="6B77059F"/>
    <w:rsid w:val="6B7934F5"/>
    <w:rsid w:val="6B79553D"/>
    <w:rsid w:val="6B7B1570"/>
    <w:rsid w:val="6B83008A"/>
    <w:rsid w:val="6B841D11"/>
    <w:rsid w:val="6B8C3A90"/>
    <w:rsid w:val="6B9421B7"/>
    <w:rsid w:val="6B9B4C6A"/>
    <w:rsid w:val="6BA1078B"/>
    <w:rsid w:val="6BA23C34"/>
    <w:rsid w:val="6BA57CB2"/>
    <w:rsid w:val="6BA92252"/>
    <w:rsid w:val="6BAB02B9"/>
    <w:rsid w:val="6BB0043D"/>
    <w:rsid w:val="6BB548B8"/>
    <w:rsid w:val="6BBF511B"/>
    <w:rsid w:val="6BC23B78"/>
    <w:rsid w:val="6BC27676"/>
    <w:rsid w:val="6BC82C54"/>
    <w:rsid w:val="6BCD4CD3"/>
    <w:rsid w:val="6BCE4B84"/>
    <w:rsid w:val="6BD35BEB"/>
    <w:rsid w:val="6BD63497"/>
    <w:rsid w:val="6BD65C64"/>
    <w:rsid w:val="6BD7729B"/>
    <w:rsid w:val="6BDE15C9"/>
    <w:rsid w:val="6BDE6E4C"/>
    <w:rsid w:val="6BE701E4"/>
    <w:rsid w:val="6BEE0638"/>
    <w:rsid w:val="6BF062D1"/>
    <w:rsid w:val="6BF100CD"/>
    <w:rsid w:val="6BF121DD"/>
    <w:rsid w:val="6BF40786"/>
    <w:rsid w:val="6BF7106C"/>
    <w:rsid w:val="6BF761B7"/>
    <w:rsid w:val="6BF85BB6"/>
    <w:rsid w:val="6BFA20C7"/>
    <w:rsid w:val="6BFB42D8"/>
    <w:rsid w:val="6BFD6C18"/>
    <w:rsid w:val="6C011D19"/>
    <w:rsid w:val="6C016462"/>
    <w:rsid w:val="6C050D1B"/>
    <w:rsid w:val="6C0554D9"/>
    <w:rsid w:val="6C0636BB"/>
    <w:rsid w:val="6C116838"/>
    <w:rsid w:val="6C142536"/>
    <w:rsid w:val="6C1A3A04"/>
    <w:rsid w:val="6C1F2AED"/>
    <w:rsid w:val="6C201AAF"/>
    <w:rsid w:val="6C215AAB"/>
    <w:rsid w:val="6C241E4B"/>
    <w:rsid w:val="6C2532BE"/>
    <w:rsid w:val="6C2D6B53"/>
    <w:rsid w:val="6C356776"/>
    <w:rsid w:val="6C3956EE"/>
    <w:rsid w:val="6C3D507F"/>
    <w:rsid w:val="6C4404E1"/>
    <w:rsid w:val="6C4838A2"/>
    <w:rsid w:val="6C4D0A95"/>
    <w:rsid w:val="6C4E7840"/>
    <w:rsid w:val="6C5110C9"/>
    <w:rsid w:val="6C5531CA"/>
    <w:rsid w:val="6C5607F4"/>
    <w:rsid w:val="6C561CE8"/>
    <w:rsid w:val="6C564DF9"/>
    <w:rsid w:val="6C570F2B"/>
    <w:rsid w:val="6C581669"/>
    <w:rsid w:val="6C584609"/>
    <w:rsid w:val="6C611358"/>
    <w:rsid w:val="6C62116E"/>
    <w:rsid w:val="6C642168"/>
    <w:rsid w:val="6C643980"/>
    <w:rsid w:val="6C677327"/>
    <w:rsid w:val="6C6F2ED4"/>
    <w:rsid w:val="6C6F5B35"/>
    <w:rsid w:val="6C707DEC"/>
    <w:rsid w:val="6C7101C9"/>
    <w:rsid w:val="6C711FB4"/>
    <w:rsid w:val="6C712365"/>
    <w:rsid w:val="6C7156E9"/>
    <w:rsid w:val="6C763A04"/>
    <w:rsid w:val="6C791F1E"/>
    <w:rsid w:val="6C8004C5"/>
    <w:rsid w:val="6C805F61"/>
    <w:rsid w:val="6C811AB8"/>
    <w:rsid w:val="6C840D6E"/>
    <w:rsid w:val="6C873A73"/>
    <w:rsid w:val="6C894B92"/>
    <w:rsid w:val="6C8A08B0"/>
    <w:rsid w:val="6C8D7E8C"/>
    <w:rsid w:val="6C9507F8"/>
    <w:rsid w:val="6C9555D9"/>
    <w:rsid w:val="6C9A23AF"/>
    <w:rsid w:val="6C9A353E"/>
    <w:rsid w:val="6CA02ED3"/>
    <w:rsid w:val="6CA67BE1"/>
    <w:rsid w:val="6CAB17A2"/>
    <w:rsid w:val="6CAF2CEA"/>
    <w:rsid w:val="6CB0313E"/>
    <w:rsid w:val="6CB32BB8"/>
    <w:rsid w:val="6CB41D55"/>
    <w:rsid w:val="6CBF3375"/>
    <w:rsid w:val="6CC21D3F"/>
    <w:rsid w:val="6CC6777C"/>
    <w:rsid w:val="6CC67B7B"/>
    <w:rsid w:val="6CC91C1E"/>
    <w:rsid w:val="6CCC27C3"/>
    <w:rsid w:val="6CCD71B2"/>
    <w:rsid w:val="6CD02971"/>
    <w:rsid w:val="6CD02F17"/>
    <w:rsid w:val="6CD3588F"/>
    <w:rsid w:val="6CDB62F4"/>
    <w:rsid w:val="6CEC210A"/>
    <w:rsid w:val="6CED626F"/>
    <w:rsid w:val="6CF1605E"/>
    <w:rsid w:val="6CF20DA6"/>
    <w:rsid w:val="6CF352DF"/>
    <w:rsid w:val="6CFD102C"/>
    <w:rsid w:val="6D0B7AFC"/>
    <w:rsid w:val="6D1157AA"/>
    <w:rsid w:val="6D187044"/>
    <w:rsid w:val="6D2040A9"/>
    <w:rsid w:val="6D215F74"/>
    <w:rsid w:val="6D224E92"/>
    <w:rsid w:val="6D240AF6"/>
    <w:rsid w:val="6D252644"/>
    <w:rsid w:val="6D26278D"/>
    <w:rsid w:val="6D26598E"/>
    <w:rsid w:val="6D2725D5"/>
    <w:rsid w:val="6D2A2820"/>
    <w:rsid w:val="6D2C3C1B"/>
    <w:rsid w:val="6D337D7A"/>
    <w:rsid w:val="6D35435A"/>
    <w:rsid w:val="6D362CF2"/>
    <w:rsid w:val="6D36753B"/>
    <w:rsid w:val="6D462769"/>
    <w:rsid w:val="6D5A74BE"/>
    <w:rsid w:val="6D5C2653"/>
    <w:rsid w:val="6D655F48"/>
    <w:rsid w:val="6D6619A8"/>
    <w:rsid w:val="6D6776A3"/>
    <w:rsid w:val="6D692305"/>
    <w:rsid w:val="6D6C4A02"/>
    <w:rsid w:val="6D6E571C"/>
    <w:rsid w:val="6D6F077D"/>
    <w:rsid w:val="6D766C2D"/>
    <w:rsid w:val="6D7675C6"/>
    <w:rsid w:val="6D7B14C3"/>
    <w:rsid w:val="6D7B1BEF"/>
    <w:rsid w:val="6D800742"/>
    <w:rsid w:val="6D843371"/>
    <w:rsid w:val="6D850CDF"/>
    <w:rsid w:val="6D8725E1"/>
    <w:rsid w:val="6D8C59CA"/>
    <w:rsid w:val="6D8C5EBC"/>
    <w:rsid w:val="6D96667F"/>
    <w:rsid w:val="6D9A64F0"/>
    <w:rsid w:val="6D9E2348"/>
    <w:rsid w:val="6D9F0110"/>
    <w:rsid w:val="6DA1030A"/>
    <w:rsid w:val="6DA14CBF"/>
    <w:rsid w:val="6DA27079"/>
    <w:rsid w:val="6DA44BE2"/>
    <w:rsid w:val="6DA5417F"/>
    <w:rsid w:val="6DAF48AD"/>
    <w:rsid w:val="6DB01CD3"/>
    <w:rsid w:val="6DB304C6"/>
    <w:rsid w:val="6DB325FF"/>
    <w:rsid w:val="6DBE0B4C"/>
    <w:rsid w:val="6DC041A9"/>
    <w:rsid w:val="6DC04EF4"/>
    <w:rsid w:val="6DC3563C"/>
    <w:rsid w:val="6DC66DA2"/>
    <w:rsid w:val="6DC84699"/>
    <w:rsid w:val="6DCA1CA7"/>
    <w:rsid w:val="6DCB19B4"/>
    <w:rsid w:val="6DCC0925"/>
    <w:rsid w:val="6DCC79D6"/>
    <w:rsid w:val="6DD32178"/>
    <w:rsid w:val="6DD745F8"/>
    <w:rsid w:val="6DDD2CF3"/>
    <w:rsid w:val="6DDE0DA6"/>
    <w:rsid w:val="6DDF0506"/>
    <w:rsid w:val="6DE205D7"/>
    <w:rsid w:val="6DE26785"/>
    <w:rsid w:val="6DE27B74"/>
    <w:rsid w:val="6DE5063B"/>
    <w:rsid w:val="6DE5092B"/>
    <w:rsid w:val="6DE83416"/>
    <w:rsid w:val="6DEB20EA"/>
    <w:rsid w:val="6DFA5398"/>
    <w:rsid w:val="6DFA7C6D"/>
    <w:rsid w:val="6DFF0E4F"/>
    <w:rsid w:val="6E0015AA"/>
    <w:rsid w:val="6E055677"/>
    <w:rsid w:val="6E0C0286"/>
    <w:rsid w:val="6E10751C"/>
    <w:rsid w:val="6E111382"/>
    <w:rsid w:val="6E1543FB"/>
    <w:rsid w:val="6E185294"/>
    <w:rsid w:val="6E222419"/>
    <w:rsid w:val="6E24055C"/>
    <w:rsid w:val="6E247CCF"/>
    <w:rsid w:val="6E250418"/>
    <w:rsid w:val="6E250A70"/>
    <w:rsid w:val="6E2546AC"/>
    <w:rsid w:val="6E256090"/>
    <w:rsid w:val="6E277C13"/>
    <w:rsid w:val="6E281F57"/>
    <w:rsid w:val="6E286E60"/>
    <w:rsid w:val="6E34110B"/>
    <w:rsid w:val="6E347BD1"/>
    <w:rsid w:val="6E35171A"/>
    <w:rsid w:val="6E3A30C3"/>
    <w:rsid w:val="6E402F87"/>
    <w:rsid w:val="6E412351"/>
    <w:rsid w:val="6E4677DE"/>
    <w:rsid w:val="6E4831D7"/>
    <w:rsid w:val="6E554903"/>
    <w:rsid w:val="6E587C56"/>
    <w:rsid w:val="6E5C218C"/>
    <w:rsid w:val="6E5D4D3B"/>
    <w:rsid w:val="6E5E493E"/>
    <w:rsid w:val="6E5F7E43"/>
    <w:rsid w:val="6E657DA5"/>
    <w:rsid w:val="6E671DE4"/>
    <w:rsid w:val="6E6838C2"/>
    <w:rsid w:val="6E6A31A5"/>
    <w:rsid w:val="6E6C10D5"/>
    <w:rsid w:val="6E742F18"/>
    <w:rsid w:val="6E83528D"/>
    <w:rsid w:val="6E856F9D"/>
    <w:rsid w:val="6E9E5218"/>
    <w:rsid w:val="6E9F1A87"/>
    <w:rsid w:val="6E9F3988"/>
    <w:rsid w:val="6EA050F9"/>
    <w:rsid w:val="6EA05817"/>
    <w:rsid w:val="6EA05E76"/>
    <w:rsid w:val="6EA104A9"/>
    <w:rsid w:val="6EA42035"/>
    <w:rsid w:val="6EAD0DEB"/>
    <w:rsid w:val="6EB110F7"/>
    <w:rsid w:val="6EB9395C"/>
    <w:rsid w:val="6EBB46AD"/>
    <w:rsid w:val="6EBC1CBD"/>
    <w:rsid w:val="6EC172DA"/>
    <w:rsid w:val="6EC345EA"/>
    <w:rsid w:val="6EC734E5"/>
    <w:rsid w:val="6EC872B8"/>
    <w:rsid w:val="6ECD3F5F"/>
    <w:rsid w:val="6ED02A4F"/>
    <w:rsid w:val="6ED24A8B"/>
    <w:rsid w:val="6ED34F34"/>
    <w:rsid w:val="6ED40C1F"/>
    <w:rsid w:val="6ED41800"/>
    <w:rsid w:val="6ED7050F"/>
    <w:rsid w:val="6EDF44ED"/>
    <w:rsid w:val="6EE172ED"/>
    <w:rsid w:val="6EE45AFE"/>
    <w:rsid w:val="6EEA6C20"/>
    <w:rsid w:val="6EEB38E5"/>
    <w:rsid w:val="6EEB60DF"/>
    <w:rsid w:val="6EEC56CA"/>
    <w:rsid w:val="6EED234B"/>
    <w:rsid w:val="6EF06139"/>
    <w:rsid w:val="6EF20F4E"/>
    <w:rsid w:val="6EF21A50"/>
    <w:rsid w:val="6EF64329"/>
    <w:rsid w:val="6EF8053F"/>
    <w:rsid w:val="6F010C35"/>
    <w:rsid w:val="6F0174D3"/>
    <w:rsid w:val="6F025F87"/>
    <w:rsid w:val="6F054B93"/>
    <w:rsid w:val="6F0852A5"/>
    <w:rsid w:val="6F0C13FA"/>
    <w:rsid w:val="6F0E07CB"/>
    <w:rsid w:val="6F110A12"/>
    <w:rsid w:val="6F17038B"/>
    <w:rsid w:val="6F1D1FE3"/>
    <w:rsid w:val="6F2526BD"/>
    <w:rsid w:val="6F2568CE"/>
    <w:rsid w:val="6F2B5871"/>
    <w:rsid w:val="6F2C6914"/>
    <w:rsid w:val="6F2D7B51"/>
    <w:rsid w:val="6F2E5F7A"/>
    <w:rsid w:val="6F340765"/>
    <w:rsid w:val="6F342199"/>
    <w:rsid w:val="6F387239"/>
    <w:rsid w:val="6F3A1BD9"/>
    <w:rsid w:val="6F3F064B"/>
    <w:rsid w:val="6F3F32E1"/>
    <w:rsid w:val="6F411596"/>
    <w:rsid w:val="6F4127C5"/>
    <w:rsid w:val="6F452CED"/>
    <w:rsid w:val="6F4716A2"/>
    <w:rsid w:val="6F496DDF"/>
    <w:rsid w:val="6F516E69"/>
    <w:rsid w:val="6F52374C"/>
    <w:rsid w:val="6F535B18"/>
    <w:rsid w:val="6F627554"/>
    <w:rsid w:val="6F6414BF"/>
    <w:rsid w:val="6F670D44"/>
    <w:rsid w:val="6F692BB3"/>
    <w:rsid w:val="6F6B4810"/>
    <w:rsid w:val="6F6B5560"/>
    <w:rsid w:val="6F7162D6"/>
    <w:rsid w:val="6F735371"/>
    <w:rsid w:val="6F774482"/>
    <w:rsid w:val="6F7C3DED"/>
    <w:rsid w:val="6F7E4B64"/>
    <w:rsid w:val="6F820FAC"/>
    <w:rsid w:val="6F834446"/>
    <w:rsid w:val="6F853EC3"/>
    <w:rsid w:val="6F8E74F9"/>
    <w:rsid w:val="6F927808"/>
    <w:rsid w:val="6F94208B"/>
    <w:rsid w:val="6F957616"/>
    <w:rsid w:val="6F9A2DA4"/>
    <w:rsid w:val="6F9C44C3"/>
    <w:rsid w:val="6FA06508"/>
    <w:rsid w:val="6FA24159"/>
    <w:rsid w:val="6FA34F22"/>
    <w:rsid w:val="6FA77621"/>
    <w:rsid w:val="6FAE450A"/>
    <w:rsid w:val="6FB37C6F"/>
    <w:rsid w:val="6FBA455B"/>
    <w:rsid w:val="6FBC651F"/>
    <w:rsid w:val="6FBE283D"/>
    <w:rsid w:val="6FBF495E"/>
    <w:rsid w:val="6FC01093"/>
    <w:rsid w:val="6FC27CD7"/>
    <w:rsid w:val="6FC5420F"/>
    <w:rsid w:val="6FC947A6"/>
    <w:rsid w:val="6FCD5F33"/>
    <w:rsid w:val="6FD47B23"/>
    <w:rsid w:val="6FD47C7F"/>
    <w:rsid w:val="6FD97948"/>
    <w:rsid w:val="6FDB2761"/>
    <w:rsid w:val="6FE54630"/>
    <w:rsid w:val="6FF04234"/>
    <w:rsid w:val="6FF231E8"/>
    <w:rsid w:val="6FF52521"/>
    <w:rsid w:val="6FF60511"/>
    <w:rsid w:val="6FF62FF6"/>
    <w:rsid w:val="6FF6447C"/>
    <w:rsid w:val="6FF76F77"/>
    <w:rsid w:val="6FFD2F2B"/>
    <w:rsid w:val="7005328B"/>
    <w:rsid w:val="700A6CA0"/>
    <w:rsid w:val="700B156D"/>
    <w:rsid w:val="70116967"/>
    <w:rsid w:val="70117D6B"/>
    <w:rsid w:val="70135E2A"/>
    <w:rsid w:val="70167ED0"/>
    <w:rsid w:val="70184297"/>
    <w:rsid w:val="701C7920"/>
    <w:rsid w:val="701D13F3"/>
    <w:rsid w:val="701E77E1"/>
    <w:rsid w:val="70232CED"/>
    <w:rsid w:val="70255EF0"/>
    <w:rsid w:val="702705FD"/>
    <w:rsid w:val="70272060"/>
    <w:rsid w:val="70273F16"/>
    <w:rsid w:val="70361B83"/>
    <w:rsid w:val="7036499D"/>
    <w:rsid w:val="70365F49"/>
    <w:rsid w:val="7036707D"/>
    <w:rsid w:val="703A3EDD"/>
    <w:rsid w:val="703C6A83"/>
    <w:rsid w:val="703D7BCE"/>
    <w:rsid w:val="703E0F05"/>
    <w:rsid w:val="703E77D6"/>
    <w:rsid w:val="703F4433"/>
    <w:rsid w:val="70444848"/>
    <w:rsid w:val="70451A8D"/>
    <w:rsid w:val="704A7684"/>
    <w:rsid w:val="704B2CCD"/>
    <w:rsid w:val="704E4060"/>
    <w:rsid w:val="70512E7C"/>
    <w:rsid w:val="7054640C"/>
    <w:rsid w:val="70646877"/>
    <w:rsid w:val="70680073"/>
    <w:rsid w:val="706817A8"/>
    <w:rsid w:val="706A3ECA"/>
    <w:rsid w:val="706A61C3"/>
    <w:rsid w:val="70712D73"/>
    <w:rsid w:val="70737E78"/>
    <w:rsid w:val="707A3F9B"/>
    <w:rsid w:val="707C53EF"/>
    <w:rsid w:val="70850B2F"/>
    <w:rsid w:val="70864050"/>
    <w:rsid w:val="7088129D"/>
    <w:rsid w:val="70921B6D"/>
    <w:rsid w:val="709244B0"/>
    <w:rsid w:val="70963700"/>
    <w:rsid w:val="70965498"/>
    <w:rsid w:val="70977264"/>
    <w:rsid w:val="70991D77"/>
    <w:rsid w:val="709C260D"/>
    <w:rsid w:val="709E0A78"/>
    <w:rsid w:val="709E15BC"/>
    <w:rsid w:val="709E64BE"/>
    <w:rsid w:val="70A162A7"/>
    <w:rsid w:val="70A51EFE"/>
    <w:rsid w:val="70A70ACB"/>
    <w:rsid w:val="70A7584B"/>
    <w:rsid w:val="70A97102"/>
    <w:rsid w:val="70B033DB"/>
    <w:rsid w:val="70B5743F"/>
    <w:rsid w:val="70B60953"/>
    <w:rsid w:val="70B627BE"/>
    <w:rsid w:val="70BF4D99"/>
    <w:rsid w:val="70C44F63"/>
    <w:rsid w:val="70C85E05"/>
    <w:rsid w:val="70CC7763"/>
    <w:rsid w:val="70CE097F"/>
    <w:rsid w:val="70DB2889"/>
    <w:rsid w:val="70DC1F52"/>
    <w:rsid w:val="70DD0151"/>
    <w:rsid w:val="70DE43B2"/>
    <w:rsid w:val="70E159E4"/>
    <w:rsid w:val="70E60839"/>
    <w:rsid w:val="70E93F0C"/>
    <w:rsid w:val="70EA4E71"/>
    <w:rsid w:val="70EB07FF"/>
    <w:rsid w:val="70EB1C5E"/>
    <w:rsid w:val="70EC150A"/>
    <w:rsid w:val="70EC6C6A"/>
    <w:rsid w:val="70ED4CF0"/>
    <w:rsid w:val="70F27CAC"/>
    <w:rsid w:val="70F40BCA"/>
    <w:rsid w:val="70F87E3B"/>
    <w:rsid w:val="70FF2496"/>
    <w:rsid w:val="71025EE8"/>
    <w:rsid w:val="71042C89"/>
    <w:rsid w:val="71087DE1"/>
    <w:rsid w:val="71095105"/>
    <w:rsid w:val="71095B6C"/>
    <w:rsid w:val="710B1CB7"/>
    <w:rsid w:val="71116911"/>
    <w:rsid w:val="71130131"/>
    <w:rsid w:val="711466C5"/>
    <w:rsid w:val="71181366"/>
    <w:rsid w:val="71182949"/>
    <w:rsid w:val="711C0DCB"/>
    <w:rsid w:val="711F478D"/>
    <w:rsid w:val="712803C2"/>
    <w:rsid w:val="712832BA"/>
    <w:rsid w:val="712B6208"/>
    <w:rsid w:val="712E729B"/>
    <w:rsid w:val="71310B5E"/>
    <w:rsid w:val="71316484"/>
    <w:rsid w:val="713262A9"/>
    <w:rsid w:val="7132651E"/>
    <w:rsid w:val="71360D15"/>
    <w:rsid w:val="71371232"/>
    <w:rsid w:val="71384518"/>
    <w:rsid w:val="713875B7"/>
    <w:rsid w:val="714001DA"/>
    <w:rsid w:val="714217BA"/>
    <w:rsid w:val="71426DF4"/>
    <w:rsid w:val="7145639E"/>
    <w:rsid w:val="714722C1"/>
    <w:rsid w:val="71476E80"/>
    <w:rsid w:val="714777E5"/>
    <w:rsid w:val="714C5D74"/>
    <w:rsid w:val="715009BC"/>
    <w:rsid w:val="7155371A"/>
    <w:rsid w:val="715623D5"/>
    <w:rsid w:val="7157004E"/>
    <w:rsid w:val="71584408"/>
    <w:rsid w:val="715B47E0"/>
    <w:rsid w:val="71692D0C"/>
    <w:rsid w:val="71694E15"/>
    <w:rsid w:val="716A19A2"/>
    <w:rsid w:val="716B0E27"/>
    <w:rsid w:val="716C68F0"/>
    <w:rsid w:val="716D0904"/>
    <w:rsid w:val="716E3949"/>
    <w:rsid w:val="71723A9D"/>
    <w:rsid w:val="71747E68"/>
    <w:rsid w:val="71757CE1"/>
    <w:rsid w:val="717736AC"/>
    <w:rsid w:val="717B7D6B"/>
    <w:rsid w:val="717C10E7"/>
    <w:rsid w:val="717D35F3"/>
    <w:rsid w:val="71811558"/>
    <w:rsid w:val="71833F49"/>
    <w:rsid w:val="718518AA"/>
    <w:rsid w:val="71870BC6"/>
    <w:rsid w:val="718B6A04"/>
    <w:rsid w:val="71913B77"/>
    <w:rsid w:val="719424FF"/>
    <w:rsid w:val="719A08D3"/>
    <w:rsid w:val="719B0171"/>
    <w:rsid w:val="719B29B0"/>
    <w:rsid w:val="719C4BC2"/>
    <w:rsid w:val="71A549D9"/>
    <w:rsid w:val="71A76B4F"/>
    <w:rsid w:val="71A8334B"/>
    <w:rsid w:val="71A96982"/>
    <w:rsid w:val="71AA755F"/>
    <w:rsid w:val="71AD0F8F"/>
    <w:rsid w:val="71AD31B2"/>
    <w:rsid w:val="71B06D88"/>
    <w:rsid w:val="71B07588"/>
    <w:rsid w:val="71B312DF"/>
    <w:rsid w:val="71B526E3"/>
    <w:rsid w:val="71B66E9C"/>
    <w:rsid w:val="71BD0193"/>
    <w:rsid w:val="71BE4157"/>
    <w:rsid w:val="71C146F8"/>
    <w:rsid w:val="71C25606"/>
    <w:rsid w:val="71C6370C"/>
    <w:rsid w:val="71C75331"/>
    <w:rsid w:val="71C965C9"/>
    <w:rsid w:val="71CB4EFF"/>
    <w:rsid w:val="71CC4CB0"/>
    <w:rsid w:val="71D05005"/>
    <w:rsid w:val="71D158DD"/>
    <w:rsid w:val="71D316BA"/>
    <w:rsid w:val="71D70AEF"/>
    <w:rsid w:val="71D74E00"/>
    <w:rsid w:val="71D83CDF"/>
    <w:rsid w:val="71D9681C"/>
    <w:rsid w:val="71DA2322"/>
    <w:rsid w:val="71DB4114"/>
    <w:rsid w:val="71DF5E7D"/>
    <w:rsid w:val="71DF6957"/>
    <w:rsid w:val="71E31CB1"/>
    <w:rsid w:val="71E615B8"/>
    <w:rsid w:val="71EA5771"/>
    <w:rsid w:val="71F078CD"/>
    <w:rsid w:val="71F25CBA"/>
    <w:rsid w:val="71F46997"/>
    <w:rsid w:val="71F51E09"/>
    <w:rsid w:val="71F55091"/>
    <w:rsid w:val="71FC21FF"/>
    <w:rsid w:val="71FD22F8"/>
    <w:rsid w:val="71FD41FD"/>
    <w:rsid w:val="71FD7440"/>
    <w:rsid w:val="71FE01FC"/>
    <w:rsid w:val="720337DC"/>
    <w:rsid w:val="72034503"/>
    <w:rsid w:val="7205271C"/>
    <w:rsid w:val="720A743E"/>
    <w:rsid w:val="720B4ACD"/>
    <w:rsid w:val="720D3B3E"/>
    <w:rsid w:val="72115FE2"/>
    <w:rsid w:val="721249C5"/>
    <w:rsid w:val="721263E0"/>
    <w:rsid w:val="721715AB"/>
    <w:rsid w:val="721C4A21"/>
    <w:rsid w:val="721D0BCD"/>
    <w:rsid w:val="721E333A"/>
    <w:rsid w:val="72201F0D"/>
    <w:rsid w:val="722864E2"/>
    <w:rsid w:val="72292B60"/>
    <w:rsid w:val="722D7405"/>
    <w:rsid w:val="722F1D8E"/>
    <w:rsid w:val="72345042"/>
    <w:rsid w:val="72353187"/>
    <w:rsid w:val="723A392F"/>
    <w:rsid w:val="723A4886"/>
    <w:rsid w:val="72411D79"/>
    <w:rsid w:val="724432A9"/>
    <w:rsid w:val="72445372"/>
    <w:rsid w:val="724D57DD"/>
    <w:rsid w:val="724E0E01"/>
    <w:rsid w:val="7258419B"/>
    <w:rsid w:val="725A4431"/>
    <w:rsid w:val="72623929"/>
    <w:rsid w:val="72635BFE"/>
    <w:rsid w:val="72640678"/>
    <w:rsid w:val="72670CD3"/>
    <w:rsid w:val="726E3BBA"/>
    <w:rsid w:val="7281052F"/>
    <w:rsid w:val="72826C51"/>
    <w:rsid w:val="728476F8"/>
    <w:rsid w:val="72882328"/>
    <w:rsid w:val="72895980"/>
    <w:rsid w:val="728A4FBE"/>
    <w:rsid w:val="728F7E00"/>
    <w:rsid w:val="72975076"/>
    <w:rsid w:val="72985EFC"/>
    <w:rsid w:val="729954A5"/>
    <w:rsid w:val="729B2EF6"/>
    <w:rsid w:val="72A257F6"/>
    <w:rsid w:val="72A52312"/>
    <w:rsid w:val="72A6054F"/>
    <w:rsid w:val="72AC4EEF"/>
    <w:rsid w:val="72AF0C1F"/>
    <w:rsid w:val="72B52D0D"/>
    <w:rsid w:val="72B7330C"/>
    <w:rsid w:val="72B81300"/>
    <w:rsid w:val="72BC3395"/>
    <w:rsid w:val="72C14101"/>
    <w:rsid w:val="72C8297A"/>
    <w:rsid w:val="72C91196"/>
    <w:rsid w:val="72D004B0"/>
    <w:rsid w:val="72D82432"/>
    <w:rsid w:val="72DB23EC"/>
    <w:rsid w:val="72DB61A4"/>
    <w:rsid w:val="72DE79DE"/>
    <w:rsid w:val="72E36A6C"/>
    <w:rsid w:val="72E72186"/>
    <w:rsid w:val="72EC7DC7"/>
    <w:rsid w:val="72EE2FAF"/>
    <w:rsid w:val="72F07061"/>
    <w:rsid w:val="72F10687"/>
    <w:rsid w:val="72F60FC2"/>
    <w:rsid w:val="72FA486B"/>
    <w:rsid w:val="72FB0A39"/>
    <w:rsid w:val="72FB563F"/>
    <w:rsid w:val="7300131D"/>
    <w:rsid w:val="73036932"/>
    <w:rsid w:val="730456A0"/>
    <w:rsid w:val="73085328"/>
    <w:rsid w:val="730A0AFF"/>
    <w:rsid w:val="73146BBC"/>
    <w:rsid w:val="73196DE2"/>
    <w:rsid w:val="731A2ACE"/>
    <w:rsid w:val="731C03C7"/>
    <w:rsid w:val="73202325"/>
    <w:rsid w:val="73213D4F"/>
    <w:rsid w:val="73252B50"/>
    <w:rsid w:val="732A7D28"/>
    <w:rsid w:val="7334581F"/>
    <w:rsid w:val="73347EC0"/>
    <w:rsid w:val="733A4405"/>
    <w:rsid w:val="733C60E9"/>
    <w:rsid w:val="73411AB4"/>
    <w:rsid w:val="73441363"/>
    <w:rsid w:val="73446FDD"/>
    <w:rsid w:val="73530623"/>
    <w:rsid w:val="73555FAA"/>
    <w:rsid w:val="73557A4B"/>
    <w:rsid w:val="73593115"/>
    <w:rsid w:val="735E3D3E"/>
    <w:rsid w:val="736162DB"/>
    <w:rsid w:val="73635C86"/>
    <w:rsid w:val="736637B5"/>
    <w:rsid w:val="736C532D"/>
    <w:rsid w:val="73702A8B"/>
    <w:rsid w:val="737715FD"/>
    <w:rsid w:val="73775740"/>
    <w:rsid w:val="73792118"/>
    <w:rsid w:val="737D46DF"/>
    <w:rsid w:val="737F56EC"/>
    <w:rsid w:val="738249AA"/>
    <w:rsid w:val="738518D7"/>
    <w:rsid w:val="73900D80"/>
    <w:rsid w:val="73926914"/>
    <w:rsid w:val="7394722D"/>
    <w:rsid w:val="7396167F"/>
    <w:rsid w:val="73996B8F"/>
    <w:rsid w:val="73A555FD"/>
    <w:rsid w:val="73A57FEB"/>
    <w:rsid w:val="73A60978"/>
    <w:rsid w:val="73A64720"/>
    <w:rsid w:val="73A865AF"/>
    <w:rsid w:val="73A94878"/>
    <w:rsid w:val="73AB22A1"/>
    <w:rsid w:val="73AE2968"/>
    <w:rsid w:val="73B17C91"/>
    <w:rsid w:val="73B20C67"/>
    <w:rsid w:val="73B26920"/>
    <w:rsid w:val="73B75D27"/>
    <w:rsid w:val="73BC78DD"/>
    <w:rsid w:val="73BE37EB"/>
    <w:rsid w:val="73C26FE4"/>
    <w:rsid w:val="73C317DF"/>
    <w:rsid w:val="73C6169D"/>
    <w:rsid w:val="73D36B8F"/>
    <w:rsid w:val="73D608DD"/>
    <w:rsid w:val="73DC6C0B"/>
    <w:rsid w:val="73DE0111"/>
    <w:rsid w:val="73DE7BFA"/>
    <w:rsid w:val="73EC6606"/>
    <w:rsid w:val="73ED4813"/>
    <w:rsid w:val="73F77C7D"/>
    <w:rsid w:val="73F90E3F"/>
    <w:rsid w:val="73F94F2A"/>
    <w:rsid w:val="73F95225"/>
    <w:rsid w:val="7407768E"/>
    <w:rsid w:val="740A1CFD"/>
    <w:rsid w:val="740B5F37"/>
    <w:rsid w:val="740D093B"/>
    <w:rsid w:val="741176B6"/>
    <w:rsid w:val="74120554"/>
    <w:rsid w:val="741800F7"/>
    <w:rsid w:val="741D6B59"/>
    <w:rsid w:val="74213D68"/>
    <w:rsid w:val="74226C89"/>
    <w:rsid w:val="742823D3"/>
    <w:rsid w:val="742B777B"/>
    <w:rsid w:val="742F0581"/>
    <w:rsid w:val="7433309D"/>
    <w:rsid w:val="7438088F"/>
    <w:rsid w:val="74387A60"/>
    <w:rsid w:val="74390C48"/>
    <w:rsid w:val="743B24B4"/>
    <w:rsid w:val="743B3E8D"/>
    <w:rsid w:val="743F0664"/>
    <w:rsid w:val="744177C6"/>
    <w:rsid w:val="74423A03"/>
    <w:rsid w:val="74441BCF"/>
    <w:rsid w:val="744924FA"/>
    <w:rsid w:val="744C6626"/>
    <w:rsid w:val="744D1765"/>
    <w:rsid w:val="744F16DE"/>
    <w:rsid w:val="74523456"/>
    <w:rsid w:val="74640054"/>
    <w:rsid w:val="746505F2"/>
    <w:rsid w:val="7465336A"/>
    <w:rsid w:val="7466293B"/>
    <w:rsid w:val="74670F7C"/>
    <w:rsid w:val="74690591"/>
    <w:rsid w:val="74694B3C"/>
    <w:rsid w:val="746964EB"/>
    <w:rsid w:val="746A6E19"/>
    <w:rsid w:val="746D27A2"/>
    <w:rsid w:val="747357E7"/>
    <w:rsid w:val="74790B0C"/>
    <w:rsid w:val="747B7B2D"/>
    <w:rsid w:val="747D391D"/>
    <w:rsid w:val="7481596B"/>
    <w:rsid w:val="748242C0"/>
    <w:rsid w:val="74851C8D"/>
    <w:rsid w:val="74865CAC"/>
    <w:rsid w:val="74867B5C"/>
    <w:rsid w:val="74871D41"/>
    <w:rsid w:val="74884DDF"/>
    <w:rsid w:val="748A761A"/>
    <w:rsid w:val="748B2594"/>
    <w:rsid w:val="74980104"/>
    <w:rsid w:val="749E66EC"/>
    <w:rsid w:val="74A22EE2"/>
    <w:rsid w:val="74A247B8"/>
    <w:rsid w:val="74A26240"/>
    <w:rsid w:val="74A44292"/>
    <w:rsid w:val="74AA59A6"/>
    <w:rsid w:val="74AD736C"/>
    <w:rsid w:val="74AE3ED9"/>
    <w:rsid w:val="74AE5DB0"/>
    <w:rsid w:val="74AF42A0"/>
    <w:rsid w:val="74B55F0F"/>
    <w:rsid w:val="74B65089"/>
    <w:rsid w:val="74B76B90"/>
    <w:rsid w:val="74B97495"/>
    <w:rsid w:val="74BA76E4"/>
    <w:rsid w:val="74BD37E8"/>
    <w:rsid w:val="74BF6331"/>
    <w:rsid w:val="74C04DF4"/>
    <w:rsid w:val="74C407D7"/>
    <w:rsid w:val="74C81B90"/>
    <w:rsid w:val="74CA45EF"/>
    <w:rsid w:val="74CD01BC"/>
    <w:rsid w:val="74D00716"/>
    <w:rsid w:val="74D361A3"/>
    <w:rsid w:val="74D527BA"/>
    <w:rsid w:val="74D8340D"/>
    <w:rsid w:val="74D840E6"/>
    <w:rsid w:val="74D94C80"/>
    <w:rsid w:val="74E31E24"/>
    <w:rsid w:val="74E320F4"/>
    <w:rsid w:val="74E534CB"/>
    <w:rsid w:val="74EE2340"/>
    <w:rsid w:val="74EE350E"/>
    <w:rsid w:val="74EE454C"/>
    <w:rsid w:val="74EE5A0F"/>
    <w:rsid w:val="74EF25EF"/>
    <w:rsid w:val="74F7253A"/>
    <w:rsid w:val="74FB36D5"/>
    <w:rsid w:val="74FB4B4E"/>
    <w:rsid w:val="74FC5FE4"/>
    <w:rsid w:val="74FD5B73"/>
    <w:rsid w:val="74FF09FF"/>
    <w:rsid w:val="7500679A"/>
    <w:rsid w:val="75057ADB"/>
    <w:rsid w:val="75064871"/>
    <w:rsid w:val="7509392D"/>
    <w:rsid w:val="751F72DA"/>
    <w:rsid w:val="752D6734"/>
    <w:rsid w:val="7531297B"/>
    <w:rsid w:val="75326C24"/>
    <w:rsid w:val="75347C48"/>
    <w:rsid w:val="753709B1"/>
    <w:rsid w:val="753755B3"/>
    <w:rsid w:val="7537625D"/>
    <w:rsid w:val="75377FF4"/>
    <w:rsid w:val="753C295B"/>
    <w:rsid w:val="753C3711"/>
    <w:rsid w:val="753E1EEC"/>
    <w:rsid w:val="75400901"/>
    <w:rsid w:val="7542567E"/>
    <w:rsid w:val="7543355D"/>
    <w:rsid w:val="754354FC"/>
    <w:rsid w:val="754B0B1C"/>
    <w:rsid w:val="754C4888"/>
    <w:rsid w:val="75585B50"/>
    <w:rsid w:val="7558723F"/>
    <w:rsid w:val="755B7F84"/>
    <w:rsid w:val="755C15AE"/>
    <w:rsid w:val="755C3612"/>
    <w:rsid w:val="755E6712"/>
    <w:rsid w:val="755F37F3"/>
    <w:rsid w:val="75600E50"/>
    <w:rsid w:val="75680CD8"/>
    <w:rsid w:val="75686BE2"/>
    <w:rsid w:val="756934F1"/>
    <w:rsid w:val="756B379C"/>
    <w:rsid w:val="756B5D64"/>
    <w:rsid w:val="756D2252"/>
    <w:rsid w:val="756D4426"/>
    <w:rsid w:val="756E4769"/>
    <w:rsid w:val="756F4BAE"/>
    <w:rsid w:val="756F7C17"/>
    <w:rsid w:val="75774E2A"/>
    <w:rsid w:val="75790AD0"/>
    <w:rsid w:val="757C0FC5"/>
    <w:rsid w:val="757D537D"/>
    <w:rsid w:val="757E0E2D"/>
    <w:rsid w:val="75812D82"/>
    <w:rsid w:val="75817865"/>
    <w:rsid w:val="758377CF"/>
    <w:rsid w:val="758449FB"/>
    <w:rsid w:val="758E14D7"/>
    <w:rsid w:val="758F0E29"/>
    <w:rsid w:val="7593175D"/>
    <w:rsid w:val="75932BA5"/>
    <w:rsid w:val="7594726D"/>
    <w:rsid w:val="759F1785"/>
    <w:rsid w:val="75A12226"/>
    <w:rsid w:val="75A21404"/>
    <w:rsid w:val="75A46384"/>
    <w:rsid w:val="75A5377B"/>
    <w:rsid w:val="75A70664"/>
    <w:rsid w:val="75AC11EE"/>
    <w:rsid w:val="75B3158B"/>
    <w:rsid w:val="75B472EE"/>
    <w:rsid w:val="75B82A07"/>
    <w:rsid w:val="75BC147D"/>
    <w:rsid w:val="75BF31AA"/>
    <w:rsid w:val="75C21D8E"/>
    <w:rsid w:val="75C61FDB"/>
    <w:rsid w:val="75CB0AA2"/>
    <w:rsid w:val="75D2511E"/>
    <w:rsid w:val="75D746B3"/>
    <w:rsid w:val="75DA5865"/>
    <w:rsid w:val="75DF4C2A"/>
    <w:rsid w:val="75DF4DA5"/>
    <w:rsid w:val="75E42D00"/>
    <w:rsid w:val="75ED6C80"/>
    <w:rsid w:val="75F20E06"/>
    <w:rsid w:val="75FB2357"/>
    <w:rsid w:val="75FB494D"/>
    <w:rsid w:val="75FB4E69"/>
    <w:rsid w:val="7602304A"/>
    <w:rsid w:val="76040647"/>
    <w:rsid w:val="76062256"/>
    <w:rsid w:val="76081415"/>
    <w:rsid w:val="760D63D3"/>
    <w:rsid w:val="761211AF"/>
    <w:rsid w:val="76147BEE"/>
    <w:rsid w:val="7619098A"/>
    <w:rsid w:val="76193C17"/>
    <w:rsid w:val="761C1366"/>
    <w:rsid w:val="761C18A4"/>
    <w:rsid w:val="761E4F2F"/>
    <w:rsid w:val="76251C9B"/>
    <w:rsid w:val="7625423C"/>
    <w:rsid w:val="762B5794"/>
    <w:rsid w:val="762B62A6"/>
    <w:rsid w:val="762D538D"/>
    <w:rsid w:val="76334660"/>
    <w:rsid w:val="76377224"/>
    <w:rsid w:val="76377D9B"/>
    <w:rsid w:val="76476BE9"/>
    <w:rsid w:val="764817CA"/>
    <w:rsid w:val="764D0922"/>
    <w:rsid w:val="765342E9"/>
    <w:rsid w:val="76571AA6"/>
    <w:rsid w:val="76573360"/>
    <w:rsid w:val="76585D28"/>
    <w:rsid w:val="765B2573"/>
    <w:rsid w:val="765B5EB7"/>
    <w:rsid w:val="76684144"/>
    <w:rsid w:val="766A6C17"/>
    <w:rsid w:val="766B0FB7"/>
    <w:rsid w:val="766C4088"/>
    <w:rsid w:val="7671365E"/>
    <w:rsid w:val="76760B00"/>
    <w:rsid w:val="76764DDD"/>
    <w:rsid w:val="76794D82"/>
    <w:rsid w:val="767B0420"/>
    <w:rsid w:val="767C15A9"/>
    <w:rsid w:val="768A1F52"/>
    <w:rsid w:val="768C30DA"/>
    <w:rsid w:val="768E68CA"/>
    <w:rsid w:val="769006C9"/>
    <w:rsid w:val="769463EF"/>
    <w:rsid w:val="769847BB"/>
    <w:rsid w:val="76A00FC8"/>
    <w:rsid w:val="76A7291F"/>
    <w:rsid w:val="76AA38C4"/>
    <w:rsid w:val="76AB6F65"/>
    <w:rsid w:val="76AC2368"/>
    <w:rsid w:val="76B04B39"/>
    <w:rsid w:val="76B1544F"/>
    <w:rsid w:val="76B41D99"/>
    <w:rsid w:val="76BA6503"/>
    <w:rsid w:val="76BC43E4"/>
    <w:rsid w:val="76BE5288"/>
    <w:rsid w:val="76BF5A6F"/>
    <w:rsid w:val="76C23BC2"/>
    <w:rsid w:val="76C64117"/>
    <w:rsid w:val="76C84B66"/>
    <w:rsid w:val="76D03EA3"/>
    <w:rsid w:val="76D042D1"/>
    <w:rsid w:val="76D91973"/>
    <w:rsid w:val="76D92D09"/>
    <w:rsid w:val="76DC73AC"/>
    <w:rsid w:val="76DD6784"/>
    <w:rsid w:val="76DE17D1"/>
    <w:rsid w:val="76DF51A1"/>
    <w:rsid w:val="76E04D75"/>
    <w:rsid w:val="76E11A6B"/>
    <w:rsid w:val="76E65298"/>
    <w:rsid w:val="76EA655B"/>
    <w:rsid w:val="76F06654"/>
    <w:rsid w:val="76F3537B"/>
    <w:rsid w:val="76F42BA9"/>
    <w:rsid w:val="76F5059C"/>
    <w:rsid w:val="76F51926"/>
    <w:rsid w:val="76F62A80"/>
    <w:rsid w:val="76F811BF"/>
    <w:rsid w:val="770003EC"/>
    <w:rsid w:val="770055E2"/>
    <w:rsid w:val="77022C8F"/>
    <w:rsid w:val="77072892"/>
    <w:rsid w:val="770A2763"/>
    <w:rsid w:val="770A4348"/>
    <w:rsid w:val="770F53B4"/>
    <w:rsid w:val="7711007C"/>
    <w:rsid w:val="771750AD"/>
    <w:rsid w:val="771A472E"/>
    <w:rsid w:val="771C60C5"/>
    <w:rsid w:val="771E5337"/>
    <w:rsid w:val="772A4554"/>
    <w:rsid w:val="772D4DE2"/>
    <w:rsid w:val="772E01AB"/>
    <w:rsid w:val="772F070E"/>
    <w:rsid w:val="772F2001"/>
    <w:rsid w:val="773122BF"/>
    <w:rsid w:val="77316580"/>
    <w:rsid w:val="7732204A"/>
    <w:rsid w:val="773232B9"/>
    <w:rsid w:val="77336F0A"/>
    <w:rsid w:val="774310BE"/>
    <w:rsid w:val="774426D5"/>
    <w:rsid w:val="77450680"/>
    <w:rsid w:val="77466BB7"/>
    <w:rsid w:val="77475D1A"/>
    <w:rsid w:val="7748078C"/>
    <w:rsid w:val="7750623E"/>
    <w:rsid w:val="77521305"/>
    <w:rsid w:val="77522BB2"/>
    <w:rsid w:val="7758706D"/>
    <w:rsid w:val="77590AEB"/>
    <w:rsid w:val="775A10DA"/>
    <w:rsid w:val="775F4CA4"/>
    <w:rsid w:val="776036C5"/>
    <w:rsid w:val="77617A8F"/>
    <w:rsid w:val="77655460"/>
    <w:rsid w:val="7768488D"/>
    <w:rsid w:val="776867EF"/>
    <w:rsid w:val="776B5F25"/>
    <w:rsid w:val="776D79E4"/>
    <w:rsid w:val="776E6ED3"/>
    <w:rsid w:val="77711710"/>
    <w:rsid w:val="777502F2"/>
    <w:rsid w:val="7775476E"/>
    <w:rsid w:val="7776192E"/>
    <w:rsid w:val="777A148D"/>
    <w:rsid w:val="777B26B7"/>
    <w:rsid w:val="777E082D"/>
    <w:rsid w:val="778631EB"/>
    <w:rsid w:val="778862A8"/>
    <w:rsid w:val="77897C92"/>
    <w:rsid w:val="778F2E80"/>
    <w:rsid w:val="779071C1"/>
    <w:rsid w:val="779658FF"/>
    <w:rsid w:val="77977744"/>
    <w:rsid w:val="779932A9"/>
    <w:rsid w:val="779A042C"/>
    <w:rsid w:val="779A2D6C"/>
    <w:rsid w:val="779C471D"/>
    <w:rsid w:val="779C4931"/>
    <w:rsid w:val="779C7290"/>
    <w:rsid w:val="77A05F4F"/>
    <w:rsid w:val="77A96477"/>
    <w:rsid w:val="77AB7D1D"/>
    <w:rsid w:val="77AD394D"/>
    <w:rsid w:val="77B2181A"/>
    <w:rsid w:val="77B93633"/>
    <w:rsid w:val="77C07052"/>
    <w:rsid w:val="77C53D8B"/>
    <w:rsid w:val="77C678B2"/>
    <w:rsid w:val="77C75BCB"/>
    <w:rsid w:val="77C77A0C"/>
    <w:rsid w:val="77CE26AA"/>
    <w:rsid w:val="77D04487"/>
    <w:rsid w:val="77D427A1"/>
    <w:rsid w:val="77D60DC1"/>
    <w:rsid w:val="77D64295"/>
    <w:rsid w:val="77DD4BE1"/>
    <w:rsid w:val="77DF0554"/>
    <w:rsid w:val="77E610F5"/>
    <w:rsid w:val="77E84528"/>
    <w:rsid w:val="77EC1AD9"/>
    <w:rsid w:val="77F1483C"/>
    <w:rsid w:val="77F316C2"/>
    <w:rsid w:val="78046687"/>
    <w:rsid w:val="780471D8"/>
    <w:rsid w:val="780D286A"/>
    <w:rsid w:val="780D31A0"/>
    <w:rsid w:val="7812049B"/>
    <w:rsid w:val="78133915"/>
    <w:rsid w:val="78167E47"/>
    <w:rsid w:val="781B2BE5"/>
    <w:rsid w:val="781C2C8B"/>
    <w:rsid w:val="782411C5"/>
    <w:rsid w:val="782A1AC4"/>
    <w:rsid w:val="782D686C"/>
    <w:rsid w:val="782D7AC2"/>
    <w:rsid w:val="7832538E"/>
    <w:rsid w:val="78356541"/>
    <w:rsid w:val="78371B6C"/>
    <w:rsid w:val="783918F6"/>
    <w:rsid w:val="783A0E7F"/>
    <w:rsid w:val="783A2717"/>
    <w:rsid w:val="783C52F5"/>
    <w:rsid w:val="783D2128"/>
    <w:rsid w:val="78442414"/>
    <w:rsid w:val="78443B54"/>
    <w:rsid w:val="78451951"/>
    <w:rsid w:val="784747C7"/>
    <w:rsid w:val="784A0D93"/>
    <w:rsid w:val="784A59D1"/>
    <w:rsid w:val="784A7BF1"/>
    <w:rsid w:val="78511E88"/>
    <w:rsid w:val="78515741"/>
    <w:rsid w:val="78520E07"/>
    <w:rsid w:val="7855011B"/>
    <w:rsid w:val="7857767E"/>
    <w:rsid w:val="7858165C"/>
    <w:rsid w:val="785928BB"/>
    <w:rsid w:val="785A5D8A"/>
    <w:rsid w:val="785B5EB8"/>
    <w:rsid w:val="786474DC"/>
    <w:rsid w:val="78647612"/>
    <w:rsid w:val="786522B7"/>
    <w:rsid w:val="78656E43"/>
    <w:rsid w:val="786B1867"/>
    <w:rsid w:val="786C6665"/>
    <w:rsid w:val="786F6BD8"/>
    <w:rsid w:val="787406A4"/>
    <w:rsid w:val="787471D6"/>
    <w:rsid w:val="7875088C"/>
    <w:rsid w:val="787602FB"/>
    <w:rsid w:val="787A4E14"/>
    <w:rsid w:val="787E37E6"/>
    <w:rsid w:val="787F2EF4"/>
    <w:rsid w:val="78804494"/>
    <w:rsid w:val="78943251"/>
    <w:rsid w:val="7896271A"/>
    <w:rsid w:val="789651EA"/>
    <w:rsid w:val="78A33B09"/>
    <w:rsid w:val="78A6588A"/>
    <w:rsid w:val="78A8685B"/>
    <w:rsid w:val="78AC2C5C"/>
    <w:rsid w:val="78B245BF"/>
    <w:rsid w:val="78B34C6B"/>
    <w:rsid w:val="78B41D49"/>
    <w:rsid w:val="78BB1D7F"/>
    <w:rsid w:val="78BC31E6"/>
    <w:rsid w:val="78C11101"/>
    <w:rsid w:val="78C233FE"/>
    <w:rsid w:val="78C2761C"/>
    <w:rsid w:val="78C41566"/>
    <w:rsid w:val="78C55746"/>
    <w:rsid w:val="78CF4571"/>
    <w:rsid w:val="78CF5527"/>
    <w:rsid w:val="78CF6EA1"/>
    <w:rsid w:val="78D31A86"/>
    <w:rsid w:val="78D7514B"/>
    <w:rsid w:val="78DF3872"/>
    <w:rsid w:val="78E01966"/>
    <w:rsid w:val="78E0312F"/>
    <w:rsid w:val="78E3582E"/>
    <w:rsid w:val="78E51371"/>
    <w:rsid w:val="78E56789"/>
    <w:rsid w:val="78E70A78"/>
    <w:rsid w:val="78E70BD8"/>
    <w:rsid w:val="78E85DB8"/>
    <w:rsid w:val="78E93C16"/>
    <w:rsid w:val="78E93C38"/>
    <w:rsid w:val="78ED0FCE"/>
    <w:rsid w:val="78EF6BCB"/>
    <w:rsid w:val="78F05576"/>
    <w:rsid w:val="78F61A33"/>
    <w:rsid w:val="78F677A2"/>
    <w:rsid w:val="78FC0111"/>
    <w:rsid w:val="78FD7649"/>
    <w:rsid w:val="79010A33"/>
    <w:rsid w:val="79026529"/>
    <w:rsid w:val="790328A0"/>
    <w:rsid w:val="79066ED6"/>
    <w:rsid w:val="790703BC"/>
    <w:rsid w:val="79087DFC"/>
    <w:rsid w:val="790A6F03"/>
    <w:rsid w:val="790E2A70"/>
    <w:rsid w:val="790E4406"/>
    <w:rsid w:val="790F7A5E"/>
    <w:rsid w:val="7910330E"/>
    <w:rsid w:val="79160F25"/>
    <w:rsid w:val="791A6382"/>
    <w:rsid w:val="791C124B"/>
    <w:rsid w:val="792621C1"/>
    <w:rsid w:val="7926486E"/>
    <w:rsid w:val="79282156"/>
    <w:rsid w:val="7929056A"/>
    <w:rsid w:val="792943AC"/>
    <w:rsid w:val="792A10AE"/>
    <w:rsid w:val="792C5B21"/>
    <w:rsid w:val="79322014"/>
    <w:rsid w:val="793333CD"/>
    <w:rsid w:val="793779C0"/>
    <w:rsid w:val="793B0805"/>
    <w:rsid w:val="793D58F2"/>
    <w:rsid w:val="793F195A"/>
    <w:rsid w:val="7941442A"/>
    <w:rsid w:val="79444669"/>
    <w:rsid w:val="79456BE7"/>
    <w:rsid w:val="794A3FA8"/>
    <w:rsid w:val="794B2AA3"/>
    <w:rsid w:val="794C4F96"/>
    <w:rsid w:val="79502EBD"/>
    <w:rsid w:val="7951316A"/>
    <w:rsid w:val="79547582"/>
    <w:rsid w:val="79561046"/>
    <w:rsid w:val="7957353F"/>
    <w:rsid w:val="79584C9F"/>
    <w:rsid w:val="79666CC0"/>
    <w:rsid w:val="796903EC"/>
    <w:rsid w:val="796C3E7B"/>
    <w:rsid w:val="796D3930"/>
    <w:rsid w:val="796E3863"/>
    <w:rsid w:val="796F31FE"/>
    <w:rsid w:val="79723121"/>
    <w:rsid w:val="79730147"/>
    <w:rsid w:val="7974091F"/>
    <w:rsid w:val="79767FD2"/>
    <w:rsid w:val="79770687"/>
    <w:rsid w:val="797718B4"/>
    <w:rsid w:val="797D686B"/>
    <w:rsid w:val="797D6D94"/>
    <w:rsid w:val="797F13E4"/>
    <w:rsid w:val="79807621"/>
    <w:rsid w:val="7987682E"/>
    <w:rsid w:val="79892B5D"/>
    <w:rsid w:val="798D31F2"/>
    <w:rsid w:val="79967380"/>
    <w:rsid w:val="799B71BA"/>
    <w:rsid w:val="799F20DF"/>
    <w:rsid w:val="799F36BA"/>
    <w:rsid w:val="799F4839"/>
    <w:rsid w:val="799F69F0"/>
    <w:rsid w:val="79A2363D"/>
    <w:rsid w:val="79A46C28"/>
    <w:rsid w:val="79A73271"/>
    <w:rsid w:val="79A76197"/>
    <w:rsid w:val="79AF7AC5"/>
    <w:rsid w:val="79B53D9D"/>
    <w:rsid w:val="79B72C31"/>
    <w:rsid w:val="79B96805"/>
    <w:rsid w:val="79BA6C4C"/>
    <w:rsid w:val="79BC4B2E"/>
    <w:rsid w:val="79BF4226"/>
    <w:rsid w:val="79C03C5D"/>
    <w:rsid w:val="79CA4ED2"/>
    <w:rsid w:val="79CB09B4"/>
    <w:rsid w:val="79CD24AA"/>
    <w:rsid w:val="79D40CF7"/>
    <w:rsid w:val="79D4544F"/>
    <w:rsid w:val="79D834D2"/>
    <w:rsid w:val="79D91743"/>
    <w:rsid w:val="79DA2563"/>
    <w:rsid w:val="79DE104B"/>
    <w:rsid w:val="79DF60C6"/>
    <w:rsid w:val="79E16084"/>
    <w:rsid w:val="79E37340"/>
    <w:rsid w:val="79EB73E9"/>
    <w:rsid w:val="79EF43B0"/>
    <w:rsid w:val="79F029B5"/>
    <w:rsid w:val="79F05CEB"/>
    <w:rsid w:val="79F0763B"/>
    <w:rsid w:val="79F57F66"/>
    <w:rsid w:val="79F65141"/>
    <w:rsid w:val="79FA28CF"/>
    <w:rsid w:val="79FA51E5"/>
    <w:rsid w:val="79FE0786"/>
    <w:rsid w:val="7A03230C"/>
    <w:rsid w:val="7A0523FA"/>
    <w:rsid w:val="7A057E2F"/>
    <w:rsid w:val="7A0B1805"/>
    <w:rsid w:val="7A0F6C47"/>
    <w:rsid w:val="7A127B21"/>
    <w:rsid w:val="7A1B54AC"/>
    <w:rsid w:val="7A1D7DFD"/>
    <w:rsid w:val="7A22746C"/>
    <w:rsid w:val="7A2304D8"/>
    <w:rsid w:val="7A243EFD"/>
    <w:rsid w:val="7A245FEA"/>
    <w:rsid w:val="7A263134"/>
    <w:rsid w:val="7A2A4E85"/>
    <w:rsid w:val="7A3211F1"/>
    <w:rsid w:val="7A344B9C"/>
    <w:rsid w:val="7A382DFA"/>
    <w:rsid w:val="7A3B7B35"/>
    <w:rsid w:val="7A401FF6"/>
    <w:rsid w:val="7A4020FE"/>
    <w:rsid w:val="7A411701"/>
    <w:rsid w:val="7A483C2E"/>
    <w:rsid w:val="7A485711"/>
    <w:rsid w:val="7A4A2635"/>
    <w:rsid w:val="7A4A5C71"/>
    <w:rsid w:val="7A4D795D"/>
    <w:rsid w:val="7A4E207B"/>
    <w:rsid w:val="7A4F1588"/>
    <w:rsid w:val="7A5645FD"/>
    <w:rsid w:val="7A5A0AB4"/>
    <w:rsid w:val="7A5B2E3A"/>
    <w:rsid w:val="7A5B65DC"/>
    <w:rsid w:val="7A650874"/>
    <w:rsid w:val="7A6A7452"/>
    <w:rsid w:val="7A6F58FE"/>
    <w:rsid w:val="7A713F20"/>
    <w:rsid w:val="7A78554F"/>
    <w:rsid w:val="7A790CEE"/>
    <w:rsid w:val="7A797CBB"/>
    <w:rsid w:val="7A7D6744"/>
    <w:rsid w:val="7A844CAE"/>
    <w:rsid w:val="7A846E3A"/>
    <w:rsid w:val="7A8510BB"/>
    <w:rsid w:val="7A88044C"/>
    <w:rsid w:val="7A8A250F"/>
    <w:rsid w:val="7A8F6181"/>
    <w:rsid w:val="7A904E8B"/>
    <w:rsid w:val="7A9253A4"/>
    <w:rsid w:val="7A9D1179"/>
    <w:rsid w:val="7A9E60E7"/>
    <w:rsid w:val="7A9F46F3"/>
    <w:rsid w:val="7AA130DE"/>
    <w:rsid w:val="7AA20B2B"/>
    <w:rsid w:val="7AA3062B"/>
    <w:rsid w:val="7AA328F4"/>
    <w:rsid w:val="7AA438D8"/>
    <w:rsid w:val="7AA67FF3"/>
    <w:rsid w:val="7AAA31A3"/>
    <w:rsid w:val="7AAB5D21"/>
    <w:rsid w:val="7AAC40F7"/>
    <w:rsid w:val="7AB26836"/>
    <w:rsid w:val="7AB363D9"/>
    <w:rsid w:val="7AB766CA"/>
    <w:rsid w:val="7AC0350A"/>
    <w:rsid w:val="7AC772F4"/>
    <w:rsid w:val="7ACB7964"/>
    <w:rsid w:val="7AD47D8E"/>
    <w:rsid w:val="7AD77A72"/>
    <w:rsid w:val="7ADE061B"/>
    <w:rsid w:val="7AEE72A1"/>
    <w:rsid w:val="7AF03997"/>
    <w:rsid w:val="7AF97935"/>
    <w:rsid w:val="7AFB24A4"/>
    <w:rsid w:val="7AFB57C6"/>
    <w:rsid w:val="7AFC1C3A"/>
    <w:rsid w:val="7AFC3DF6"/>
    <w:rsid w:val="7B035D73"/>
    <w:rsid w:val="7B074833"/>
    <w:rsid w:val="7B083CE6"/>
    <w:rsid w:val="7B0C64D1"/>
    <w:rsid w:val="7B1458CE"/>
    <w:rsid w:val="7B14693A"/>
    <w:rsid w:val="7B166BB3"/>
    <w:rsid w:val="7B1757DB"/>
    <w:rsid w:val="7B205D27"/>
    <w:rsid w:val="7B231949"/>
    <w:rsid w:val="7B255763"/>
    <w:rsid w:val="7B27492E"/>
    <w:rsid w:val="7B292513"/>
    <w:rsid w:val="7B2F7BD6"/>
    <w:rsid w:val="7B323885"/>
    <w:rsid w:val="7B331DB9"/>
    <w:rsid w:val="7B346330"/>
    <w:rsid w:val="7B381F72"/>
    <w:rsid w:val="7B396D19"/>
    <w:rsid w:val="7B455B8B"/>
    <w:rsid w:val="7B4678B1"/>
    <w:rsid w:val="7B481567"/>
    <w:rsid w:val="7B497FC8"/>
    <w:rsid w:val="7B4C1EDF"/>
    <w:rsid w:val="7B4C288D"/>
    <w:rsid w:val="7B4C7545"/>
    <w:rsid w:val="7B4F2BCC"/>
    <w:rsid w:val="7B506C1A"/>
    <w:rsid w:val="7B5073B8"/>
    <w:rsid w:val="7B57068D"/>
    <w:rsid w:val="7B5C0F32"/>
    <w:rsid w:val="7B5F448C"/>
    <w:rsid w:val="7B614AAC"/>
    <w:rsid w:val="7B68250F"/>
    <w:rsid w:val="7B6D1C39"/>
    <w:rsid w:val="7B6E197B"/>
    <w:rsid w:val="7B7017AB"/>
    <w:rsid w:val="7B737984"/>
    <w:rsid w:val="7B766BC2"/>
    <w:rsid w:val="7B774EA4"/>
    <w:rsid w:val="7B7858C2"/>
    <w:rsid w:val="7B7F60BE"/>
    <w:rsid w:val="7B802B34"/>
    <w:rsid w:val="7B8061ED"/>
    <w:rsid w:val="7B871AA5"/>
    <w:rsid w:val="7B876211"/>
    <w:rsid w:val="7B8775B5"/>
    <w:rsid w:val="7B8817D7"/>
    <w:rsid w:val="7B885110"/>
    <w:rsid w:val="7B88586E"/>
    <w:rsid w:val="7B8873DF"/>
    <w:rsid w:val="7B8A4650"/>
    <w:rsid w:val="7B8D78A5"/>
    <w:rsid w:val="7B9078EF"/>
    <w:rsid w:val="7B9232D3"/>
    <w:rsid w:val="7B93274B"/>
    <w:rsid w:val="7B9418BC"/>
    <w:rsid w:val="7B9514FF"/>
    <w:rsid w:val="7B953F8D"/>
    <w:rsid w:val="7B9B36B2"/>
    <w:rsid w:val="7B9B7BE8"/>
    <w:rsid w:val="7B9C43C8"/>
    <w:rsid w:val="7B9C7144"/>
    <w:rsid w:val="7B9D3358"/>
    <w:rsid w:val="7B9E687F"/>
    <w:rsid w:val="7BA05B06"/>
    <w:rsid w:val="7BAC773A"/>
    <w:rsid w:val="7BAE53D8"/>
    <w:rsid w:val="7BB13453"/>
    <w:rsid w:val="7BB157A5"/>
    <w:rsid w:val="7BB656F6"/>
    <w:rsid w:val="7BB74FA8"/>
    <w:rsid w:val="7BB90C50"/>
    <w:rsid w:val="7BBC32ED"/>
    <w:rsid w:val="7BBC5E4F"/>
    <w:rsid w:val="7BBD14F9"/>
    <w:rsid w:val="7BC36702"/>
    <w:rsid w:val="7BC424F2"/>
    <w:rsid w:val="7BC55F22"/>
    <w:rsid w:val="7BC85545"/>
    <w:rsid w:val="7BCA5F66"/>
    <w:rsid w:val="7BCB5752"/>
    <w:rsid w:val="7BCF52B9"/>
    <w:rsid w:val="7BD24F85"/>
    <w:rsid w:val="7BD44626"/>
    <w:rsid w:val="7BD57CD4"/>
    <w:rsid w:val="7BDD1B54"/>
    <w:rsid w:val="7BDE72BF"/>
    <w:rsid w:val="7BE3575C"/>
    <w:rsid w:val="7BE51B0C"/>
    <w:rsid w:val="7BEC36D0"/>
    <w:rsid w:val="7BEE41C7"/>
    <w:rsid w:val="7BF04E7E"/>
    <w:rsid w:val="7BFA6FDE"/>
    <w:rsid w:val="7BFB6E6F"/>
    <w:rsid w:val="7BFF50ED"/>
    <w:rsid w:val="7C055E2E"/>
    <w:rsid w:val="7C097D73"/>
    <w:rsid w:val="7C0C082D"/>
    <w:rsid w:val="7C0C7FBF"/>
    <w:rsid w:val="7C14617C"/>
    <w:rsid w:val="7C1C75C6"/>
    <w:rsid w:val="7C201CBC"/>
    <w:rsid w:val="7C261006"/>
    <w:rsid w:val="7C274767"/>
    <w:rsid w:val="7C2A32DB"/>
    <w:rsid w:val="7C2D0DC2"/>
    <w:rsid w:val="7C2E4254"/>
    <w:rsid w:val="7C2F3E01"/>
    <w:rsid w:val="7C306048"/>
    <w:rsid w:val="7C311CA5"/>
    <w:rsid w:val="7C3216D3"/>
    <w:rsid w:val="7C33373E"/>
    <w:rsid w:val="7C3369F2"/>
    <w:rsid w:val="7C39607A"/>
    <w:rsid w:val="7C3A4CA4"/>
    <w:rsid w:val="7C3E0CDE"/>
    <w:rsid w:val="7C3F6BB4"/>
    <w:rsid w:val="7C4C652B"/>
    <w:rsid w:val="7C4D464C"/>
    <w:rsid w:val="7C5268B4"/>
    <w:rsid w:val="7C542906"/>
    <w:rsid w:val="7C552FA4"/>
    <w:rsid w:val="7C590F82"/>
    <w:rsid w:val="7C5E4657"/>
    <w:rsid w:val="7C66278A"/>
    <w:rsid w:val="7C676A04"/>
    <w:rsid w:val="7C687C4E"/>
    <w:rsid w:val="7C6A09FC"/>
    <w:rsid w:val="7C6B24F0"/>
    <w:rsid w:val="7C6C5657"/>
    <w:rsid w:val="7C6D4C75"/>
    <w:rsid w:val="7C703597"/>
    <w:rsid w:val="7C7259B4"/>
    <w:rsid w:val="7C727C1C"/>
    <w:rsid w:val="7C7933B5"/>
    <w:rsid w:val="7C8021FC"/>
    <w:rsid w:val="7C8319FA"/>
    <w:rsid w:val="7C83721D"/>
    <w:rsid w:val="7C8514E8"/>
    <w:rsid w:val="7C8742EC"/>
    <w:rsid w:val="7C88058C"/>
    <w:rsid w:val="7C8A2352"/>
    <w:rsid w:val="7C905F92"/>
    <w:rsid w:val="7C935CE8"/>
    <w:rsid w:val="7C94587D"/>
    <w:rsid w:val="7C946679"/>
    <w:rsid w:val="7C954455"/>
    <w:rsid w:val="7C996549"/>
    <w:rsid w:val="7C9C31A9"/>
    <w:rsid w:val="7CA17DF5"/>
    <w:rsid w:val="7CA45E3D"/>
    <w:rsid w:val="7CA915DE"/>
    <w:rsid w:val="7CA971F2"/>
    <w:rsid w:val="7CAC4EBD"/>
    <w:rsid w:val="7CB662C8"/>
    <w:rsid w:val="7CB87EC5"/>
    <w:rsid w:val="7CBC3671"/>
    <w:rsid w:val="7CC24591"/>
    <w:rsid w:val="7CC53264"/>
    <w:rsid w:val="7CD078E1"/>
    <w:rsid w:val="7CD95BC6"/>
    <w:rsid w:val="7CDD4C4A"/>
    <w:rsid w:val="7CDD7730"/>
    <w:rsid w:val="7CDF10B6"/>
    <w:rsid w:val="7CE32E5A"/>
    <w:rsid w:val="7CE5007B"/>
    <w:rsid w:val="7CE64FD0"/>
    <w:rsid w:val="7CE65C0A"/>
    <w:rsid w:val="7CEF01D8"/>
    <w:rsid w:val="7CF40038"/>
    <w:rsid w:val="7CF420EA"/>
    <w:rsid w:val="7CF86B86"/>
    <w:rsid w:val="7CFC2EBE"/>
    <w:rsid w:val="7D026D29"/>
    <w:rsid w:val="7D057E59"/>
    <w:rsid w:val="7D075113"/>
    <w:rsid w:val="7D0C6B4C"/>
    <w:rsid w:val="7D0E6FD2"/>
    <w:rsid w:val="7D0F2CFC"/>
    <w:rsid w:val="7D112665"/>
    <w:rsid w:val="7D1126C5"/>
    <w:rsid w:val="7D122248"/>
    <w:rsid w:val="7D156A79"/>
    <w:rsid w:val="7D1612A0"/>
    <w:rsid w:val="7D17491A"/>
    <w:rsid w:val="7D1823E2"/>
    <w:rsid w:val="7D1D231E"/>
    <w:rsid w:val="7D1D7743"/>
    <w:rsid w:val="7D1E3AB4"/>
    <w:rsid w:val="7D1F4A84"/>
    <w:rsid w:val="7D200D99"/>
    <w:rsid w:val="7D220CF0"/>
    <w:rsid w:val="7D241F96"/>
    <w:rsid w:val="7D261075"/>
    <w:rsid w:val="7D312DA1"/>
    <w:rsid w:val="7D3B23C2"/>
    <w:rsid w:val="7D3F3D46"/>
    <w:rsid w:val="7D49022D"/>
    <w:rsid w:val="7D4A2991"/>
    <w:rsid w:val="7D4B6295"/>
    <w:rsid w:val="7D4C7BFA"/>
    <w:rsid w:val="7D4D3A27"/>
    <w:rsid w:val="7D4F00F3"/>
    <w:rsid w:val="7D4F1F56"/>
    <w:rsid w:val="7D521DC3"/>
    <w:rsid w:val="7D5E68BA"/>
    <w:rsid w:val="7D5F6D7C"/>
    <w:rsid w:val="7D624685"/>
    <w:rsid w:val="7D6805B0"/>
    <w:rsid w:val="7D6B6B18"/>
    <w:rsid w:val="7D6D016A"/>
    <w:rsid w:val="7D71507F"/>
    <w:rsid w:val="7D755457"/>
    <w:rsid w:val="7D7A653B"/>
    <w:rsid w:val="7D80643B"/>
    <w:rsid w:val="7D836644"/>
    <w:rsid w:val="7D872997"/>
    <w:rsid w:val="7D872E53"/>
    <w:rsid w:val="7D892E3E"/>
    <w:rsid w:val="7D8D59A8"/>
    <w:rsid w:val="7D973360"/>
    <w:rsid w:val="7D99569A"/>
    <w:rsid w:val="7DA51B0F"/>
    <w:rsid w:val="7DA55C43"/>
    <w:rsid w:val="7DA63642"/>
    <w:rsid w:val="7DAA1D10"/>
    <w:rsid w:val="7DB56646"/>
    <w:rsid w:val="7DBB511F"/>
    <w:rsid w:val="7DBD7839"/>
    <w:rsid w:val="7DBF387A"/>
    <w:rsid w:val="7DBF7646"/>
    <w:rsid w:val="7DC004AB"/>
    <w:rsid w:val="7DC23BDE"/>
    <w:rsid w:val="7DC30CBE"/>
    <w:rsid w:val="7DC61ED7"/>
    <w:rsid w:val="7DC666E2"/>
    <w:rsid w:val="7DC70D7E"/>
    <w:rsid w:val="7DD15F30"/>
    <w:rsid w:val="7DD70640"/>
    <w:rsid w:val="7DD82613"/>
    <w:rsid w:val="7DD827A7"/>
    <w:rsid w:val="7DDE0049"/>
    <w:rsid w:val="7DE04691"/>
    <w:rsid w:val="7DE40E8B"/>
    <w:rsid w:val="7DE63BE8"/>
    <w:rsid w:val="7DE92E59"/>
    <w:rsid w:val="7DF21D3C"/>
    <w:rsid w:val="7DF428D0"/>
    <w:rsid w:val="7DF631BF"/>
    <w:rsid w:val="7DF8121A"/>
    <w:rsid w:val="7DF854A4"/>
    <w:rsid w:val="7DFC0DD2"/>
    <w:rsid w:val="7E077A68"/>
    <w:rsid w:val="7E0D5398"/>
    <w:rsid w:val="7E1310B4"/>
    <w:rsid w:val="7E134726"/>
    <w:rsid w:val="7E151CC0"/>
    <w:rsid w:val="7E192FD1"/>
    <w:rsid w:val="7E1B1898"/>
    <w:rsid w:val="7E2411EC"/>
    <w:rsid w:val="7E2779BB"/>
    <w:rsid w:val="7E3D2379"/>
    <w:rsid w:val="7E3E34F6"/>
    <w:rsid w:val="7E3F6264"/>
    <w:rsid w:val="7E416993"/>
    <w:rsid w:val="7E487C40"/>
    <w:rsid w:val="7E534A5A"/>
    <w:rsid w:val="7E535451"/>
    <w:rsid w:val="7E5555C6"/>
    <w:rsid w:val="7E557653"/>
    <w:rsid w:val="7E5843F5"/>
    <w:rsid w:val="7E596BCE"/>
    <w:rsid w:val="7E5B0376"/>
    <w:rsid w:val="7E637DA3"/>
    <w:rsid w:val="7E6478BE"/>
    <w:rsid w:val="7E6C2C1C"/>
    <w:rsid w:val="7E720BE1"/>
    <w:rsid w:val="7E7260E3"/>
    <w:rsid w:val="7E744CB6"/>
    <w:rsid w:val="7E75351E"/>
    <w:rsid w:val="7E765566"/>
    <w:rsid w:val="7E7A37AE"/>
    <w:rsid w:val="7E7B16A6"/>
    <w:rsid w:val="7E7B2289"/>
    <w:rsid w:val="7E8333F4"/>
    <w:rsid w:val="7E8B02DF"/>
    <w:rsid w:val="7E8E07B7"/>
    <w:rsid w:val="7E912088"/>
    <w:rsid w:val="7E967694"/>
    <w:rsid w:val="7E983D59"/>
    <w:rsid w:val="7E9930E5"/>
    <w:rsid w:val="7EA639C1"/>
    <w:rsid w:val="7EB44EE5"/>
    <w:rsid w:val="7EB6797E"/>
    <w:rsid w:val="7EB823CF"/>
    <w:rsid w:val="7EBB0BB4"/>
    <w:rsid w:val="7EBB4AA6"/>
    <w:rsid w:val="7EBF0771"/>
    <w:rsid w:val="7EC0628D"/>
    <w:rsid w:val="7EC47191"/>
    <w:rsid w:val="7EC65503"/>
    <w:rsid w:val="7ECE2CEC"/>
    <w:rsid w:val="7ECE7F61"/>
    <w:rsid w:val="7ED03159"/>
    <w:rsid w:val="7ED11A47"/>
    <w:rsid w:val="7ED25CE7"/>
    <w:rsid w:val="7ED7551E"/>
    <w:rsid w:val="7ED96E49"/>
    <w:rsid w:val="7EDE2A20"/>
    <w:rsid w:val="7EF0648B"/>
    <w:rsid w:val="7EF55F70"/>
    <w:rsid w:val="7EFA5BCA"/>
    <w:rsid w:val="7F022256"/>
    <w:rsid w:val="7F076A97"/>
    <w:rsid w:val="7F0A6AE8"/>
    <w:rsid w:val="7F120D30"/>
    <w:rsid w:val="7F1B0D87"/>
    <w:rsid w:val="7F1C320A"/>
    <w:rsid w:val="7F1D1448"/>
    <w:rsid w:val="7F1D3769"/>
    <w:rsid w:val="7F29109D"/>
    <w:rsid w:val="7F29270F"/>
    <w:rsid w:val="7F297434"/>
    <w:rsid w:val="7F2C16E2"/>
    <w:rsid w:val="7F2F0791"/>
    <w:rsid w:val="7F3061C2"/>
    <w:rsid w:val="7F306CD8"/>
    <w:rsid w:val="7F3415CE"/>
    <w:rsid w:val="7F36096D"/>
    <w:rsid w:val="7F3E1134"/>
    <w:rsid w:val="7F3E1865"/>
    <w:rsid w:val="7F3E2B05"/>
    <w:rsid w:val="7F4668F4"/>
    <w:rsid w:val="7F484699"/>
    <w:rsid w:val="7F484763"/>
    <w:rsid w:val="7F4A5C66"/>
    <w:rsid w:val="7F4B5CA1"/>
    <w:rsid w:val="7F4F3F94"/>
    <w:rsid w:val="7F572F98"/>
    <w:rsid w:val="7F5772E9"/>
    <w:rsid w:val="7F5E39C4"/>
    <w:rsid w:val="7F6A15B2"/>
    <w:rsid w:val="7F6B4C66"/>
    <w:rsid w:val="7F6C25D8"/>
    <w:rsid w:val="7F6F04A2"/>
    <w:rsid w:val="7F78673D"/>
    <w:rsid w:val="7F7E6711"/>
    <w:rsid w:val="7F802E8D"/>
    <w:rsid w:val="7F80311B"/>
    <w:rsid w:val="7F842070"/>
    <w:rsid w:val="7F884474"/>
    <w:rsid w:val="7F8A1516"/>
    <w:rsid w:val="7F8A2C1B"/>
    <w:rsid w:val="7F8D6CC2"/>
    <w:rsid w:val="7F94728D"/>
    <w:rsid w:val="7F974605"/>
    <w:rsid w:val="7FA322F3"/>
    <w:rsid w:val="7FA654CC"/>
    <w:rsid w:val="7FA860ED"/>
    <w:rsid w:val="7FB700A0"/>
    <w:rsid w:val="7FB86BF8"/>
    <w:rsid w:val="7FBB77E3"/>
    <w:rsid w:val="7FBC561C"/>
    <w:rsid w:val="7FC0322B"/>
    <w:rsid w:val="7FC12B50"/>
    <w:rsid w:val="7FC73019"/>
    <w:rsid w:val="7FD12135"/>
    <w:rsid w:val="7FD3699F"/>
    <w:rsid w:val="7FE47A98"/>
    <w:rsid w:val="7FE7594E"/>
    <w:rsid w:val="7FE84AC8"/>
    <w:rsid w:val="7FE90395"/>
    <w:rsid w:val="7FEE0933"/>
    <w:rsid w:val="7FF44A5B"/>
    <w:rsid w:val="7FF56D44"/>
    <w:rsid w:val="7FFC4B31"/>
    <w:rsid w:val="7FFC7B06"/>
    <w:rsid w:val="7FF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qFormat="1" w:unhideWhenUsed="0" w:uiPriority="0" w:semiHidden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qFormat="1" w:unhideWhenUsed="0" w:uiPriority="0" w:semiHidden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urier New" w:hAnsi="Courier New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pBdr>
        <w:bottom w:val="single" w:color="auto" w:sz="4" w:space="1"/>
      </w:pBdr>
      <w:spacing w:beforeLines="50" w:afterLines="20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link w:val="53"/>
    <w:qFormat/>
    <w:uiPriority w:val="0"/>
    <w:pPr>
      <w:numPr>
        <w:ilvl w:val="1"/>
      </w:numPr>
      <w:pBdr>
        <w:bottom w:val="none" w:color="auto" w:sz="0" w:space="0"/>
      </w:pBdr>
      <w:spacing w:beforeLines="0" w:afterLines="0" w:line="240" w:lineRule="auto"/>
      <w:outlineLvl w:val="1"/>
    </w:pPr>
    <w:rPr>
      <w:bCs w:val="0"/>
      <w:sz w:val="30"/>
      <w:szCs w:val="32"/>
    </w:rPr>
  </w:style>
  <w:style w:type="paragraph" w:styleId="4">
    <w:name w:val="heading 3"/>
    <w:basedOn w:val="3"/>
    <w:next w:val="1"/>
    <w:link w:val="56"/>
    <w:qFormat/>
    <w:uiPriority w:val="0"/>
    <w:pPr>
      <w:numPr>
        <w:ilvl w:val="2"/>
      </w:numPr>
      <w:ind w:left="0" w:hanging="343" w:hangingChars="343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line="360" w:lineRule="auto"/>
      <w:ind w:left="0" w:hanging="862" w:hangingChars="410"/>
      <w:outlineLvl w:val="3"/>
    </w:pPr>
    <w:rPr>
      <w:bCs w:val="0"/>
      <w:szCs w:val="28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ind w:firstLine="0" w:firstLineChars="0"/>
      <w:outlineLvl w:val="5"/>
    </w:pPr>
    <w:rPr>
      <w:bCs w:val="0"/>
    </w:rPr>
  </w:style>
  <w:style w:type="paragraph" w:styleId="8">
    <w:name w:val="heading 7"/>
    <w:basedOn w:val="7"/>
    <w:next w:val="1"/>
    <w:qFormat/>
    <w:uiPriority w:val="0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9">
    <w:name w:val="heading 8"/>
    <w:basedOn w:val="8"/>
    <w:next w:val="1"/>
    <w:qFormat/>
    <w:uiPriority w:val="0"/>
    <w:pPr>
      <w:numPr>
        <w:ilvl w:val="7"/>
      </w:numPr>
      <w:spacing w:before="100" w:after="100" w:line="240" w:lineRule="auto"/>
      <w:outlineLvl w:val="7"/>
    </w:pPr>
  </w:style>
  <w:style w:type="paragraph" w:styleId="10">
    <w:name w:val="heading 9"/>
    <w:basedOn w:val="9"/>
    <w:next w:val="1"/>
    <w:qFormat/>
    <w:uiPriority w:val="0"/>
    <w:pPr>
      <w:numPr>
        <w:ilvl w:val="8"/>
      </w:numPr>
      <w:outlineLvl w:val="8"/>
    </w:pPr>
    <w:rPr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HTML Address"/>
    <w:basedOn w:val="1"/>
    <w:qFormat/>
    <w:uiPriority w:val="0"/>
    <w:rPr>
      <w:i/>
      <w:iCs/>
    </w:r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16">
    <w:name w:val="toc 3"/>
    <w:basedOn w:val="1"/>
    <w:next w:val="1"/>
    <w:qFormat/>
    <w:uiPriority w:val="39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17">
    <w:name w:val="Plain Text"/>
    <w:basedOn w:val="1"/>
    <w:qFormat/>
    <w:uiPriority w:val="0"/>
    <w:rPr>
      <w:rFonts w:ascii="宋体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19">
    <w:name w:val="Balloon Text"/>
    <w:basedOn w:val="1"/>
    <w:link w:val="69"/>
    <w:semiHidden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link w:val="5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1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22">
    <w:name w:val="header"/>
    <w:basedOn w:val="1"/>
    <w:link w:val="5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3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9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Theme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3D effects 2"/>
    <w:basedOn w:val="3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37">
    <w:name w:val="Strong"/>
    <w:basedOn w:val="36"/>
    <w:qFormat/>
    <w:uiPriority w:val="0"/>
    <w:rPr>
      <w:b/>
    </w:rPr>
  </w:style>
  <w:style w:type="character" w:styleId="38">
    <w:name w:val="page number"/>
    <w:basedOn w:val="36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HTML Definition"/>
    <w:qFormat/>
    <w:uiPriority w:val="0"/>
    <w:rPr>
      <w:i/>
      <w:iCs/>
    </w:rPr>
  </w:style>
  <w:style w:type="character" w:styleId="41">
    <w:name w:val="HTML Acronym"/>
    <w:basedOn w:val="36"/>
    <w:qFormat/>
    <w:uiPriority w:val="0"/>
  </w:style>
  <w:style w:type="character" w:styleId="42">
    <w:name w:val="HTML Variable"/>
    <w:qFormat/>
    <w:uiPriority w:val="0"/>
  </w:style>
  <w:style w:type="character" w:styleId="43">
    <w:name w:val="Hyperlink"/>
    <w:basedOn w:val="36"/>
    <w:qFormat/>
    <w:uiPriority w:val="99"/>
    <w:rPr>
      <w:color w:val="0000FF"/>
      <w:u w:val="single"/>
    </w:rPr>
  </w:style>
  <w:style w:type="character" w:styleId="44">
    <w:name w:val="HTML Code"/>
    <w:basedOn w:val="36"/>
    <w:semiHidden/>
    <w:unhideWhenUsed/>
    <w:qFormat/>
    <w:uiPriority w:val="0"/>
    <w:rPr>
      <w:rFonts w:ascii="Courier New" w:hAnsi="Courier New"/>
      <w:sz w:val="20"/>
    </w:rPr>
  </w:style>
  <w:style w:type="character" w:styleId="45">
    <w:name w:val="HTML Cite"/>
    <w:qFormat/>
    <w:uiPriority w:val="0"/>
    <w:rPr>
      <w:i/>
      <w:iCs/>
    </w:rPr>
  </w:style>
  <w:style w:type="character" w:styleId="46">
    <w:name w:val="HTML Keyboard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47">
    <w:name w:val="源代码2"/>
    <w:basedOn w:val="1"/>
    <w:link w:val="52"/>
    <w:qFormat/>
    <w:uiPriority w:val="0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48">
    <w:name w:val="Style1"/>
    <w:basedOn w:val="47"/>
    <w:qFormat/>
    <w:uiPriority w:val="0"/>
    <w:rPr>
      <w:rFonts w:ascii="MS Gothic" w:hAnsi="MS Gothic"/>
    </w:rPr>
  </w:style>
  <w:style w:type="paragraph" w:customStyle="1" w:styleId="49">
    <w:name w:val="行内代码引用"/>
    <w:basedOn w:val="1"/>
    <w:link w:val="50"/>
    <w:qFormat/>
    <w:uiPriority w:val="0"/>
    <w:pPr>
      <w:tabs>
        <w:tab w:val="left" w:pos="360"/>
      </w:tabs>
      <w:ind w:left="360" w:hanging="360"/>
    </w:pPr>
    <w:rPr>
      <w:b/>
      <w:i/>
      <w:color w:val="0000FF"/>
    </w:rPr>
  </w:style>
  <w:style w:type="character" w:customStyle="1" w:styleId="50">
    <w:name w:val="行内代码引用 Char"/>
    <w:link w:val="49"/>
    <w:qFormat/>
    <w:uiPriority w:val="0"/>
    <w:rPr>
      <w:rFonts w:ascii="Courier New" w:hAnsi="Courier New"/>
      <w:b/>
      <w:i/>
      <w:color w:val="0000FF"/>
      <w:kern w:val="2"/>
      <w:sz w:val="18"/>
      <w:szCs w:val="24"/>
    </w:rPr>
  </w:style>
  <w:style w:type="paragraph" w:customStyle="1" w:styleId="51">
    <w:name w:val="源代码"/>
    <w:basedOn w:val="1"/>
    <w:next w:val="47"/>
    <w:qFormat/>
    <w:uiPriority w:val="0"/>
    <w:rPr>
      <w:lang w:eastAsia="ja-JP"/>
    </w:rPr>
  </w:style>
  <w:style w:type="character" w:customStyle="1" w:styleId="52">
    <w:name w:val="源代码2 Char"/>
    <w:link w:val="47"/>
    <w:qFormat/>
    <w:uiPriority w:val="0"/>
    <w:rPr>
      <w:rFonts w:ascii="Courier New" w:hAnsi="Courier New" w:eastAsia="宋体"/>
      <w:color w:val="0000FF"/>
      <w:sz w:val="18"/>
      <w:szCs w:val="24"/>
      <w:lang w:val="en-US" w:eastAsia="ja-JP" w:bidi="ar-SA"/>
    </w:rPr>
  </w:style>
  <w:style w:type="character" w:customStyle="1" w:styleId="53">
    <w:name w:val="标题 2 Char"/>
    <w:link w:val="3"/>
    <w:qFormat/>
    <w:uiPriority w:val="0"/>
    <w:rPr>
      <w:rFonts w:ascii="Courier New" w:hAnsi="Courier New"/>
      <w:b/>
      <w:kern w:val="44"/>
      <w:sz w:val="30"/>
      <w:szCs w:val="32"/>
    </w:rPr>
  </w:style>
  <w:style w:type="paragraph" w:styleId="54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  <w:style w:type="character" w:customStyle="1" w:styleId="55">
    <w:name w:val="webdict1"/>
    <w:qFormat/>
    <w:uiPriority w:val="0"/>
    <w:rPr>
      <w:b/>
      <w:bCs/>
    </w:rPr>
  </w:style>
  <w:style w:type="character" w:customStyle="1" w:styleId="56">
    <w:name w:val="标题 3 Char"/>
    <w:link w:val="4"/>
    <w:qFormat/>
    <w:uiPriority w:val="0"/>
    <w:rPr>
      <w:rFonts w:ascii="Courier New" w:hAnsi="Courier New"/>
      <w:b/>
      <w:bCs/>
      <w:kern w:val="44"/>
      <w:sz w:val="28"/>
      <w:szCs w:val="32"/>
    </w:rPr>
  </w:style>
  <w:style w:type="character" w:customStyle="1" w:styleId="57">
    <w:name w:val="页眉 Char"/>
    <w:link w:val="22"/>
    <w:qFormat/>
    <w:uiPriority w:val="99"/>
    <w:rPr>
      <w:rFonts w:ascii="Courier New" w:hAnsi="Courier New"/>
      <w:kern w:val="2"/>
      <w:sz w:val="21"/>
      <w:szCs w:val="18"/>
    </w:rPr>
  </w:style>
  <w:style w:type="character" w:customStyle="1" w:styleId="58">
    <w:name w:val="页脚 Char"/>
    <w:link w:val="20"/>
    <w:qFormat/>
    <w:uiPriority w:val="99"/>
    <w:rPr>
      <w:rFonts w:ascii="Courier New" w:hAnsi="Courier New"/>
      <w:kern w:val="2"/>
      <w:sz w:val="21"/>
      <w:szCs w:val="18"/>
    </w:rPr>
  </w:style>
  <w:style w:type="character" w:customStyle="1" w:styleId="59">
    <w:name w:val="preprocessor"/>
    <w:basedOn w:val="36"/>
    <w:qFormat/>
    <w:uiPriority w:val="0"/>
  </w:style>
  <w:style w:type="character" w:customStyle="1" w:styleId="60">
    <w:name w:val="string"/>
    <w:basedOn w:val="36"/>
    <w:qFormat/>
    <w:uiPriority w:val="0"/>
  </w:style>
  <w:style w:type="character" w:customStyle="1" w:styleId="61">
    <w:name w:val="comment"/>
    <w:basedOn w:val="36"/>
    <w:qFormat/>
    <w:uiPriority w:val="0"/>
  </w:style>
  <w:style w:type="character" w:customStyle="1" w:styleId="62">
    <w:name w:val="keyword"/>
    <w:basedOn w:val="36"/>
    <w:qFormat/>
    <w:uiPriority w:val="0"/>
  </w:style>
  <w:style w:type="character" w:customStyle="1" w:styleId="63">
    <w:name w:val="tag"/>
    <w:basedOn w:val="36"/>
    <w:qFormat/>
    <w:uiPriority w:val="0"/>
  </w:style>
  <w:style w:type="character" w:customStyle="1" w:styleId="64">
    <w:name w:val="tag-name"/>
    <w:basedOn w:val="36"/>
    <w:qFormat/>
    <w:uiPriority w:val="0"/>
  </w:style>
  <w:style w:type="character" w:customStyle="1" w:styleId="65">
    <w:name w:val="attribute"/>
    <w:basedOn w:val="36"/>
    <w:qFormat/>
    <w:uiPriority w:val="0"/>
  </w:style>
  <w:style w:type="character" w:customStyle="1" w:styleId="66">
    <w:name w:val="attribute-value"/>
    <w:basedOn w:val="36"/>
    <w:qFormat/>
    <w:uiPriority w:val="0"/>
  </w:style>
  <w:style w:type="character" w:customStyle="1" w:styleId="67">
    <w:name w:val="comments"/>
    <w:basedOn w:val="36"/>
    <w:qFormat/>
    <w:uiPriority w:val="0"/>
  </w:style>
  <w:style w:type="character" w:customStyle="1" w:styleId="68">
    <w:name w:val="datatypes"/>
    <w:basedOn w:val="36"/>
    <w:qFormat/>
    <w:uiPriority w:val="0"/>
  </w:style>
  <w:style w:type="character" w:customStyle="1" w:styleId="69">
    <w:name w:val="批注框文本 Char"/>
    <w:basedOn w:val="36"/>
    <w:link w:val="19"/>
    <w:semiHidden/>
    <w:qFormat/>
    <w:uiPriority w:val="0"/>
    <w:rPr>
      <w:rFonts w:ascii="Courier New" w:hAnsi="Courier New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.Work\01.Document\00%20&#27169;&#26495;\&#39033;&#30446;&#32423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F26611-0A90-4039-818A-DD45E5CC65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项目级Word模板.dot</Template>
  <Pages>8</Pages>
  <Words>164</Words>
  <Characters>939</Characters>
  <Lines>7</Lines>
  <Paragraphs>2</Paragraphs>
  <TotalTime>0</TotalTime>
  <ScaleCrop>false</ScaleCrop>
  <LinksUpToDate>false</LinksUpToDate>
  <CharactersWithSpaces>1101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2019-01-07T03:05:00Z</dcterms:created>
  <dc:creator>Jingjunin</dc:creator>
  <cp:keywords>北京四合天地科技有限公司</cp:keywords>
  <cp:lastModifiedBy>刁民</cp:lastModifiedBy>
  <cp:lastPrinted>2011-03-08T02:53:00Z</cp:lastPrinted>
  <dcterms:modified xsi:type="dcterms:W3CDTF">2021-05-27T10:27:46Z</dcterms:modified>
  <cp:revision>2314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07EDA2542BF84454876E1773308C892B</vt:lpwstr>
  </property>
</Properties>
</file>